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89371" w14:textId="2E4A4B46" w:rsidR="008F4589" w:rsidRDefault="00FA3765">
      <w:pPr>
        <w:pStyle w:val="Tekstpodstawowy"/>
        <w:spacing w:before="8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8720" behindDoc="1" locked="0" layoutInCell="1" allowOverlap="1" wp14:anchorId="7E99A653" wp14:editId="5292A21D">
            <wp:simplePos x="0" y="0"/>
            <wp:positionH relativeFrom="column">
              <wp:posOffset>636905</wp:posOffset>
            </wp:positionH>
            <wp:positionV relativeFrom="paragraph">
              <wp:posOffset>-607060</wp:posOffset>
            </wp:positionV>
            <wp:extent cx="4657146" cy="2644521"/>
            <wp:effectExtent l="0" t="0" r="0" b="3810"/>
            <wp:wrapTight wrapText="bothSides">
              <wp:wrapPolygon edited="0">
                <wp:start x="0" y="0"/>
                <wp:lineTo x="0" y="21476"/>
                <wp:lineTo x="21470" y="21476"/>
                <wp:lineTo x="21470" y="0"/>
                <wp:lineTo x="0" y="0"/>
              </wp:wrapPolygon>
            </wp:wrapTight>
            <wp:docPr id="2" name="Image 2" descr="Obraz zawierający tekst, logo, Czcionka, symbol  Opis wygenerowany automatyczni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Obraz zawierający tekst, logo, Czcionka, symbol  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146" cy="264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51326" w14:textId="73A8D041" w:rsidR="008F4589" w:rsidRPr="00FA3765" w:rsidRDefault="008F4589" w:rsidP="00FA3765">
      <w:pPr>
        <w:pStyle w:val="Tekstpodstawowy"/>
        <w:spacing w:before="100"/>
        <w:ind w:left="1181"/>
        <w:rPr>
          <w:sz w:val="20"/>
        </w:rPr>
      </w:pPr>
    </w:p>
    <w:p w14:paraId="0BA65AFD" w14:textId="77777777" w:rsidR="00FA3765" w:rsidRDefault="00FA3765" w:rsidP="009805F8">
      <w:pPr>
        <w:pStyle w:val="Tytu"/>
        <w:jc w:val="center"/>
        <w:rPr>
          <w:b/>
          <w:bCs/>
          <w:i/>
          <w:iCs/>
        </w:rPr>
      </w:pPr>
    </w:p>
    <w:p w14:paraId="1E1A40C6" w14:textId="77777777" w:rsidR="00FA3765" w:rsidRDefault="00FA3765" w:rsidP="009805F8">
      <w:pPr>
        <w:pStyle w:val="Tytu"/>
        <w:jc w:val="center"/>
        <w:rPr>
          <w:b/>
          <w:bCs/>
          <w:i/>
          <w:iCs/>
        </w:rPr>
      </w:pPr>
    </w:p>
    <w:p w14:paraId="5DF65639" w14:textId="77777777" w:rsidR="00FA3765" w:rsidRDefault="00FA3765" w:rsidP="00C37644">
      <w:pPr>
        <w:pStyle w:val="Tytu"/>
        <w:rPr>
          <w:b/>
          <w:bCs/>
          <w:i/>
          <w:iCs/>
        </w:rPr>
      </w:pPr>
    </w:p>
    <w:p w14:paraId="63E27249" w14:textId="77777777" w:rsidR="00C37644" w:rsidRPr="00C37644" w:rsidRDefault="00C37644" w:rsidP="00C37644"/>
    <w:p w14:paraId="10CC5473" w14:textId="0EB557CF" w:rsidR="008F4589" w:rsidRPr="00C37644" w:rsidRDefault="00000000" w:rsidP="009805F8">
      <w:pPr>
        <w:pStyle w:val="Tytu"/>
        <w:jc w:val="center"/>
        <w:rPr>
          <w:b/>
          <w:bCs/>
          <w:i/>
          <w:iCs/>
          <w:sz w:val="40"/>
          <w:szCs w:val="40"/>
        </w:rPr>
      </w:pPr>
      <w:r w:rsidRPr="00C37644">
        <w:rPr>
          <w:b/>
          <w:i/>
          <w:iCs/>
          <w:sz w:val="40"/>
          <w:szCs w:val="40"/>
        </w:rPr>
        <w:t>Projekt</w:t>
      </w:r>
    </w:p>
    <w:p w14:paraId="494B40B3" w14:textId="5217F5C6" w:rsidR="008F4589" w:rsidRPr="00C37644" w:rsidRDefault="00C35873" w:rsidP="00FA3765">
      <w:pPr>
        <w:pStyle w:val="Tytu"/>
        <w:jc w:val="center"/>
        <w:rPr>
          <w:b/>
          <w:bCs/>
          <w:i/>
          <w:iCs/>
          <w:sz w:val="40"/>
          <w:szCs w:val="40"/>
        </w:rPr>
      </w:pPr>
      <w:r w:rsidRPr="00C37644">
        <w:rPr>
          <w:b/>
          <w:i/>
          <w:iCs/>
          <w:sz w:val="40"/>
          <w:szCs w:val="40"/>
        </w:rPr>
        <w:t>Automatyczne test</w:t>
      </w:r>
      <w:r w:rsidR="005A4DFE" w:rsidRPr="00C37644">
        <w:rPr>
          <w:b/>
          <w:i/>
          <w:iCs/>
          <w:sz w:val="40"/>
          <w:szCs w:val="40"/>
        </w:rPr>
        <w:t>y funkcjonalne strony wsiz.edu.pl</w:t>
      </w:r>
    </w:p>
    <w:p w14:paraId="38CEA7F4" w14:textId="77777777" w:rsidR="00FA3765" w:rsidRDefault="00FA3765" w:rsidP="00FA3765">
      <w:pPr>
        <w:pStyle w:val="Tytu"/>
        <w:jc w:val="center"/>
        <w:rPr>
          <w:b/>
          <w:bCs/>
          <w:i/>
          <w:iCs/>
        </w:rPr>
      </w:pPr>
    </w:p>
    <w:p w14:paraId="17C51110" w14:textId="77777777" w:rsidR="00FA3765" w:rsidRPr="00FA3765" w:rsidRDefault="00FA3765" w:rsidP="00FA3765">
      <w:pPr>
        <w:pStyle w:val="Tytu"/>
        <w:jc w:val="center"/>
        <w:rPr>
          <w:b/>
          <w:i/>
          <w:iCs/>
        </w:rPr>
      </w:pPr>
    </w:p>
    <w:p w14:paraId="66FDF076" w14:textId="77777777" w:rsidR="008F4589" w:rsidRPr="00C37644" w:rsidRDefault="008F4589">
      <w:pPr>
        <w:pStyle w:val="Tekstpodstawowy"/>
        <w:spacing w:before="167"/>
        <w:rPr>
          <w:i/>
          <w:color w:val="000000" w:themeColor="text1"/>
        </w:rPr>
      </w:pPr>
    </w:p>
    <w:p w14:paraId="36FECC1D" w14:textId="2750AF86" w:rsidR="008F4589" w:rsidRPr="00C37644" w:rsidRDefault="00000000">
      <w:pPr>
        <w:pStyle w:val="Nagwek6"/>
        <w:tabs>
          <w:tab w:val="left" w:pos="8447"/>
        </w:tabs>
        <w:ind w:right="279"/>
        <w:rPr>
          <w:color w:val="000000" w:themeColor="text1"/>
        </w:rPr>
      </w:pPr>
      <w:proofErr w:type="spellStart"/>
      <w:r w:rsidRPr="00C37644">
        <w:rPr>
          <w:color w:val="000000" w:themeColor="text1"/>
          <w:spacing w:val="-2"/>
        </w:rPr>
        <w:t>Prowadzący</w:t>
      </w:r>
      <w:proofErr w:type="spellEnd"/>
      <w:r w:rsidRPr="00C37644">
        <w:rPr>
          <w:color w:val="000000" w:themeColor="text1"/>
          <w:spacing w:val="-2"/>
        </w:rPr>
        <w:t>:</w:t>
      </w:r>
      <w:r w:rsidRPr="00C37644">
        <w:rPr>
          <w:color w:val="000000" w:themeColor="text1"/>
        </w:rPr>
        <w:tab/>
      </w:r>
      <w:r w:rsidR="00C37644" w:rsidRPr="00C37644">
        <w:rPr>
          <w:color w:val="000000" w:themeColor="text1"/>
        </w:rPr>
        <w:t xml:space="preserve">     </w:t>
      </w:r>
      <w:r w:rsidRPr="00C37644">
        <w:rPr>
          <w:color w:val="000000" w:themeColor="text1"/>
          <w:spacing w:val="-2"/>
        </w:rPr>
        <w:t>Autor:</w:t>
      </w:r>
    </w:p>
    <w:p w14:paraId="748E2E32" w14:textId="5A1AC930" w:rsidR="009805F8" w:rsidRPr="00C37644" w:rsidRDefault="00000000" w:rsidP="00FA3765">
      <w:pPr>
        <w:pStyle w:val="Nagwek6"/>
        <w:tabs>
          <w:tab w:val="left" w:pos="6714"/>
        </w:tabs>
        <w:spacing w:before="41"/>
        <w:ind w:right="286"/>
        <w:rPr>
          <w:color w:val="000000" w:themeColor="text1"/>
        </w:rPr>
      </w:pPr>
      <w:r w:rsidRPr="00C37644">
        <w:rPr>
          <w:color w:val="000000" w:themeColor="text1"/>
        </w:rPr>
        <w:t>dr</w:t>
      </w:r>
      <w:r w:rsidRPr="00C37644">
        <w:rPr>
          <w:color w:val="000000" w:themeColor="text1"/>
          <w:spacing w:val="-8"/>
        </w:rPr>
        <w:t xml:space="preserve"> </w:t>
      </w:r>
      <w:r w:rsidRPr="00C37644">
        <w:rPr>
          <w:color w:val="000000" w:themeColor="text1"/>
        </w:rPr>
        <w:t>inż.</w:t>
      </w:r>
      <w:r w:rsidRPr="00C37644">
        <w:rPr>
          <w:color w:val="000000" w:themeColor="text1"/>
          <w:spacing w:val="-1"/>
        </w:rPr>
        <w:t xml:space="preserve"> </w:t>
      </w:r>
      <w:r w:rsidRPr="00C37644">
        <w:rPr>
          <w:color w:val="000000" w:themeColor="text1"/>
        </w:rPr>
        <w:t>Leszek</w:t>
      </w:r>
      <w:r w:rsidRPr="00C37644">
        <w:rPr>
          <w:color w:val="000000" w:themeColor="text1"/>
          <w:spacing w:val="-4"/>
        </w:rPr>
        <w:t xml:space="preserve"> Puzio</w:t>
      </w:r>
      <w:r w:rsidR="00813FCC" w:rsidRPr="00C37644">
        <w:rPr>
          <w:color w:val="000000" w:themeColor="text1"/>
          <w:spacing w:val="-4"/>
        </w:rPr>
        <w:tab/>
      </w:r>
      <w:r w:rsidR="00813FCC" w:rsidRPr="00C37644">
        <w:rPr>
          <w:color w:val="000000" w:themeColor="text1"/>
          <w:spacing w:val="-4"/>
        </w:rPr>
        <w:tab/>
      </w:r>
      <w:r w:rsidR="009805F8" w:rsidRPr="00C37644">
        <w:rPr>
          <w:color w:val="000000" w:themeColor="text1"/>
          <w:spacing w:val="-4"/>
        </w:rPr>
        <w:t xml:space="preserve">      </w:t>
      </w:r>
      <w:r w:rsidR="00813FCC" w:rsidRPr="00C37644">
        <w:rPr>
          <w:color w:val="000000" w:themeColor="text1"/>
        </w:rPr>
        <w:t>Piotr Kujda 64874</w:t>
      </w:r>
    </w:p>
    <w:p w14:paraId="36A9B2F9" w14:textId="0983F4E9" w:rsidR="007B1A4E" w:rsidRPr="00C37644" w:rsidRDefault="00000000" w:rsidP="009805F8">
      <w:pPr>
        <w:pStyle w:val="Nagwek6"/>
        <w:ind w:right="281" w:firstLine="720"/>
        <w:jc w:val="right"/>
        <w:rPr>
          <w:color w:val="000000" w:themeColor="text1"/>
          <w:spacing w:val="-4"/>
        </w:rPr>
      </w:pPr>
      <w:r w:rsidRPr="00C37644">
        <w:rPr>
          <w:color w:val="000000" w:themeColor="text1"/>
        </w:rPr>
        <w:t>Kierunek:</w:t>
      </w:r>
      <w:r w:rsidRPr="00C37644">
        <w:rPr>
          <w:color w:val="000000" w:themeColor="text1"/>
          <w:spacing w:val="-4"/>
        </w:rPr>
        <w:t xml:space="preserve"> </w:t>
      </w:r>
    </w:p>
    <w:p w14:paraId="57452006" w14:textId="35AFDC78" w:rsidR="00813FCC" w:rsidRPr="00C37644" w:rsidRDefault="00813FCC" w:rsidP="009805F8">
      <w:pPr>
        <w:pStyle w:val="Nagwek6"/>
        <w:ind w:right="281" w:firstLine="720"/>
        <w:jc w:val="right"/>
        <w:rPr>
          <w:color w:val="000000" w:themeColor="text1"/>
        </w:rPr>
      </w:pPr>
      <w:r w:rsidRPr="00C37644">
        <w:rPr>
          <w:color w:val="000000" w:themeColor="text1"/>
          <w:spacing w:val="-4"/>
        </w:rPr>
        <w:t>Informatyka Niestacjonarne</w:t>
      </w:r>
    </w:p>
    <w:p w14:paraId="2073D21D" w14:textId="77777777" w:rsidR="008F4589" w:rsidRPr="00C37644" w:rsidRDefault="008F4589" w:rsidP="009805F8">
      <w:pPr>
        <w:pStyle w:val="Tekstpodstawowy"/>
        <w:jc w:val="right"/>
        <w:rPr>
          <w:color w:val="000000" w:themeColor="text1"/>
          <w:sz w:val="24"/>
        </w:rPr>
      </w:pPr>
    </w:p>
    <w:p w14:paraId="1650714A" w14:textId="77777777" w:rsidR="008F4589" w:rsidRPr="00C37644" w:rsidRDefault="008F4589">
      <w:pPr>
        <w:pStyle w:val="Tekstpodstawowy"/>
        <w:rPr>
          <w:color w:val="000000" w:themeColor="text1"/>
          <w:sz w:val="24"/>
        </w:rPr>
      </w:pPr>
    </w:p>
    <w:p w14:paraId="2716D3B0" w14:textId="77777777" w:rsidR="008F4589" w:rsidRPr="00C37644" w:rsidRDefault="008F4589">
      <w:pPr>
        <w:pStyle w:val="Tekstpodstawowy"/>
        <w:rPr>
          <w:color w:val="000000" w:themeColor="text1"/>
          <w:sz w:val="24"/>
        </w:rPr>
      </w:pPr>
    </w:p>
    <w:p w14:paraId="31C3DC6F" w14:textId="77777777" w:rsidR="008F4589" w:rsidRPr="00C37644" w:rsidRDefault="008F4589">
      <w:pPr>
        <w:pStyle w:val="Tekstpodstawowy"/>
        <w:rPr>
          <w:color w:val="000000" w:themeColor="text1"/>
          <w:sz w:val="24"/>
        </w:rPr>
      </w:pPr>
    </w:p>
    <w:p w14:paraId="2FDC08AA" w14:textId="77777777" w:rsidR="008F4589" w:rsidRPr="00C37644" w:rsidRDefault="008F4589">
      <w:pPr>
        <w:pStyle w:val="Tekstpodstawowy"/>
        <w:spacing w:before="166"/>
        <w:rPr>
          <w:color w:val="000000" w:themeColor="text1"/>
          <w:sz w:val="24"/>
        </w:rPr>
      </w:pPr>
    </w:p>
    <w:p w14:paraId="274522B9" w14:textId="7A25166C" w:rsidR="008F4589" w:rsidRPr="00C37644" w:rsidRDefault="00000000">
      <w:pPr>
        <w:pStyle w:val="Nagwek6"/>
        <w:spacing w:before="1"/>
        <w:ind w:left="3"/>
        <w:jc w:val="center"/>
        <w:rPr>
          <w:color w:val="000000" w:themeColor="text1"/>
        </w:rPr>
      </w:pPr>
      <w:r w:rsidRPr="00C37644">
        <w:rPr>
          <w:color w:val="000000" w:themeColor="text1"/>
        </w:rPr>
        <w:t>Rzeszów,</w:t>
      </w:r>
      <w:r w:rsidR="007C17A5" w:rsidRPr="00C37644">
        <w:rPr>
          <w:color w:val="000000" w:themeColor="text1"/>
          <w:spacing w:val="-2"/>
        </w:rPr>
        <w:t xml:space="preserve"> </w:t>
      </w:r>
      <w:r w:rsidRPr="00C37644">
        <w:rPr>
          <w:color w:val="000000" w:themeColor="text1"/>
          <w:spacing w:val="-4"/>
        </w:rPr>
        <w:t>202</w:t>
      </w:r>
      <w:r w:rsidR="005A4DFE" w:rsidRPr="00C37644">
        <w:rPr>
          <w:color w:val="000000" w:themeColor="text1"/>
          <w:spacing w:val="-4"/>
        </w:rPr>
        <w:t>5</w:t>
      </w:r>
      <w:r w:rsidR="007C17A5" w:rsidRPr="00C37644">
        <w:rPr>
          <w:color w:val="000000" w:themeColor="text1"/>
          <w:spacing w:val="-4"/>
        </w:rPr>
        <w:t xml:space="preserve"> r.</w:t>
      </w:r>
    </w:p>
    <w:p w14:paraId="2251D931" w14:textId="77777777" w:rsidR="008F4589" w:rsidRPr="00C37644" w:rsidRDefault="008F4589">
      <w:pPr>
        <w:pStyle w:val="Nagwek6"/>
        <w:jc w:val="center"/>
        <w:rPr>
          <w:color w:val="000000" w:themeColor="text1"/>
        </w:rPr>
        <w:sectPr w:rsidR="008F4589" w:rsidRPr="00C37644">
          <w:footerReference w:type="default" r:id="rId9"/>
          <w:type w:val="continuous"/>
          <w:pgSz w:w="11920" w:h="16850"/>
          <w:pgMar w:top="1940" w:right="1133" w:bottom="1180" w:left="1133" w:header="0" w:footer="993" w:gutter="0"/>
          <w:pgNumType w:start="1"/>
          <w:cols w:space="708"/>
        </w:sectPr>
      </w:pPr>
    </w:p>
    <w:sdt>
      <w:sdtPr>
        <w:rPr>
          <w:rFonts w:ascii="Times New Roman" w:eastAsia="Times New Roman" w:hAnsi="Times New Roman" w:cs="Times New Roman"/>
          <w:b/>
          <w:color w:val="auto"/>
          <w:sz w:val="32"/>
          <w:szCs w:val="22"/>
        </w:rPr>
        <w:id w:val="113498360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/>
          <w:sz w:val="21"/>
          <w:szCs w:val="21"/>
        </w:rPr>
      </w:sdtEndPr>
      <w:sdtContent>
        <w:p w14:paraId="11E146D9" w14:textId="0518C1E5" w:rsidR="009805F8" w:rsidRDefault="009805F8">
          <w:pPr>
            <w:pStyle w:val="Nagwekspisutreci"/>
          </w:pPr>
          <w:r>
            <w:t>Spis treści</w:t>
          </w:r>
        </w:p>
        <w:p w14:paraId="0BA17509" w14:textId="343E5AAB" w:rsidR="00C37644" w:rsidRDefault="009805F8">
          <w:pPr>
            <w:pStyle w:val="Spistreci1"/>
            <w:tabs>
              <w:tab w:val="left" w:pos="720"/>
              <w:tab w:val="right" w:leader="dot" w:pos="9644"/>
            </w:tabs>
            <w:rPr>
              <w:b w:val="0"/>
              <w:bCs w:val="0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214897311" w:history="1">
            <w:r w:rsidR="00C37644" w:rsidRPr="00F555D7">
              <w:rPr>
                <w:rStyle w:val="Hipercze"/>
                <w:noProof/>
              </w:rPr>
              <w:t>1.</w:t>
            </w:r>
            <w:r w:rsidR="00C37644">
              <w:rPr>
                <w:b w:val="0"/>
                <w:bCs w:val="0"/>
                <w:noProof/>
                <w:kern w:val="2"/>
                <w:sz w:val="24"/>
                <w:szCs w:val="24"/>
                <w:lang w:val="pl-PL" w:eastAsia="pl-PL"/>
                <w14:ligatures w14:val="standardContextual"/>
              </w:rPr>
              <w:tab/>
            </w:r>
            <w:r w:rsidR="00C37644" w:rsidRPr="00F555D7">
              <w:rPr>
                <w:rStyle w:val="Hipercze"/>
                <w:noProof/>
              </w:rPr>
              <w:t>Wstęp</w:t>
            </w:r>
            <w:r w:rsidR="00C37644">
              <w:rPr>
                <w:noProof/>
                <w:webHidden/>
              </w:rPr>
              <w:tab/>
            </w:r>
            <w:r w:rsidR="00C37644">
              <w:rPr>
                <w:noProof/>
                <w:webHidden/>
              </w:rPr>
              <w:fldChar w:fldCharType="begin"/>
            </w:r>
            <w:r w:rsidR="00C37644">
              <w:rPr>
                <w:noProof/>
                <w:webHidden/>
              </w:rPr>
              <w:instrText xml:space="preserve"> PAGEREF _Toc214897311 \h </w:instrText>
            </w:r>
            <w:r w:rsidR="00C37644">
              <w:rPr>
                <w:noProof/>
                <w:webHidden/>
              </w:rPr>
            </w:r>
            <w:r w:rsidR="00C37644"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3</w:t>
            </w:r>
            <w:r w:rsidR="00C37644">
              <w:rPr>
                <w:noProof/>
                <w:webHidden/>
              </w:rPr>
              <w:fldChar w:fldCharType="end"/>
            </w:r>
          </w:hyperlink>
        </w:p>
        <w:p w14:paraId="4C13917E" w14:textId="444CFBAE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12" w:history="1">
            <w:r w:rsidRPr="00F555D7">
              <w:rPr>
                <w:rStyle w:val="Hipercze"/>
                <w:noProof/>
                <w:lang w:eastAsia="pl-PL"/>
              </w:rPr>
              <w:t xml:space="preserve">1.1 </w:t>
            </w:r>
            <w:r w:rsidRPr="00F555D7">
              <w:rPr>
                <w:rStyle w:val="Hipercze"/>
                <w:noProof/>
              </w:rPr>
              <w:t>Cel</w:t>
            </w:r>
            <w:r w:rsidRPr="00F555D7">
              <w:rPr>
                <w:rStyle w:val="Hipercze"/>
                <w:noProof/>
                <w:lang w:eastAsia="pl-PL"/>
              </w:rPr>
              <w:t xml:space="preserve"> </w:t>
            </w:r>
            <w:r w:rsidRPr="00F555D7">
              <w:rPr>
                <w:rStyle w:val="Hipercze"/>
                <w:noProof/>
              </w:rPr>
              <w:t>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16398" w14:textId="776C2F8F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13" w:history="1">
            <w:r w:rsidRPr="00F555D7">
              <w:rPr>
                <w:rStyle w:val="Hipercze"/>
                <w:noProof/>
                <w:lang w:eastAsia="pl-PL"/>
              </w:rPr>
              <w:t xml:space="preserve">1.2 Zakres </w:t>
            </w:r>
            <w:r w:rsidRPr="00F555D7">
              <w:rPr>
                <w:rStyle w:val="Hipercze"/>
                <w:noProof/>
              </w:rPr>
              <w:t>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68960" w14:textId="45D76EFD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14" w:history="1">
            <w:r w:rsidRPr="00F555D7">
              <w:rPr>
                <w:rStyle w:val="Hipercze"/>
                <w:noProof/>
                <w:lang w:eastAsia="pl-PL"/>
              </w:rPr>
              <w:t>1.3 Środowisko i narzędzia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0E279" w14:textId="78807C96" w:rsidR="00C37644" w:rsidRDefault="00C37644">
          <w:pPr>
            <w:pStyle w:val="Spistreci2"/>
            <w:tabs>
              <w:tab w:val="left" w:pos="960"/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15" w:history="1">
            <w:r w:rsidRPr="00F555D7">
              <w:rPr>
                <w:rStyle w:val="Hipercze"/>
                <w:noProof/>
                <w:lang w:eastAsia="pl-PL"/>
              </w:rPr>
              <w:t>1.4</w:t>
            </w:r>
            <w:r>
              <w:rPr>
                <w:noProof/>
                <w:kern w:val="2"/>
                <w:sz w:val="24"/>
                <w:szCs w:val="24"/>
                <w:lang w:val="pl-PL" w:eastAsia="pl-PL"/>
                <w14:ligatures w14:val="standardContextual"/>
              </w:rPr>
              <w:tab/>
            </w:r>
            <w:r w:rsidRPr="00F555D7">
              <w:rPr>
                <w:rStyle w:val="Hipercze"/>
                <w:noProof/>
                <w:lang w:eastAsia="pl-PL"/>
              </w:rPr>
              <w:t>Identyfikacja elementów do testowania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F114" w14:textId="343B92F3" w:rsidR="00C37644" w:rsidRDefault="00C37644">
          <w:pPr>
            <w:pStyle w:val="Spistreci1"/>
            <w:tabs>
              <w:tab w:val="right" w:leader="dot" w:pos="9644"/>
            </w:tabs>
            <w:rPr>
              <w:b w:val="0"/>
              <w:bCs w:val="0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16" w:history="1">
            <w:r w:rsidRPr="00F555D7">
              <w:rPr>
                <w:rStyle w:val="Hipercze"/>
                <w:noProof/>
              </w:rPr>
              <w:t>2. Struktura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98427" w14:textId="38ACDA6A" w:rsidR="00C37644" w:rsidRDefault="00C37644">
          <w:pPr>
            <w:pStyle w:val="Spistreci1"/>
            <w:tabs>
              <w:tab w:val="right" w:leader="dot" w:pos="9644"/>
            </w:tabs>
            <w:rPr>
              <w:b w:val="0"/>
              <w:bCs w:val="0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17" w:history="1">
            <w:r w:rsidRPr="00F555D7">
              <w:rPr>
                <w:rStyle w:val="Hipercze"/>
                <w:noProof/>
              </w:rPr>
              <w:t>3. Opis przypadków testowych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F979F" w14:textId="7A7AA53E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18" w:history="1">
            <w:r w:rsidRPr="00F555D7">
              <w:rPr>
                <w:rStyle w:val="Hipercze"/>
                <w:noProof/>
                <w:lang w:eastAsia="pl-PL"/>
              </w:rPr>
              <w:t>3.1 Tabela przypadków testowych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8853B" w14:textId="125FE010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19" w:history="1">
            <w:r w:rsidRPr="00F555D7">
              <w:rPr>
                <w:rStyle w:val="Hipercze"/>
                <w:noProof/>
                <w:lang w:eastAsia="pl-PL"/>
              </w:rPr>
              <w:t>3.2. test_homepage_basic.py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BF36F" w14:textId="02AEC089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20" w:history="1">
            <w:r w:rsidRPr="00F555D7">
              <w:rPr>
                <w:rStyle w:val="Hipercze"/>
                <w:noProof/>
                <w:lang w:eastAsia="pl-PL"/>
              </w:rPr>
              <w:t>3.3. test_language_switch.py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6E2B5" w14:textId="40C34C61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21" w:history="1">
            <w:r w:rsidRPr="00F555D7">
              <w:rPr>
                <w:rStyle w:val="Hipercze"/>
                <w:noProof/>
                <w:lang w:eastAsia="pl-PL"/>
              </w:rPr>
              <w:t>3.4. test_logo_redirect.py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41D7B" w14:textId="42EE2972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22" w:history="1">
            <w:r w:rsidRPr="00F555D7">
              <w:rPr>
                <w:rStyle w:val="Hipercze"/>
                <w:noProof/>
                <w:lang w:eastAsia="pl-PL"/>
              </w:rPr>
              <w:t>3.5. test_search.py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BEED3" w14:textId="6117D7BD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23" w:history="1">
            <w:r w:rsidRPr="00F555D7">
              <w:rPr>
                <w:rStyle w:val="Hipercze"/>
                <w:noProof/>
                <w:lang w:eastAsia="pl-PL"/>
              </w:rPr>
              <w:t>3.6. test_top_bar_links.py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5C0F0" w14:textId="54ADE40F" w:rsidR="00C37644" w:rsidRDefault="00C37644">
          <w:pPr>
            <w:pStyle w:val="Spistreci2"/>
            <w:tabs>
              <w:tab w:val="right" w:leader="dot" w:pos="9644"/>
            </w:tabs>
            <w:rPr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24" w:history="1">
            <w:r w:rsidRPr="00F555D7">
              <w:rPr>
                <w:rStyle w:val="Hipercze"/>
                <w:noProof/>
                <w:lang w:eastAsia="pl-PL"/>
              </w:rPr>
              <w:t>3.7. Uruchamianie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7813" w14:textId="279BDC41" w:rsidR="00C37644" w:rsidRDefault="00C37644">
          <w:pPr>
            <w:pStyle w:val="Spistreci1"/>
            <w:tabs>
              <w:tab w:val="right" w:leader="dot" w:pos="9644"/>
            </w:tabs>
            <w:rPr>
              <w:b w:val="0"/>
              <w:bCs w:val="0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25" w:history="1">
            <w:r w:rsidRPr="00F555D7">
              <w:rPr>
                <w:rStyle w:val="Hipercze"/>
                <w:noProof/>
              </w:rPr>
              <w:t>4. Propozycja usprawnień i naprawy napotkanych błędów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65649" w14:textId="1924865D" w:rsidR="00C37644" w:rsidRDefault="00C37644">
          <w:pPr>
            <w:pStyle w:val="Spistreci1"/>
            <w:tabs>
              <w:tab w:val="left" w:pos="720"/>
              <w:tab w:val="right" w:leader="dot" w:pos="9644"/>
            </w:tabs>
            <w:rPr>
              <w:b w:val="0"/>
              <w:bCs w:val="0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214897326" w:history="1">
            <w:r w:rsidRPr="00F555D7">
              <w:rPr>
                <w:rStyle w:val="Hipercze"/>
                <w:noProof/>
              </w:rPr>
              <w:t>5.</w:t>
            </w:r>
            <w:r>
              <w:rPr>
                <w:b w:val="0"/>
                <w:bCs w:val="0"/>
                <w:noProof/>
                <w:kern w:val="2"/>
                <w:sz w:val="24"/>
                <w:szCs w:val="24"/>
                <w:lang w:val="pl-PL" w:eastAsia="pl-PL"/>
                <w14:ligatures w14:val="standardContextual"/>
              </w:rPr>
              <w:tab/>
            </w:r>
            <w:r w:rsidRPr="00F555D7">
              <w:rPr>
                <w:rStyle w:val="Hipercze"/>
                <w:noProof/>
              </w:rPr>
              <w:t>Podsumowanie i 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_Toc214897326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2584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7A94F" w14:textId="2A48D8C8" w:rsidR="009805F8" w:rsidRDefault="009805F8">
          <w:r>
            <w:rPr>
              <w:bCs/>
            </w:rPr>
            <w:fldChar w:fldCharType="end"/>
          </w:r>
        </w:p>
      </w:sdtContent>
    </w:sdt>
    <w:p w14:paraId="74B5F2F7" w14:textId="77777777" w:rsidR="008F4589" w:rsidRDefault="008F4589"/>
    <w:p w14:paraId="1ADB898E" w14:textId="01394426" w:rsidR="00183416" w:rsidRDefault="00183416"/>
    <w:p w14:paraId="0CF8268C" w14:textId="77777777" w:rsidR="00183416" w:rsidRDefault="00183416">
      <w:r>
        <w:br w:type="page"/>
      </w:r>
    </w:p>
    <w:p w14:paraId="39AFCCF2" w14:textId="630D1DF9" w:rsidR="00AF2EC2" w:rsidRDefault="00AF2EC2" w:rsidP="00683CD5">
      <w:pPr>
        <w:pStyle w:val="Nagwek1"/>
        <w:numPr>
          <w:ilvl w:val="0"/>
          <w:numId w:val="38"/>
        </w:numPr>
      </w:pPr>
      <w:bookmarkStart w:id="0" w:name="_Toc214897311"/>
      <w:r w:rsidRPr="00683CD5">
        <w:lastRenderedPageBreak/>
        <w:t>Wstęp</w:t>
      </w:r>
      <w:bookmarkEnd w:id="0"/>
    </w:p>
    <w:p w14:paraId="54D552ED" w14:textId="0638B631" w:rsidR="00E126B4" w:rsidRPr="009805F8" w:rsidRDefault="00683CD5" w:rsidP="00E53E66">
      <w:pPr>
        <w:pStyle w:val="Nagwek2"/>
        <w:rPr>
          <w:lang w:eastAsia="pl-PL"/>
        </w:rPr>
      </w:pPr>
      <w:bookmarkStart w:id="1" w:name="_Toc214897312"/>
      <w:r>
        <w:rPr>
          <w:lang w:eastAsia="pl-PL"/>
        </w:rPr>
        <w:t xml:space="preserve">1.1 </w:t>
      </w:r>
      <w:r w:rsidR="00E126B4" w:rsidRPr="00683CD5">
        <w:t>Cel</w:t>
      </w:r>
      <w:r w:rsidR="00E126B4" w:rsidRPr="009805F8">
        <w:rPr>
          <w:lang w:eastAsia="pl-PL"/>
        </w:rPr>
        <w:t xml:space="preserve"> </w:t>
      </w:r>
      <w:r w:rsidR="00E126B4" w:rsidRPr="00E53E66">
        <w:t>projektu</w:t>
      </w:r>
      <w:bookmarkEnd w:id="1"/>
    </w:p>
    <w:p w14:paraId="28562F91" w14:textId="77777777" w:rsidR="00AF2EC2" w:rsidRPr="007C17A5" w:rsidRDefault="00AF2EC2" w:rsidP="00AF2EC2">
      <w:p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 xml:space="preserve">Celem projektu było przygotowanie i uruchomienie zestawu automatycznych testów interfejsu użytkownika dla strony internetowej Wyższej Szkoły Informatyki i Zarządzania w Rzeszowie dostępnej pod adresem </w:t>
      </w:r>
      <w:hyperlink r:id="rId10" w:tgtFrame="_new" w:history="1">
        <w:r w:rsidRPr="007C17A5">
          <w:rPr>
            <w:bCs/>
            <w:color w:val="0000FF"/>
            <w:sz w:val="24"/>
            <w:szCs w:val="24"/>
            <w:u w:val="single"/>
            <w:lang w:eastAsia="pl-PL"/>
          </w:rPr>
          <w:t>https://wsiz.edu.pl</w:t>
        </w:r>
      </w:hyperlink>
      <w:r w:rsidRPr="007C17A5">
        <w:rPr>
          <w:bCs/>
          <w:sz w:val="24"/>
          <w:szCs w:val="24"/>
          <w:lang w:eastAsia="pl-PL"/>
        </w:rPr>
        <w:t xml:space="preserve">. Testy zostały wykonane z wykorzystaniem biblioteki </w:t>
      </w:r>
      <w:proofErr w:type="spellStart"/>
      <w:r w:rsidRPr="007C17A5">
        <w:rPr>
          <w:bCs/>
          <w:sz w:val="24"/>
          <w:szCs w:val="24"/>
          <w:lang w:eastAsia="pl-PL"/>
        </w:rPr>
        <w:t>Selenium</w:t>
      </w:r>
      <w:proofErr w:type="spellEnd"/>
      <w:r w:rsidRPr="007C17A5">
        <w:rPr>
          <w:bCs/>
          <w:sz w:val="24"/>
          <w:szCs w:val="24"/>
          <w:lang w:eastAsia="pl-PL"/>
        </w:rPr>
        <w:t xml:space="preserve"> </w:t>
      </w:r>
      <w:proofErr w:type="spellStart"/>
      <w:r w:rsidRPr="007C17A5">
        <w:rPr>
          <w:bCs/>
          <w:sz w:val="24"/>
          <w:szCs w:val="24"/>
          <w:lang w:eastAsia="pl-PL"/>
        </w:rPr>
        <w:t>WebDriver</w:t>
      </w:r>
      <w:proofErr w:type="spellEnd"/>
      <w:r w:rsidRPr="007C17A5">
        <w:rPr>
          <w:bCs/>
          <w:sz w:val="24"/>
          <w:szCs w:val="24"/>
          <w:lang w:eastAsia="pl-PL"/>
        </w:rPr>
        <w:t xml:space="preserve"> w języku </w:t>
      </w:r>
      <w:proofErr w:type="spellStart"/>
      <w:r w:rsidRPr="007C17A5">
        <w:rPr>
          <w:bCs/>
          <w:sz w:val="24"/>
          <w:szCs w:val="24"/>
          <w:lang w:eastAsia="pl-PL"/>
        </w:rPr>
        <w:t>Python</w:t>
      </w:r>
      <w:proofErr w:type="spellEnd"/>
      <w:r w:rsidRPr="007C17A5">
        <w:rPr>
          <w:bCs/>
          <w:sz w:val="24"/>
          <w:szCs w:val="24"/>
          <w:lang w:eastAsia="pl-PL"/>
        </w:rPr>
        <w:t xml:space="preserve"> oraz </w:t>
      </w:r>
      <w:proofErr w:type="spellStart"/>
      <w:r w:rsidRPr="007C17A5">
        <w:rPr>
          <w:bCs/>
          <w:sz w:val="24"/>
          <w:szCs w:val="24"/>
          <w:lang w:eastAsia="pl-PL"/>
        </w:rPr>
        <w:t>frameworka</w:t>
      </w:r>
      <w:proofErr w:type="spellEnd"/>
      <w:r w:rsidRPr="007C17A5">
        <w:rPr>
          <w:bCs/>
          <w:sz w:val="24"/>
          <w:szCs w:val="24"/>
          <w:lang w:eastAsia="pl-PL"/>
        </w:rPr>
        <w:t xml:space="preserve"> </w:t>
      </w:r>
      <w:proofErr w:type="spellStart"/>
      <w:r w:rsidRPr="007C17A5">
        <w:rPr>
          <w:bCs/>
          <w:sz w:val="24"/>
          <w:szCs w:val="24"/>
          <w:lang w:eastAsia="pl-PL"/>
        </w:rPr>
        <w:t>pytest</w:t>
      </w:r>
      <w:proofErr w:type="spellEnd"/>
      <w:r w:rsidRPr="007C17A5">
        <w:rPr>
          <w:bCs/>
          <w:sz w:val="24"/>
          <w:szCs w:val="24"/>
          <w:lang w:eastAsia="pl-PL"/>
        </w:rPr>
        <w:t>, co pozwoliło zautomatyzować czynności, które standardowo wykonywane byłyby manualnie w przeglądarce.</w:t>
      </w:r>
    </w:p>
    <w:p w14:paraId="0D6B8460" w14:textId="77777777" w:rsidR="00AF2EC2" w:rsidRPr="007C17A5" w:rsidRDefault="00AF2EC2" w:rsidP="00AF2EC2">
      <w:p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>Projekt skupiał się na funkcjach widocznych i dostępnych dla użytkownika końcowego, bez ingerencji w zaplecze serwisu czy API. W szczególności sprawdzono działanie głównej nawigacji, linków kierujących do zewnętrznych usług uczelni, wyszukiwarki, przełącznika wersji językowych oraz odnośnika w postaci logo prowadzącego do strony głównej. Testy odwzorowują rzeczywiste zachowania użytkownika, takie jak kliknięcia kursorem, zmiana karty, przewijanie ekranu czy wpisywanie tekstu w pola formularzy.</w:t>
      </w:r>
    </w:p>
    <w:p w14:paraId="32B1D08E" w14:textId="1352C0DA" w:rsidR="00AF2EC2" w:rsidRDefault="00AF2EC2" w:rsidP="00683CD5">
      <w:p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>W efekcie powstał kompletny zestaw skryptów, który umożliwia powtarzalną i szybką weryfikację kluczowych elementów strony. Zautomatyzowanie tych czynności pozwala łatwiej wykrywać błędy po zmianach na stronie oraz oszczędza czas w porównaniu z testowaniem manualnym.</w:t>
      </w:r>
    </w:p>
    <w:p w14:paraId="3BC14D79" w14:textId="77777777" w:rsidR="00683CD5" w:rsidRPr="00683CD5" w:rsidRDefault="00683CD5" w:rsidP="00683CD5">
      <w:pPr>
        <w:rPr>
          <w:b/>
          <w:bCs/>
          <w:sz w:val="24"/>
          <w:szCs w:val="24"/>
          <w:lang w:eastAsia="pl-PL"/>
        </w:rPr>
      </w:pPr>
    </w:p>
    <w:p w14:paraId="77AA99AD" w14:textId="15E22FB9" w:rsidR="00AF2EC2" w:rsidRPr="009805F8" w:rsidRDefault="00E126B4" w:rsidP="00683CD5">
      <w:pPr>
        <w:pStyle w:val="Nagwek2"/>
        <w:rPr>
          <w:lang w:eastAsia="pl-PL"/>
        </w:rPr>
      </w:pPr>
      <w:bookmarkStart w:id="2" w:name="_Toc214897313"/>
      <w:r w:rsidRPr="009805F8">
        <w:rPr>
          <w:lang w:eastAsia="pl-PL"/>
        </w:rPr>
        <w:t>1.</w:t>
      </w:r>
      <w:r w:rsidR="00AF2EC2" w:rsidRPr="009805F8">
        <w:rPr>
          <w:lang w:eastAsia="pl-PL"/>
        </w:rPr>
        <w:t xml:space="preserve">2 Zakres </w:t>
      </w:r>
      <w:r w:rsidR="00AF2EC2" w:rsidRPr="00683CD5">
        <w:t>projektu</w:t>
      </w:r>
      <w:bookmarkEnd w:id="2"/>
    </w:p>
    <w:p w14:paraId="66D676A9" w14:textId="77777777" w:rsidR="00AF2EC2" w:rsidRPr="007C17A5" w:rsidRDefault="00AF2EC2" w:rsidP="00AF2EC2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 xml:space="preserve">Projekt obejmował przygotowanie i uruchomienie automatycznych testów interfejsu strony głównej </w:t>
      </w:r>
      <w:proofErr w:type="spellStart"/>
      <w:r w:rsidRPr="007C17A5">
        <w:rPr>
          <w:sz w:val="24"/>
          <w:szCs w:val="24"/>
          <w:lang w:eastAsia="pl-PL"/>
        </w:rPr>
        <w:t>WSIiZ</w:t>
      </w:r>
      <w:proofErr w:type="spellEnd"/>
      <w:r w:rsidRPr="007C17A5">
        <w:rPr>
          <w:sz w:val="24"/>
          <w:szCs w:val="24"/>
          <w:lang w:eastAsia="pl-PL"/>
        </w:rPr>
        <w:t xml:space="preserve"> oraz wybranych funkcjonalności dostępnych z poziomu użytkownika. Zakres został celowo ograniczony do elementów widocznych i możliwych do przetestowania bez bezpośredniego dostępu do zaplecza serwisu.</w:t>
      </w:r>
    </w:p>
    <w:p w14:paraId="4C931220" w14:textId="77777777" w:rsidR="00AF2EC2" w:rsidRPr="007C17A5" w:rsidRDefault="00AF2EC2" w:rsidP="00AF2EC2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W projekcie uwzględniono:</w:t>
      </w:r>
    </w:p>
    <w:p w14:paraId="412B4292" w14:textId="77777777" w:rsidR="00AF2EC2" w:rsidRPr="007C17A5" w:rsidRDefault="00AF2EC2" w:rsidP="00AF2EC2">
      <w:pPr>
        <w:numPr>
          <w:ilvl w:val="0"/>
          <w:numId w:val="7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Weryfikację ładowania strony głównej</w:t>
      </w:r>
      <w:r w:rsidRPr="007C17A5">
        <w:rPr>
          <w:sz w:val="24"/>
          <w:szCs w:val="24"/>
          <w:lang w:eastAsia="pl-PL"/>
        </w:rPr>
        <w:br/>
        <w:t>Sprawdzenie, czy serwis otwiera się poprawnie i czy kluczowe elementy, takie jak nagłówek i tytuł strony, są dostępne.</w:t>
      </w:r>
    </w:p>
    <w:p w14:paraId="33A5B8ED" w14:textId="77777777" w:rsidR="00AF2EC2" w:rsidRPr="007C17A5" w:rsidRDefault="00AF2EC2" w:rsidP="00AF2EC2">
      <w:pPr>
        <w:numPr>
          <w:ilvl w:val="0"/>
          <w:numId w:val="7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Test działania menu głównego</w:t>
      </w:r>
      <w:r w:rsidRPr="007C17A5">
        <w:rPr>
          <w:sz w:val="24"/>
          <w:szCs w:val="24"/>
          <w:lang w:eastAsia="pl-PL"/>
        </w:rPr>
        <w:br/>
        <w:t xml:space="preserve">Automatyczne przejścia do sekcji takich jak „Uczelnia”, „Dla studenta”, „Dla kandydata”, „Dla biznesu”, „Nauka i Badania” oraz „Dla otoczenia” wraz z potwierdzeniem, że wyświetlany jest odpowiedni </w:t>
      </w:r>
      <w:proofErr w:type="spellStart"/>
      <w:r w:rsidRPr="007C17A5">
        <w:rPr>
          <w:sz w:val="24"/>
          <w:szCs w:val="24"/>
          <w:lang w:eastAsia="pl-PL"/>
        </w:rPr>
        <w:t>content</w:t>
      </w:r>
      <w:proofErr w:type="spellEnd"/>
      <w:r w:rsidRPr="007C17A5">
        <w:rPr>
          <w:sz w:val="24"/>
          <w:szCs w:val="24"/>
          <w:lang w:eastAsia="pl-PL"/>
        </w:rPr>
        <w:t>.</w:t>
      </w:r>
    </w:p>
    <w:p w14:paraId="77B4266C" w14:textId="77777777" w:rsidR="00AF2EC2" w:rsidRPr="007C17A5" w:rsidRDefault="00AF2EC2" w:rsidP="00AF2EC2">
      <w:pPr>
        <w:numPr>
          <w:ilvl w:val="0"/>
          <w:numId w:val="7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Test przełącznika języków</w:t>
      </w:r>
      <w:r w:rsidRPr="007C17A5">
        <w:rPr>
          <w:sz w:val="24"/>
          <w:szCs w:val="24"/>
          <w:lang w:eastAsia="pl-PL"/>
        </w:rPr>
        <w:br/>
        <w:t>Automatyczne przejście ze strony głównej do wersji EN, UA i RU, a następnie powrót do polskiej wersji.</w:t>
      </w:r>
    </w:p>
    <w:p w14:paraId="553304A1" w14:textId="77777777" w:rsidR="00AF2EC2" w:rsidRPr="007C17A5" w:rsidRDefault="00AF2EC2" w:rsidP="00AF2EC2">
      <w:pPr>
        <w:numPr>
          <w:ilvl w:val="0"/>
          <w:numId w:val="7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Test przekierowania po kliknięciu logo</w:t>
      </w:r>
      <w:r w:rsidRPr="007C17A5">
        <w:rPr>
          <w:sz w:val="24"/>
          <w:szCs w:val="24"/>
          <w:lang w:eastAsia="pl-PL"/>
        </w:rPr>
        <w:br/>
        <w:t>Sprawdzenie, czy kliknięcie w logo uczelni przenosi użytkownika z dowolnej podstrony z powrotem na stronę główną.</w:t>
      </w:r>
    </w:p>
    <w:p w14:paraId="21457705" w14:textId="77777777" w:rsidR="00AF2EC2" w:rsidRPr="007C17A5" w:rsidRDefault="00AF2EC2" w:rsidP="00AF2EC2">
      <w:pPr>
        <w:numPr>
          <w:ilvl w:val="0"/>
          <w:numId w:val="7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lastRenderedPageBreak/>
        <w:t>Test działania wyszukiwarki</w:t>
      </w:r>
      <w:r w:rsidRPr="007C17A5">
        <w:rPr>
          <w:sz w:val="24"/>
          <w:szCs w:val="24"/>
          <w:lang w:eastAsia="pl-PL"/>
        </w:rPr>
        <w:br/>
        <w:t>Wpisanie frazy w pole wyszukiwania oraz potwierdzenie wyświetlenia wyników zgodnych z zapytaniem.</w:t>
      </w:r>
    </w:p>
    <w:p w14:paraId="00F3CF31" w14:textId="77777777" w:rsidR="00AF2EC2" w:rsidRPr="00FA3765" w:rsidRDefault="00AF2EC2" w:rsidP="00AF2EC2">
      <w:pPr>
        <w:numPr>
          <w:ilvl w:val="0"/>
          <w:numId w:val="7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Test linków górnego paska nawigacyjnego</w:t>
      </w:r>
      <w:r w:rsidRPr="007C17A5">
        <w:rPr>
          <w:sz w:val="24"/>
          <w:szCs w:val="24"/>
          <w:lang w:eastAsia="pl-PL"/>
        </w:rPr>
        <w:br/>
        <w:t xml:space="preserve">Sprawdzenie odnośników kierujących do zewnętrznych usług uczelni, takich jak Wirtualna Uczelnia, e-Learning, Poczta, e-Usługi czy System Wydruków, z uwzględnieniem </w:t>
      </w:r>
      <w:proofErr w:type="spellStart"/>
      <w:r w:rsidRPr="007C17A5">
        <w:rPr>
          <w:sz w:val="24"/>
          <w:szCs w:val="24"/>
          <w:lang w:eastAsia="pl-PL"/>
        </w:rPr>
        <w:t>obsługi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otwierania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nowych</w:t>
      </w:r>
      <w:proofErr w:type="spellEnd"/>
      <w:r w:rsidRPr="007C17A5">
        <w:rPr>
          <w:sz w:val="24"/>
          <w:szCs w:val="24"/>
          <w:lang w:eastAsia="pl-PL"/>
        </w:rPr>
        <w:t xml:space="preserve"> kart.</w:t>
      </w:r>
    </w:p>
    <w:p w14:paraId="04BA182E" w14:textId="77777777" w:rsidR="00FA3765" w:rsidRPr="007C17A5" w:rsidRDefault="00FA3765" w:rsidP="00FA3765">
      <w:pPr>
        <w:ind w:left="720"/>
        <w:rPr>
          <w:b/>
          <w:sz w:val="24"/>
          <w:szCs w:val="24"/>
          <w:lang w:eastAsia="pl-PL"/>
        </w:rPr>
      </w:pPr>
    </w:p>
    <w:p w14:paraId="234ACFC8" w14:textId="56938EB4" w:rsidR="00AF2EC2" w:rsidRPr="007C17A5" w:rsidRDefault="00E126B4" w:rsidP="00683CD5">
      <w:pPr>
        <w:pStyle w:val="Nagwek2"/>
        <w:rPr>
          <w:lang w:eastAsia="pl-PL"/>
        </w:rPr>
      </w:pPr>
      <w:bookmarkStart w:id="3" w:name="_Toc214897314"/>
      <w:r w:rsidRPr="007C17A5">
        <w:rPr>
          <w:lang w:eastAsia="pl-PL"/>
        </w:rPr>
        <w:t>1.</w:t>
      </w:r>
      <w:r w:rsidR="00AF2EC2" w:rsidRPr="007C17A5">
        <w:rPr>
          <w:lang w:eastAsia="pl-PL"/>
        </w:rPr>
        <w:t>3 Środowisko i narzędzia</w:t>
      </w:r>
      <w:bookmarkEnd w:id="3"/>
    </w:p>
    <w:p w14:paraId="0811FAA2" w14:textId="77777777" w:rsidR="00AF2EC2" w:rsidRPr="007C17A5" w:rsidRDefault="00AF2EC2" w:rsidP="00AF2EC2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 xml:space="preserve">Testy zostały wykonane w środowisku opartym na języku </w:t>
      </w:r>
      <w:proofErr w:type="spellStart"/>
      <w:r w:rsidRPr="007C17A5">
        <w:rPr>
          <w:sz w:val="24"/>
          <w:szCs w:val="24"/>
          <w:lang w:eastAsia="pl-PL"/>
        </w:rPr>
        <w:t>Python</w:t>
      </w:r>
      <w:proofErr w:type="spellEnd"/>
      <w:r w:rsidRPr="007C17A5">
        <w:rPr>
          <w:sz w:val="24"/>
          <w:szCs w:val="24"/>
          <w:lang w:eastAsia="pl-PL"/>
        </w:rPr>
        <w:t xml:space="preserve"> z wykorzystaniem biblioteki </w:t>
      </w:r>
      <w:proofErr w:type="spellStart"/>
      <w:r w:rsidRPr="007C17A5">
        <w:rPr>
          <w:sz w:val="24"/>
          <w:szCs w:val="24"/>
          <w:lang w:eastAsia="pl-PL"/>
        </w:rPr>
        <w:t>Selenium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WebDriver</w:t>
      </w:r>
      <w:proofErr w:type="spellEnd"/>
      <w:r w:rsidRPr="007C17A5">
        <w:rPr>
          <w:sz w:val="24"/>
          <w:szCs w:val="24"/>
          <w:lang w:eastAsia="pl-PL"/>
        </w:rPr>
        <w:t>, pozwalającej na automatyzację interakcji z przeglądarką. Projekt został uruchomiony lokalnie, bez wykorzystania zewnętrznych narzędzi CI/CD.</w:t>
      </w:r>
    </w:p>
    <w:p w14:paraId="34C8DD90" w14:textId="77777777" w:rsidR="00AF2EC2" w:rsidRPr="007C17A5" w:rsidRDefault="00AF2EC2" w:rsidP="00AF2EC2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Do realizacji projektu wykorzystano następujące narzędzia i komponenty:</w:t>
      </w:r>
    </w:p>
    <w:p w14:paraId="18E8A672" w14:textId="77777777" w:rsidR="00AF2EC2" w:rsidRPr="007C17A5" w:rsidRDefault="00AF2EC2" w:rsidP="00AF2EC2">
      <w:pPr>
        <w:numPr>
          <w:ilvl w:val="0"/>
          <w:numId w:val="8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 xml:space="preserve">Język programowania: </w:t>
      </w:r>
      <w:proofErr w:type="spellStart"/>
      <w:r w:rsidRPr="007C17A5">
        <w:rPr>
          <w:sz w:val="24"/>
          <w:szCs w:val="24"/>
          <w:lang w:eastAsia="pl-PL"/>
        </w:rPr>
        <w:t>Python</w:t>
      </w:r>
      <w:proofErr w:type="spellEnd"/>
      <w:r w:rsidRPr="007C17A5">
        <w:rPr>
          <w:sz w:val="24"/>
          <w:szCs w:val="24"/>
          <w:lang w:eastAsia="pl-PL"/>
        </w:rPr>
        <w:t xml:space="preserve"> 3.14</w:t>
      </w:r>
      <w:r w:rsidRPr="007C17A5">
        <w:rPr>
          <w:sz w:val="24"/>
          <w:szCs w:val="24"/>
          <w:lang w:eastAsia="pl-PL"/>
        </w:rPr>
        <w:br/>
        <w:t>Główny język wykorzystywany do pisania skryptów testujących.</w:t>
      </w:r>
    </w:p>
    <w:p w14:paraId="304621AE" w14:textId="77777777" w:rsidR="00AF2EC2" w:rsidRPr="007C17A5" w:rsidRDefault="00AF2EC2" w:rsidP="00AF2EC2">
      <w:pPr>
        <w:numPr>
          <w:ilvl w:val="0"/>
          <w:numId w:val="8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 xml:space="preserve">Framework testowy: </w:t>
      </w:r>
      <w:proofErr w:type="spellStart"/>
      <w:r w:rsidRPr="007C17A5">
        <w:rPr>
          <w:sz w:val="24"/>
          <w:szCs w:val="24"/>
          <w:lang w:eastAsia="pl-PL"/>
        </w:rPr>
        <w:t>PyTest</w:t>
      </w:r>
      <w:proofErr w:type="spellEnd"/>
      <w:r w:rsidRPr="007C17A5">
        <w:rPr>
          <w:sz w:val="24"/>
          <w:szCs w:val="24"/>
          <w:lang w:eastAsia="pl-PL"/>
        </w:rPr>
        <w:br/>
        <w:t>Umożliwił organizację testów w postaci osobnych modułów oraz uruchamianie ich zbiorczo.</w:t>
      </w:r>
    </w:p>
    <w:p w14:paraId="09155A65" w14:textId="77777777" w:rsidR="00E126B4" w:rsidRPr="007C17A5" w:rsidRDefault="00E126B4" w:rsidP="00B544AE">
      <w:pPr>
        <w:numPr>
          <w:ilvl w:val="0"/>
          <w:numId w:val="8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Biblioteki:</w:t>
      </w:r>
    </w:p>
    <w:p w14:paraId="1384A554" w14:textId="77777777" w:rsidR="00E126B4" w:rsidRPr="00FA3765" w:rsidRDefault="00E126B4" w:rsidP="00FA3765">
      <w:pPr>
        <w:pStyle w:val="Akapitzlist"/>
        <w:numPr>
          <w:ilvl w:val="0"/>
          <w:numId w:val="39"/>
        </w:numPr>
        <w:rPr>
          <w:b/>
          <w:sz w:val="24"/>
          <w:szCs w:val="24"/>
          <w:lang w:eastAsia="pl-PL"/>
        </w:rPr>
      </w:pPr>
      <w:r w:rsidRPr="00FA3765">
        <w:rPr>
          <w:sz w:val="24"/>
          <w:szCs w:val="24"/>
          <w:lang w:eastAsia="pl-PL"/>
        </w:rPr>
        <w:t xml:space="preserve">selenium – </w:t>
      </w:r>
      <w:proofErr w:type="spellStart"/>
      <w:r w:rsidRPr="00FA3765">
        <w:rPr>
          <w:sz w:val="24"/>
          <w:szCs w:val="24"/>
          <w:lang w:eastAsia="pl-PL"/>
        </w:rPr>
        <w:t>obsługa</w:t>
      </w:r>
      <w:proofErr w:type="spellEnd"/>
      <w:r w:rsidRPr="00FA3765">
        <w:rPr>
          <w:sz w:val="24"/>
          <w:szCs w:val="24"/>
          <w:lang w:eastAsia="pl-PL"/>
        </w:rPr>
        <w:t xml:space="preserve"> </w:t>
      </w:r>
      <w:proofErr w:type="spellStart"/>
      <w:r w:rsidRPr="00FA3765">
        <w:rPr>
          <w:sz w:val="24"/>
          <w:szCs w:val="24"/>
          <w:lang w:eastAsia="pl-PL"/>
        </w:rPr>
        <w:t>przeglądarki</w:t>
      </w:r>
      <w:proofErr w:type="spellEnd"/>
      <w:r w:rsidRPr="00FA3765">
        <w:rPr>
          <w:sz w:val="24"/>
          <w:szCs w:val="24"/>
          <w:lang w:eastAsia="pl-PL"/>
        </w:rPr>
        <w:t>, wyszukiwanie elementów, wykonywanie akcji użytkownika,</w:t>
      </w:r>
    </w:p>
    <w:p w14:paraId="4053EBE0" w14:textId="22042177" w:rsidR="00E126B4" w:rsidRPr="00FA3765" w:rsidRDefault="00E126B4" w:rsidP="00FA3765">
      <w:pPr>
        <w:pStyle w:val="Akapitzlist"/>
        <w:numPr>
          <w:ilvl w:val="0"/>
          <w:numId w:val="39"/>
        </w:numPr>
        <w:rPr>
          <w:b/>
          <w:sz w:val="24"/>
          <w:szCs w:val="24"/>
          <w:lang w:eastAsia="pl-PL"/>
        </w:rPr>
      </w:pPr>
      <w:proofErr w:type="spellStart"/>
      <w:r w:rsidRPr="00FA3765">
        <w:rPr>
          <w:sz w:val="24"/>
          <w:szCs w:val="24"/>
          <w:lang w:eastAsia="pl-PL"/>
        </w:rPr>
        <w:t>pytest</w:t>
      </w:r>
      <w:proofErr w:type="spellEnd"/>
      <w:r w:rsidRPr="00FA3765">
        <w:rPr>
          <w:sz w:val="24"/>
          <w:szCs w:val="24"/>
          <w:lang w:eastAsia="pl-PL"/>
        </w:rPr>
        <w:t xml:space="preserve"> – framework </w:t>
      </w:r>
      <w:proofErr w:type="spellStart"/>
      <w:r w:rsidRPr="00FA3765">
        <w:rPr>
          <w:sz w:val="24"/>
          <w:szCs w:val="24"/>
          <w:lang w:eastAsia="pl-PL"/>
        </w:rPr>
        <w:t>testowy</w:t>
      </w:r>
      <w:proofErr w:type="spellEnd"/>
      <w:r w:rsidRPr="00FA3765">
        <w:rPr>
          <w:sz w:val="24"/>
          <w:szCs w:val="24"/>
          <w:lang w:eastAsia="pl-PL"/>
        </w:rPr>
        <w:t>, uruchamianie i raportowanie testów.</w:t>
      </w:r>
    </w:p>
    <w:p w14:paraId="0D86E7E1" w14:textId="77777777" w:rsidR="00AF2EC2" w:rsidRPr="007C17A5" w:rsidRDefault="00AF2EC2" w:rsidP="00AF2EC2">
      <w:pPr>
        <w:numPr>
          <w:ilvl w:val="0"/>
          <w:numId w:val="8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 xml:space="preserve">Automatyzacja przeglądarki: </w:t>
      </w:r>
      <w:proofErr w:type="spellStart"/>
      <w:r w:rsidRPr="007C17A5">
        <w:rPr>
          <w:sz w:val="24"/>
          <w:szCs w:val="24"/>
          <w:lang w:eastAsia="pl-PL"/>
        </w:rPr>
        <w:t>Selenium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WebDriver</w:t>
      </w:r>
      <w:proofErr w:type="spellEnd"/>
      <w:r w:rsidRPr="007C17A5">
        <w:rPr>
          <w:sz w:val="24"/>
          <w:szCs w:val="24"/>
          <w:lang w:eastAsia="pl-PL"/>
        </w:rPr>
        <w:t xml:space="preserve"> (Chrome)</w:t>
      </w:r>
      <w:r w:rsidRPr="007C17A5">
        <w:rPr>
          <w:sz w:val="24"/>
          <w:szCs w:val="24"/>
          <w:lang w:eastAsia="pl-PL"/>
        </w:rPr>
        <w:br/>
        <w:t xml:space="preserve">Przeglądarka była uruchamiana lokalnie, w trybie graficznym, bez trybu </w:t>
      </w:r>
      <w:proofErr w:type="spellStart"/>
      <w:r w:rsidRPr="007C17A5">
        <w:rPr>
          <w:sz w:val="24"/>
          <w:szCs w:val="24"/>
          <w:lang w:eastAsia="pl-PL"/>
        </w:rPr>
        <w:t>headless</w:t>
      </w:r>
      <w:proofErr w:type="spellEnd"/>
      <w:r w:rsidRPr="007C17A5">
        <w:rPr>
          <w:sz w:val="24"/>
          <w:szCs w:val="24"/>
          <w:lang w:eastAsia="pl-PL"/>
        </w:rPr>
        <w:t>, aby móc obserwować przebieg testów.</w:t>
      </w:r>
    </w:p>
    <w:p w14:paraId="0B7A6A26" w14:textId="77777777" w:rsidR="00AF2EC2" w:rsidRPr="007C17A5" w:rsidRDefault="00AF2EC2" w:rsidP="00AF2EC2">
      <w:pPr>
        <w:numPr>
          <w:ilvl w:val="0"/>
          <w:numId w:val="8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 xml:space="preserve">IDE: </w:t>
      </w:r>
      <w:proofErr w:type="spellStart"/>
      <w:r w:rsidRPr="007C17A5">
        <w:rPr>
          <w:sz w:val="24"/>
          <w:szCs w:val="24"/>
          <w:lang w:eastAsia="pl-PL"/>
        </w:rPr>
        <w:t>JetBrains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PyCharm</w:t>
      </w:r>
      <w:proofErr w:type="spellEnd"/>
      <w:r w:rsidRPr="007C17A5">
        <w:rPr>
          <w:sz w:val="24"/>
          <w:szCs w:val="24"/>
          <w:lang w:eastAsia="pl-PL"/>
        </w:rPr>
        <w:br/>
        <w:t>Środowisko wykorzystywane do pisania kodu, zarządzania strukturą projektu oraz wirtualnym środowiskiem.</w:t>
      </w:r>
    </w:p>
    <w:p w14:paraId="7246EB40" w14:textId="77777777" w:rsidR="00AF2EC2" w:rsidRPr="007C17A5" w:rsidRDefault="00AF2EC2" w:rsidP="00AF2EC2">
      <w:pPr>
        <w:numPr>
          <w:ilvl w:val="0"/>
          <w:numId w:val="8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 xml:space="preserve">Wirtualne środowisko: </w:t>
      </w:r>
      <w:proofErr w:type="spellStart"/>
      <w:r w:rsidRPr="007C17A5">
        <w:rPr>
          <w:sz w:val="20"/>
          <w:szCs w:val="20"/>
          <w:lang w:eastAsia="pl-PL"/>
        </w:rPr>
        <w:t>venv</w:t>
      </w:r>
      <w:proofErr w:type="spellEnd"/>
      <w:r w:rsidRPr="007C17A5">
        <w:rPr>
          <w:sz w:val="24"/>
          <w:szCs w:val="24"/>
          <w:lang w:eastAsia="pl-PL"/>
        </w:rPr>
        <w:br/>
        <w:t>Oddzieliło zależności projektu od reszty systemu.</w:t>
      </w:r>
    </w:p>
    <w:p w14:paraId="25BBDFFA" w14:textId="4BBA5085" w:rsidR="00AF2EC2" w:rsidRPr="007C17A5" w:rsidRDefault="00AF2EC2" w:rsidP="00AF2EC2">
      <w:pPr>
        <w:numPr>
          <w:ilvl w:val="0"/>
          <w:numId w:val="8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System operacyjny: Windows 10</w:t>
      </w:r>
      <w:r w:rsidRPr="007C17A5">
        <w:rPr>
          <w:sz w:val="24"/>
          <w:szCs w:val="24"/>
          <w:lang w:eastAsia="pl-PL"/>
        </w:rPr>
        <w:br/>
        <w:t>Środowisko wykonywania testów.</w:t>
      </w:r>
    </w:p>
    <w:p w14:paraId="338C38B0" w14:textId="77777777" w:rsidR="00AF2EC2" w:rsidRPr="007C17A5" w:rsidRDefault="00AF2EC2" w:rsidP="00AF2EC2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Dodatkowo konfiguracja testów zakłada:</w:t>
      </w:r>
    </w:p>
    <w:p w14:paraId="25677AA0" w14:textId="77777777" w:rsidR="00AF2EC2" w:rsidRPr="007C17A5" w:rsidRDefault="00AF2EC2" w:rsidP="00AF2EC2">
      <w:pPr>
        <w:numPr>
          <w:ilvl w:val="0"/>
          <w:numId w:val="9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uruchamianie każdego testu w nowej instancji przeglądarki (czysty stan sesji),</w:t>
      </w:r>
    </w:p>
    <w:p w14:paraId="0DD818EE" w14:textId="77777777" w:rsidR="00AF2EC2" w:rsidRPr="007C17A5" w:rsidRDefault="00AF2EC2" w:rsidP="00AF2EC2">
      <w:pPr>
        <w:numPr>
          <w:ilvl w:val="0"/>
          <w:numId w:val="9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 xml:space="preserve">ręczne zatwierdzanie </w:t>
      </w:r>
      <w:proofErr w:type="spellStart"/>
      <w:r w:rsidRPr="007C17A5">
        <w:rPr>
          <w:sz w:val="24"/>
          <w:szCs w:val="24"/>
          <w:lang w:eastAsia="pl-PL"/>
        </w:rPr>
        <w:t>baneru</w:t>
      </w:r>
      <w:proofErr w:type="spellEnd"/>
      <w:r w:rsidRPr="007C17A5">
        <w:rPr>
          <w:sz w:val="24"/>
          <w:szCs w:val="24"/>
          <w:lang w:eastAsia="pl-PL"/>
        </w:rPr>
        <w:t xml:space="preserve"> dotyczącego </w:t>
      </w:r>
      <w:proofErr w:type="spellStart"/>
      <w:r w:rsidRPr="007C17A5">
        <w:rPr>
          <w:sz w:val="24"/>
          <w:szCs w:val="24"/>
          <w:lang w:eastAsia="pl-PL"/>
        </w:rPr>
        <w:t>cookies</w:t>
      </w:r>
      <w:proofErr w:type="spellEnd"/>
      <w:r w:rsidRPr="007C17A5">
        <w:rPr>
          <w:sz w:val="24"/>
          <w:szCs w:val="24"/>
          <w:lang w:eastAsia="pl-PL"/>
        </w:rPr>
        <w:t xml:space="preserve"> przed wykonaniem akcji testowych,</w:t>
      </w:r>
    </w:p>
    <w:p w14:paraId="531864BD" w14:textId="048AE3DE" w:rsidR="000D5B3A" w:rsidRPr="00FA3765" w:rsidRDefault="00AF2EC2" w:rsidP="000D5B3A">
      <w:pPr>
        <w:numPr>
          <w:ilvl w:val="0"/>
          <w:numId w:val="9"/>
        </w:numPr>
        <w:rPr>
          <w:b/>
          <w:sz w:val="24"/>
          <w:szCs w:val="24"/>
          <w:lang w:eastAsia="pl-PL"/>
        </w:rPr>
      </w:pPr>
      <w:proofErr w:type="spellStart"/>
      <w:r w:rsidRPr="007C17A5">
        <w:rPr>
          <w:sz w:val="24"/>
          <w:szCs w:val="24"/>
          <w:lang w:eastAsia="pl-PL"/>
        </w:rPr>
        <w:t>brak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modyfikacji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stanu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użytkownika</w:t>
      </w:r>
      <w:proofErr w:type="spellEnd"/>
      <w:r w:rsidRPr="007C17A5">
        <w:rPr>
          <w:sz w:val="24"/>
          <w:szCs w:val="24"/>
          <w:lang w:eastAsia="pl-PL"/>
        </w:rPr>
        <w:t>.</w:t>
      </w:r>
    </w:p>
    <w:p w14:paraId="453DB00A" w14:textId="072E4360" w:rsidR="00FA3765" w:rsidRPr="00FA3765" w:rsidRDefault="000D5B3A" w:rsidP="00FA3765">
      <w:pPr>
        <w:pStyle w:val="Nagwek2"/>
        <w:numPr>
          <w:ilvl w:val="1"/>
          <w:numId w:val="38"/>
        </w:numPr>
        <w:rPr>
          <w:lang w:eastAsia="pl-PL"/>
        </w:rPr>
      </w:pPr>
      <w:bookmarkStart w:id="4" w:name="_Toc214897315"/>
      <w:proofErr w:type="spellStart"/>
      <w:r w:rsidRPr="007C17A5">
        <w:rPr>
          <w:lang w:eastAsia="pl-PL"/>
        </w:rPr>
        <w:lastRenderedPageBreak/>
        <w:t>Identyfikacja</w:t>
      </w:r>
      <w:proofErr w:type="spellEnd"/>
      <w:r w:rsidRPr="007C17A5">
        <w:rPr>
          <w:lang w:eastAsia="pl-PL"/>
        </w:rPr>
        <w:t xml:space="preserve"> </w:t>
      </w:r>
      <w:proofErr w:type="spellStart"/>
      <w:r w:rsidRPr="007C17A5">
        <w:rPr>
          <w:lang w:eastAsia="pl-PL"/>
        </w:rPr>
        <w:t>elementów</w:t>
      </w:r>
      <w:proofErr w:type="spellEnd"/>
      <w:r w:rsidRPr="007C17A5">
        <w:rPr>
          <w:lang w:eastAsia="pl-PL"/>
        </w:rPr>
        <w:t xml:space="preserve"> do </w:t>
      </w:r>
      <w:proofErr w:type="spellStart"/>
      <w:r w:rsidRPr="007C17A5">
        <w:rPr>
          <w:lang w:eastAsia="pl-PL"/>
        </w:rPr>
        <w:t>testowania</w:t>
      </w:r>
      <w:bookmarkEnd w:id="4"/>
      <w:proofErr w:type="spellEnd"/>
      <w:r w:rsidR="00FA3765">
        <w:rPr>
          <w:lang w:eastAsia="pl-PL"/>
        </w:rPr>
        <w:br/>
      </w:r>
    </w:p>
    <w:p w14:paraId="42D714C5" w14:textId="14DB60D7" w:rsidR="00E53E66" w:rsidRPr="007C17A5" w:rsidRDefault="000D5B3A" w:rsidP="000D5B3A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 xml:space="preserve">W projekcie skupiono się na testowaniu podstawowych funkcji dostępnych z poziomu strony głównej oraz kluczowych elementów interfejsu użytkownika. Wybrane scenariusze testowe obejmują elementy istotne z perspektywy pierwszego kontaktu użytkownika z witryną oraz </w:t>
      </w:r>
      <w:proofErr w:type="spellStart"/>
      <w:r w:rsidRPr="007C17A5">
        <w:rPr>
          <w:sz w:val="24"/>
          <w:szCs w:val="24"/>
          <w:lang w:eastAsia="pl-PL"/>
        </w:rPr>
        <w:t>nawigacji</w:t>
      </w:r>
      <w:proofErr w:type="spellEnd"/>
      <w:r w:rsidRPr="007C17A5">
        <w:rPr>
          <w:sz w:val="24"/>
          <w:szCs w:val="24"/>
          <w:lang w:eastAsia="pl-PL"/>
        </w:rPr>
        <w:t xml:space="preserve"> po </w:t>
      </w:r>
      <w:proofErr w:type="spellStart"/>
      <w:r w:rsidRPr="007C17A5">
        <w:rPr>
          <w:sz w:val="24"/>
          <w:szCs w:val="24"/>
          <w:lang w:eastAsia="pl-PL"/>
        </w:rPr>
        <w:t>najważniejszych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sekcjach</w:t>
      </w:r>
      <w:proofErr w:type="spellEnd"/>
      <w:r w:rsidRPr="007C17A5">
        <w:rPr>
          <w:sz w:val="24"/>
          <w:szCs w:val="24"/>
          <w:lang w:eastAsia="pl-PL"/>
        </w:rPr>
        <w:t>.</w:t>
      </w:r>
    </w:p>
    <w:p w14:paraId="3484E4BC" w14:textId="77777777" w:rsidR="000D5B3A" w:rsidRPr="007C17A5" w:rsidRDefault="000D5B3A" w:rsidP="000D5B3A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Testowane zostały następujące obszary:</w:t>
      </w:r>
    </w:p>
    <w:p w14:paraId="6947D69D" w14:textId="77777777" w:rsidR="000D5B3A" w:rsidRPr="007C17A5" w:rsidRDefault="000D5B3A" w:rsidP="000D5B3A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a) Menu główne (nawigacja górna)</w:t>
      </w:r>
      <w:r w:rsidRPr="007C17A5">
        <w:rPr>
          <w:sz w:val="24"/>
          <w:szCs w:val="24"/>
          <w:lang w:eastAsia="pl-PL"/>
        </w:rPr>
        <w:br/>
        <w:t>Każdy główny element menu został przetestowany pod kątem poprawnego przekierowania do odpowiedniej podstrony. Testy obejmowały kliknięcia w:</w:t>
      </w:r>
    </w:p>
    <w:p w14:paraId="04012878" w14:textId="77777777" w:rsidR="000D5B3A" w:rsidRPr="007C17A5" w:rsidRDefault="000D5B3A" w:rsidP="000D5B3A">
      <w:pPr>
        <w:numPr>
          <w:ilvl w:val="0"/>
          <w:numId w:val="10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Uczelnia</w:t>
      </w:r>
    </w:p>
    <w:p w14:paraId="3B7A387E" w14:textId="77777777" w:rsidR="000D5B3A" w:rsidRPr="007C17A5" w:rsidRDefault="000D5B3A" w:rsidP="000D5B3A">
      <w:pPr>
        <w:numPr>
          <w:ilvl w:val="0"/>
          <w:numId w:val="10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Nauka i Badania</w:t>
      </w:r>
    </w:p>
    <w:p w14:paraId="5AD61CC1" w14:textId="77777777" w:rsidR="000D5B3A" w:rsidRPr="007C17A5" w:rsidRDefault="000D5B3A" w:rsidP="000D5B3A">
      <w:pPr>
        <w:numPr>
          <w:ilvl w:val="0"/>
          <w:numId w:val="10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Dla Studenta</w:t>
      </w:r>
    </w:p>
    <w:p w14:paraId="6319EFED" w14:textId="77777777" w:rsidR="000D5B3A" w:rsidRPr="007C17A5" w:rsidRDefault="000D5B3A" w:rsidP="000D5B3A">
      <w:pPr>
        <w:numPr>
          <w:ilvl w:val="0"/>
          <w:numId w:val="10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Dla Kandydata</w:t>
      </w:r>
    </w:p>
    <w:p w14:paraId="751652CD" w14:textId="77777777" w:rsidR="000D5B3A" w:rsidRPr="007C17A5" w:rsidRDefault="000D5B3A" w:rsidP="000D5B3A">
      <w:pPr>
        <w:numPr>
          <w:ilvl w:val="0"/>
          <w:numId w:val="10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Dla Biznesu</w:t>
      </w:r>
    </w:p>
    <w:p w14:paraId="74737E67" w14:textId="77777777" w:rsidR="000D5B3A" w:rsidRPr="007C17A5" w:rsidRDefault="000D5B3A" w:rsidP="000D5B3A">
      <w:pPr>
        <w:numPr>
          <w:ilvl w:val="0"/>
          <w:numId w:val="10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Dla Otoczenia</w:t>
      </w:r>
    </w:p>
    <w:p w14:paraId="0DC5200B" w14:textId="77777777" w:rsidR="000D5B3A" w:rsidRPr="007C17A5" w:rsidRDefault="000D5B3A" w:rsidP="000D5B3A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Celem było sprawdzenie, czy po kliknięciu link otwiera się poprawna podstrona, a adres URL ulega zmianie.</w:t>
      </w:r>
    </w:p>
    <w:p w14:paraId="5E6B0BC1" w14:textId="77777777" w:rsidR="000D5B3A" w:rsidRPr="007C17A5" w:rsidRDefault="000D5B3A" w:rsidP="000D5B3A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b) Górne linki serwisowe (panel narzędziowy)</w:t>
      </w:r>
      <w:r w:rsidRPr="007C17A5">
        <w:rPr>
          <w:sz w:val="24"/>
          <w:szCs w:val="24"/>
          <w:lang w:eastAsia="pl-PL"/>
        </w:rPr>
        <w:br/>
        <w:t>Przetestowano odnośniki kierujące do zewnętrznych systemów uczelnianych, w tym:</w:t>
      </w:r>
    </w:p>
    <w:p w14:paraId="4BAEC913" w14:textId="77777777" w:rsidR="000D5B3A" w:rsidRPr="007C17A5" w:rsidRDefault="000D5B3A" w:rsidP="000D5B3A">
      <w:pPr>
        <w:numPr>
          <w:ilvl w:val="0"/>
          <w:numId w:val="11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Wirtualna Uczelnia</w:t>
      </w:r>
    </w:p>
    <w:p w14:paraId="0B64AF34" w14:textId="77777777" w:rsidR="000D5B3A" w:rsidRPr="007C17A5" w:rsidRDefault="000D5B3A" w:rsidP="000D5B3A">
      <w:pPr>
        <w:numPr>
          <w:ilvl w:val="0"/>
          <w:numId w:val="11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e-Learning</w:t>
      </w:r>
    </w:p>
    <w:p w14:paraId="30A21471" w14:textId="77777777" w:rsidR="000D5B3A" w:rsidRPr="007C17A5" w:rsidRDefault="000D5B3A" w:rsidP="000D5B3A">
      <w:pPr>
        <w:numPr>
          <w:ilvl w:val="0"/>
          <w:numId w:val="11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Poczta</w:t>
      </w:r>
    </w:p>
    <w:p w14:paraId="54F6EF84" w14:textId="77777777" w:rsidR="000D5B3A" w:rsidRPr="007C17A5" w:rsidRDefault="000D5B3A" w:rsidP="000D5B3A">
      <w:pPr>
        <w:numPr>
          <w:ilvl w:val="0"/>
          <w:numId w:val="11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e-Usługi</w:t>
      </w:r>
    </w:p>
    <w:p w14:paraId="204F8B33" w14:textId="77777777" w:rsidR="000D5B3A" w:rsidRPr="007C17A5" w:rsidRDefault="000D5B3A" w:rsidP="000D5B3A">
      <w:pPr>
        <w:numPr>
          <w:ilvl w:val="0"/>
          <w:numId w:val="11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Biblioteka</w:t>
      </w:r>
    </w:p>
    <w:p w14:paraId="269BDAC0" w14:textId="77777777" w:rsidR="000D5B3A" w:rsidRPr="007C17A5" w:rsidRDefault="000D5B3A" w:rsidP="000D5B3A">
      <w:pPr>
        <w:numPr>
          <w:ilvl w:val="0"/>
          <w:numId w:val="11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System Wydruków</w:t>
      </w:r>
    </w:p>
    <w:p w14:paraId="4423CC92" w14:textId="77777777" w:rsidR="000D5B3A" w:rsidRPr="007C17A5" w:rsidRDefault="000D5B3A" w:rsidP="000D5B3A">
      <w:pPr>
        <w:numPr>
          <w:ilvl w:val="0"/>
          <w:numId w:val="11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e-Praktyki</w:t>
      </w:r>
    </w:p>
    <w:p w14:paraId="2C6BC832" w14:textId="77777777" w:rsidR="000D5B3A" w:rsidRPr="007C17A5" w:rsidRDefault="000D5B3A" w:rsidP="000D5B3A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Część z nich otwiera się w nowej karcie, co zostało uwzględnione w testach.</w:t>
      </w:r>
    </w:p>
    <w:p w14:paraId="3DEBE0C2" w14:textId="77777777" w:rsidR="000D5B3A" w:rsidRDefault="000D5B3A" w:rsidP="000D5B3A">
      <w:pPr>
        <w:rPr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c) Wyszukiwarka strony</w:t>
      </w:r>
      <w:r w:rsidRPr="007C17A5">
        <w:rPr>
          <w:sz w:val="24"/>
          <w:szCs w:val="24"/>
          <w:lang w:eastAsia="pl-PL"/>
        </w:rPr>
        <w:br/>
        <w:t xml:space="preserve">Przetestowano działanie ikony lupy, otwieranie pola wyszukiwania oraz poprawne wyświetlanie wyników po </w:t>
      </w:r>
      <w:proofErr w:type="spellStart"/>
      <w:r w:rsidRPr="007C17A5">
        <w:rPr>
          <w:sz w:val="24"/>
          <w:szCs w:val="24"/>
          <w:lang w:eastAsia="pl-PL"/>
        </w:rPr>
        <w:t>wpisaniu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proofErr w:type="spellStart"/>
      <w:r w:rsidRPr="007C17A5">
        <w:rPr>
          <w:sz w:val="24"/>
          <w:szCs w:val="24"/>
          <w:lang w:eastAsia="pl-PL"/>
        </w:rPr>
        <w:t>frazy</w:t>
      </w:r>
      <w:proofErr w:type="spellEnd"/>
      <w:r w:rsidRPr="007C17A5">
        <w:rPr>
          <w:sz w:val="24"/>
          <w:szCs w:val="24"/>
          <w:lang w:eastAsia="pl-PL"/>
        </w:rPr>
        <w:t xml:space="preserve"> </w:t>
      </w:r>
      <w:r w:rsidRPr="007C17A5">
        <w:rPr>
          <w:i/>
          <w:iCs/>
          <w:sz w:val="24"/>
          <w:szCs w:val="24"/>
          <w:lang w:eastAsia="pl-PL"/>
        </w:rPr>
        <w:t>"</w:t>
      </w:r>
      <w:proofErr w:type="spellStart"/>
      <w:r w:rsidRPr="007C17A5">
        <w:rPr>
          <w:i/>
          <w:iCs/>
          <w:sz w:val="24"/>
          <w:szCs w:val="24"/>
          <w:lang w:eastAsia="pl-PL"/>
        </w:rPr>
        <w:t>informatyka</w:t>
      </w:r>
      <w:proofErr w:type="spellEnd"/>
      <w:r w:rsidRPr="007C17A5">
        <w:rPr>
          <w:i/>
          <w:iCs/>
          <w:sz w:val="24"/>
          <w:szCs w:val="24"/>
          <w:lang w:eastAsia="pl-PL"/>
        </w:rPr>
        <w:t>"</w:t>
      </w:r>
      <w:r w:rsidRPr="007C17A5">
        <w:rPr>
          <w:sz w:val="24"/>
          <w:szCs w:val="24"/>
          <w:lang w:eastAsia="pl-PL"/>
        </w:rPr>
        <w:t>.</w:t>
      </w:r>
    </w:p>
    <w:p w14:paraId="1E0FC6CD" w14:textId="77777777" w:rsidR="00FA3765" w:rsidRDefault="00FA3765" w:rsidP="000D5B3A">
      <w:pPr>
        <w:rPr>
          <w:sz w:val="24"/>
          <w:szCs w:val="24"/>
          <w:lang w:eastAsia="pl-PL"/>
        </w:rPr>
      </w:pPr>
    </w:p>
    <w:p w14:paraId="65CB4C8D" w14:textId="77777777" w:rsidR="00FA3765" w:rsidRPr="007C17A5" w:rsidRDefault="00FA3765" w:rsidP="000D5B3A">
      <w:pPr>
        <w:rPr>
          <w:b/>
          <w:sz w:val="24"/>
          <w:szCs w:val="24"/>
          <w:lang w:eastAsia="pl-PL"/>
        </w:rPr>
      </w:pPr>
    </w:p>
    <w:p w14:paraId="1D1A4DF7" w14:textId="77777777" w:rsidR="000D5B3A" w:rsidRPr="007C17A5" w:rsidRDefault="000D5B3A" w:rsidP="000D5B3A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lastRenderedPageBreak/>
        <w:t>d) Przełączanie wersji językowych strony</w:t>
      </w:r>
      <w:r w:rsidRPr="007C17A5">
        <w:rPr>
          <w:sz w:val="24"/>
          <w:szCs w:val="24"/>
          <w:lang w:eastAsia="pl-PL"/>
        </w:rPr>
        <w:br/>
        <w:t>Sprawdzono poprawność przejścia z wersji polskiej do wersji:</w:t>
      </w:r>
    </w:p>
    <w:p w14:paraId="152DCE41" w14:textId="77777777" w:rsidR="000D5B3A" w:rsidRPr="007C17A5" w:rsidRDefault="000D5B3A" w:rsidP="000D5B3A">
      <w:pPr>
        <w:numPr>
          <w:ilvl w:val="0"/>
          <w:numId w:val="12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angielskiej (en.uitm.edu.eu),</w:t>
      </w:r>
    </w:p>
    <w:p w14:paraId="194E5F12" w14:textId="77777777" w:rsidR="000D5B3A" w:rsidRPr="007C17A5" w:rsidRDefault="000D5B3A" w:rsidP="000D5B3A">
      <w:pPr>
        <w:numPr>
          <w:ilvl w:val="0"/>
          <w:numId w:val="12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ukraińskiej (ua.uitm.edu.eu),</w:t>
      </w:r>
    </w:p>
    <w:p w14:paraId="6EA1E5A4" w14:textId="77777777" w:rsidR="000D5B3A" w:rsidRPr="007C17A5" w:rsidRDefault="000D5B3A" w:rsidP="000D5B3A">
      <w:pPr>
        <w:numPr>
          <w:ilvl w:val="0"/>
          <w:numId w:val="12"/>
        </w:num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rosyjskiej (ru.uitm.edu.eu),</w:t>
      </w:r>
      <w:r w:rsidRPr="007C17A5">
        <w:rPr>
          <w:sz w:val="24"/>
          <w:szCs w:val="24"/>
          <w:lang w:eastAsia="pl-PL"/>
        </w:rPr>
        <w:br/>
        <w:t>a następnie powrót do wersji polskiej poprzez kliknięcie ikony flagi.</w:t>
      </w:r>
    </w:p>
    <w:p w14:paraId="0DB1F0A0" w14:textId="77777777" w:rsidR="00183416" w:rsidRPr="007C17A5" w:rsidRDefault="000D5B3A" w:rsidP="000D5B3A">
      <w:pPr>
        <w:rPr>
          <w:b/>
          <w:sz w:val="24"/>
          <w:szCs w:val="24"/>
          <w:lang w:eastAsia="pl-PL"/>
        </w:rPr>
      </w:pPr>
      <w:r w:rsidRPr="007C17A5">
        <w:rPr>
          <w:sz w:val="24"/>
          <w:szCs w:val="24"/>
          <w:lang w:eastAsia="pl-PL"/>
        </w:rPr>
        <w:t>e) Logo strony</w:t>
      </w:r>
      <w:r w:rsidRPr="007C17A5">
        <w:rPr>
          <w:sz w:val="24"/>
          <w:szCs w:val="24"/>
          <w:lang w:eastAsia="pl-PL"/>
        </w:rPr>
        <w:br/>
        <w:t>Przetestowano poprawność działania linku powrotnego do strony głównej poprzez kliknięcie w logo uczelni z poziomu podstrony.</w:t>
      </w:r>
    </w:p>
    <w:p w14:paraId="2F3EC856" w14:textId="77777777" w:rsidR="007F673C" w:rsidRPr="007C17A5" w:rsidRDefault="007F673C" w:rsidP="007F673C">
      <w:pPr>
        <w:rPr>
          <w:b/>
          <w:bCs/>
          <w:sz w:val="24"/>
          <w:szCs w:val="24"/>
          <w:lang w:eastAsia="pl-PL"/>
        </w:rPr>
      </w:pPr>
    </w:p>
    <w:p w14:paraId="18EC0643" w14:textId="0B03E397" w:rsidR="007F673C" w:rsidRPr="007F673C" w:rsidRDefault="007F673C" w:rsidP="00683CD5">
      <w:pPr>
        <w:pStyle w:val="Nagwek1"/>
        <w:ind w:left="141"/>
      </w:pPr>
      <w:bookmarkStart w:id="5" w:name="_Toc214897316"/>
      <w:r>
        <w:t>2</w:t>
      </w:r>
      <w:r w:rsidRPr="007F673C">
        <w:t>. Struktura projektu</w:t>
      </w:r>
      <w:bookmarkEnd w:id="5"/>
    </w:p>
    <w:p w14:paraId="31B9096A" w14:textId="77777777" w:rsidR="007F673C" w:rsidRPr="007C17A5" w:rsidRDefault="007F673C" w:rsidP="007F673C">
      <w:p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>Struktura katalogów (istotne elementy):</w:t>
      </w:r>
    </w:p>
    <w:p w14:paraId="22AAEF84" w14:textId="77777777" w:rsidR="007F673C" w:rsidRPr="007C17A5" w:rsidRDefault="007F673C" w:rsidP="007F673C">
      <w:pPr>
        <w:numPr>
          <w:ilvl w:val="0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 xml:space="preserve">conftest.py – plik z konfiguracją </w:t>
      </w:r>
      <w:proofErr w:type="spellStart"/>
      <w:r w:rsidRPr="007C17A5">
        <w:rPr>
          <w:bCs/>
          <w:sz w:val="24"/>
          <w:szCs w:val="24"/>
          <w:lang w:eastAsia="pl-PL"/>
        </w:rPr>
        <w:t>pytest</w:t>
      </w:r>
      <w:proofErr w:type="spellEnd"/>
      <w:r w:rsidRPr="007C17A5">
        <w:rPr>
          <w:bCs/>
          <w:sz w:val="24"/>
          <w:szCs w:val="24"/>
          <w:lang w:eastAsia="pl-PL"/>
        </w:rPr>
        <w:t xml:space="preserve">, zawierający wspólny </w:t>
      </w:r>
      <w:proofErr w:type="spellStart"/>
      <w:r w:rsidRPr="007C17A5">
        <w:rPr>
          <w:bCs/>
          <w:sz w:val="24"/>
          <w:szCs w:val="24"/>
          <w:lang w:eastAsia="pl-PL"/>
        </w:rPr>
        <w:t>fixture</w:t>
      </w:r>
      <w:proofErr w:type="spellEnd"/>
      <w:r w:rsidRPr="007C17A5">
        <w:rPr>
          <w:bCs/>
          <w:sz w:val="24"/>
          <w:szCs w:val="24"/>
          <w:lang w:eastAsia="pl-PL"/>
        </w:rPr>
        <w:t xml:space="preserve"> </w:t>
      </w:r>
      <w:proofErr w:type="spellStart"/>
      <w:r w:rsidRPr="007C17A5">
        <w:rPr>
          <w:bCs/>
          <w:sz w:val="24"/>
          <w:szCs w:val="24"/>
          <w:lang w:eastAsia="pl-PL"/>
        </w:rPr>
        <w:t>wsiz_home</w:t>
      </w:r>
      <w:proofErr w:type="spellEnd"/>
      <w:r w:rsidRPr="007C17A5">
        <w:rPr>
          <w:bCs/>
          <w:sz w:val="24"/>
          <w:szCs w:val="24"/>
          <w:lang w:eastAsia="pl-PL"/>
        </w:rPr>
        <w:t xml:space="preserve"> tworzony dla każdego testu:</w:t>
      </w:r>
    </w:p>
    <w:p w14:paraId="12B363C9" w14:textId="77777777" w:rsidR="007F673C" w:rsidRPr="007C17A5" w:rsidRDefault="007F673C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>uruchamia nową instancję Chrome,</w:t>
      </w:r>
    </w:p>
    <w:p w14:paraId="0707DEC7" w14:textId="77777777" w:rsidR="007F673C" w:rsidRPr="007C17A5" w:rsidRDefault="007F673C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>przechodzi na stronę https://wsiz.edu.pl/,</w:t>
      </w:r>
    </w:p>
    <w:p w14:paraId="53FA3A14" w14:textId="77777777" w:rsidR="007F673C" w:rsidRPr="007C17A5" w:rsidRDefault="007F673C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>maksymalizuje okno,</w:t>
      </w:r>
    </w:p>
    <w:p w14:paraId="4192FD8A" w14:textId="77777777" w:rsidR="007F673C" w:rsidRPr="007C17A5" w:rsidRDefault="007F673C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>po zakończeniu testu zamyka przeglądarkę.</w:t>
      </w:r>
    </w:p>
    <w:p w14:paraId="3F155CAB" w14:textId="5ADD9E89" w:rsidR="007F673C" w:rsidRPr="007C17A5" w:rsidRDefault="007F673C" w:rsidP="007F673C">
      <w:pPr>
        <w:numPr>
          <w:ilvl w:val="0"/>
          <w:numId w:val="13"/>
        </w:numPr>
        <w:rPr>
          <w:b/>
          <w:bCs/>
          <w:sz w:val="24"/>
          <w:szCs w:val="24"/>
          <w:lang w:eastAsia="pl-PL"/>
        </w:rPr>
      </w:pPr>
      <w:proofErr w:type="spellStart"/>
      <w:r w:rsidRPr="007C17A5">
        <w:rPr>
          <w:bCs/>
          <w:sz w:val="24"/>
          <w:szCs w:val="24"/>
          <w:lang w:eastAsia="pl-PL"/>
        </w:rPr>
        <w:t>katalog</w:t>
      </w:r>
      <w:proofErr w:type="spellEnd"/>
      <w:r w:rsidRPr="007C17A5">
        <w:rPr>
          <w:bCs/>
          <w:sz w:val="24"/>
          <w:szCs w:val="24"/>
          <w:lang w:eastAsia="pl-PL"/>
        </w:rPr>
        <w:t xml:space="preserve"> tests/:</w:t>
      </w:r>
    </w:p>
    <w:p w14:paraId="3190D52D" w14:textId="7CD48242" w:rsidR="007F673C" w:rsidRPr="007C17A5" w:rsidRDefault="007F673C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 xml:space="preserve">test_homepage_basic.py – testy </w:t>
      </w:r>
      <w:proofErr w:type="spellStart"/>
      <w:r w:rsidRPr="007C17A5">
        <w:rPr>
          <w:bCs/>
          <w:sz w:val="24"/>
          <w:szCs w:val="24"/>
          <w:lang w:eastAsia="pl-PL"/>
        </w:rPr>
        <w:t>nawigacji</w:t>
      </w:r>
      <w:proofErr w:type="spellEnd"/>
      <w:r w:rsidRPr="007C17A5">
        <w:rPr>
          <w:bCs/>
          <w:sz w:val="24"/>
          <w:szCs w:val="24"/>
          <w:lang w:eastAsia="pl-PL"/>
        </w:rPr>
        <w:t xml:space="preserve"> w głównym czerwonym menu,</w:t>
      </w:r>
    </w:p>
    <w:p w14:paraId="1C4EFD03" w14:textId="21674BBB" w:rsidR="007F673C" w:rsidRPr="007C17A5" w:rsidRDefault="007F673C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 xml:space="preserve">test_language_switch.py – test </w:t>
      </w:r>
      <w:proofErr w:type="spellStart"/>
      <w:r w:rsidRPr="007C17A5">
        <w:rPr>
          <w:bCs/>
          <w:sz w:val="24"/>
          <w:szCs w:val="24"/>
          <w:lang w:eastAsia="pl-PL"/>
        </w:rPr>
        <w:t>przełączania</w:t>
      </w:r>
      <w:proofErr w:type="spellEnd"/>
      <w:r w:rsidRPr="007C17A5">
        <w:rPr>
          <w:bCs/>
          <w:sz w:val="24"/>
          <w:szCs w:val="24"/>
          <w:lang w:eastAsia="pl-PL"/>
        </w:rPr>
        <w:t xml:space="preserve"> wersji językowej PL ↔ EN/UA/RU,</w:t>
      </w:r>
    </w:p>
    <w:p w14:paraId="1D4D1184" w14:textId="15386550" w:rsidR="007F673C" w:rsidRPr="007C17A5" w:rsidRDefault="007F673C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 xml:space="preserve">test_logo_redirect.py – test </w:t>
      </w:r>
      <w:proofErr w:type="spellStart"/>
      <w:r w:rsidRPr="007C17A5">
        <w:rPr>
          <w:bCs/>
          <w:sz w:val="24"/>
          <w:szCs w:val="24"/>
          <w:lang w:eastAsia="pl-PL"/>
        </w:rPr>
        <w:t>przekierowania</w:t>
      </w:r>
      <w:proofErr w:type="spellEnd"/>
      <w:r w:rsidRPr="007C17A5">
        <w:rPr>
          <w:bCs/>
          <w:sz w:val="24"/>
          <w:szCs w:val="24"/>
          <w:lang w:eastAsia="pl-PL"/>
        </w:rPr>
        <w:t xml:space="preserve"> z podstrony na stronę główną po kliknięciu logo,</w:t>
      </w:r>
    </w:p>
    <w:p w14:paraId="30A5BBFD" w14:textId="362041FD" w:rsidR="007F673C" w:rsidRPr="007C17A5" w:rsidRDefault="007F673C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 xml:space="preserve">test_search.py – test </w:t>
      </w:r>
      <w:proofErr w:type="spellStart"/>
      <w:r w:rsidRPr="007C17A5">
        <w:rPr>
          <w:bCs/>
          <w:sz w:val="24"/>
          <w:szCs w:val="24"/>
          <w:lang w:eastAsia="pl-PL"/>
        </w:rPr>
        <w:t>pola</w:t>
      </w:r>
      <w:proofErr w:type="spellEnd"/>
      <w:r w:rsidRPr="007C17A5">
        <w:rPr>
          <w:bCs/>
          <w:sz w:val="24"/>
          <w:szCs w:val="24"/>
          <w:lang w:eastAsia="pl-PL"/>
        </w:rPr>
        <w:t xml:space="preserve"> wyszukiwania (ikona lupy),</w:t>
      </w:r>
    </w:p>
    <w:p w14:paraId="40365C7C" w14:textId="77777777" w:rsidR="00044DB2" w:rsidRDefault="007F673C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Cs/>
          <w:sz w:val="24"/>
          <w:szCs w:val="24"/>
          <w:lang w:eastAsia="pl-PL"/>
        </w:rPr>
        <w:t xml:space="preserve">test_top_bar_links.py – testy </w:t>
      </w:r>
      <w:proofErr w:type="spellStart"/>
      <w:r w:rsidRPr="007C17A5">
        <w:rPr>
          <w:bCs/>
          <w:sz w:val="24"/>
          <w:szCs w:val="24"/>
          <w:lang w:eastAsia="pl-PL"/>
        </w:rPr>
        <w:t>linków</w:t>
      </w:r>
      <w:proofErr w:type="spellEnd"/>
      <w:r w:rsidRPr="007C17A5">
        <w:rPr>
          <w:bCs/>
          <w:sz w:val="24"/>
          <w:szCs w:val="24"/>
          <w:lang w:eastAsia="pl-PL"/>
        </w:rPr>
        <w:t xml:space="preserve"> w górnym (czarnym) pasku: Wirtualna Uczelnia, e-Learning, Poczta, e-Usługi, </w:t>
      </w:r>
      <w:proofErr w:type="spellStart"/>
      <w:r w:rsidRPr="007C17A5">
        <w:rPr>
          <w:bCs/>
          <w:sz w:val="24"/>
          <w:szCs w:val="24"/>
          <w:lang w:eastAsia="pl-PL"/>
        </w:rPr>
        <w:t>Biblioteka</w:t>
      </w:r>
      <w:proofErr w:type="spellEnd"/>
      <w:r w:rsidRPr="007C17A5">
        <w:rPr>
          <w:bCs/>
          <w:sz w:val="24"/>
          <w:szCs w:val="24"/>
          <w:lang w:eastAsia="pl-PL"/>
        </w:rPr>
        <w:t xml:space="preserve">, System </w:t>
      </w:r>
      <w:proofErr w:type="spellStart"/>
      <w:r w:rsidRPr="007C17A5">
        <w:rPr>
          <w:bCs/>
          <w:sz w:val="24"/>
          <w:szCs w:val="24"/>
          <w:lang w:eastAsia="pl-PL"/>
        </w:rPr>
        <w:t>wydruków</w:t>
      </w:r>
      <w:proofErr w:type="spellEnd"/>
      <w:r w:rsidRPr="007C17A5">
        <w:rPr>
          <w:bCs/>
          <w:sz w:val="24"/>
          <w:szCs w:val="24"/>
          <w:lang w:eastAsia="pl-PL"/>
        </w:rPr>
        <w:t>, e-</w:t>
      </w:r>
      <w:proofErr w:type="spellStart"/>
      <w:r w:rsidRPr="007C17A5">
        <w:rPr>
          <w:bCs/>
          <w:sz w:val="24"/>
          <w:szCs w:val="24"/>
          <w:lang w:eastAsia="pl-PL"/>
        </w:rPr>
        <w:t>Praktyki.</w:t>
      </w:r>
      <w:proofErr w:type="spellEnd"/>
    </w:p>
    <w:p w14:paraId="131AF6B5" w14:textId="7AB300E5" w:rsidR="007F673C" w:rsidRPr="00044DB2" w:rsidRDefault="00044DB2" w:rsidP="007F673C">
      <w:pPr>
        <w:numPr>
          <w:ilvl w:val="1"/>
          <w:numId w:val="13"/>
        </w:numPr>
        <w:rPr>
          <w:b/>
          <w:bCs/>
          <w:sz w:val="24"/>
          <w:szCs w:val="24"/>
          <w:lang w:eastAsia="pl-PL"/>
        </w:rPr>
      </w:pPr>
      <w:r w:rsidRPr="007C17A5">
        <w:rPr>
          <w:b/>
          <w:bCs/>
          <w:noProof/>
        </w:rPr>
        <w:lastRenderedPageBreak/>
        <w:drawing>
          <wp:anchor distT="0" distB="0" distL="114300" distR="114300" simplePos="0" relativeHeight="251546624" behindDoc="1" locked="0" layoutInCell="1" allowOverlap="1" wp14:anchorId="1E6B9294" wp14:editId="66024521">
            <wp:simplePos x="0" y="0"/>
            <wp:positionH relativeFrom="column">
              <wp:posOffset>240665</wp:posOffset>
            </wp:positionH>
            <wp:positionV relativeFrom="paragraph">
              <wp:posOffset>709930</wp:posOffset>
            </wp:positionV>
            <wp:extent cx="5476875" cy="4267200"/>
            <wp:effectExtent l="19050" t="19050" r="28575" b="19050"/>
            <wp:wrapTight wrapText="bothSides">
              <wp:wrapPolygon edited="0">
                <wp:start x="-75" y="-96"/>
                <wp:lineTo x="-75" y="21600"/>
                <wp:lineTo x="21638" y="21600"/>
                <wp:lineTo x="21638" y="-96"/>
                <wp:lineTo x="-75" y="-96"/>
              </wp:wrapPolygon>
            </wp:wrapTight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67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F673C" w:rsidRPr="00044DB2">
        <w:rPr>
          <w:bCs/>
          <w:sz w:val="24"/>
          <w:szCs w:val="24"/>
          <w:lang w:eastAsia="pl-PL"/>
        </w:rPr>
        <w:t>Każdy</w:t>
      </w:r>
      <w:proofErr w:type="spellEnd"/>
      <w:r w:rsidR="007F673C" w:rsidRPr="00044DB2">
        <w:rPr>
          <w:bCs/>
          <w:sz w:val="24"/>
          <w:szCs w:val="24"/>
          <w:lang w:eastAsia="pl-PL"/>
        </w:rPr>
        <w:t xml:space="preserve"> </w:t>
      </w:r>
      <w:proofErr w:type="spellStart"/>
      <w:r w:rsidR="007F673C" w:rsidRPr="00044DB2">
        <w:rPr>
          <w:bCs/>
          <w:sz w:val="24"/>
          <w:szCs w:val="24"/>
          <w:lang w:eastAsia="pl-PL"/>
        </w:rPr>
        <w:t>plik</w:t>
      </w:r>
      <w:proofErr w:type="spellEnd"/>
      <w:r w:rsidR="007F673C" w:rsidRPr="00044DB2">
        <w:rPr>
          <w:bCs/>
          <w:sz w:val="24"/>
          <w:szCs w:val="24"/>
          <w:lang w:eastAsia="pl-PL"/>
        </w:rPr>
        <w:t xml:space="preserve"> </w:t>
      </w:r>
      <w:proofErr w:type="spellStart"/>
      <w:r w:rsidR="007F673C" w:rsidRPr="00044DB2">
        <w:rPr>
          <w:bCs/>
          <w:sz w:val="24"/>
          <w:szCs w:val="24"/>
          <w:lang w:eastAsia="pl-PL"/>
        </w:rPr>
        <w:t>testowy</w:t>
      </w:r>
      <w:proofErr w:type="spellEnd"/>
      <w:r w:rsidR="007F673C" w:rsidRPr="00044DB2">
        <w:rPr>
          <w:bCs/>
          <w:sz w:val="24"/>
          <w:szCs w:val="24"/>
          <w:lang w:eastAsia="pl-PL"/>
        </w:rPr>
        <w:t xml:space="preserve"> </w:t>
      </w:r>
      <w:proofErr w:type="spellStart"/>
      <w:r w:rsidR="007F673C" w:rsidRPr="00044DB2">
        <w:rPr>
          <w:bCs/>
          <w:sz w:val="24"/>
          <w:szCs w:val="24"/>
          <w:lang w:eastAsia="pl-PL"/>
        </w:rPr>
        <w:t>korzysta</w:t>
      </w:r>
      <w:proofErr w:type="spellEnd"/>
      <w:r w:rsidR="007F673C" w:rsidRPr="00044DB2">
        <w:rPr>
          <w:bCs/>
          <w:sz w:val="24"/>
          <w:szCs w:val="24"/>
          <w:lang w:eastAsia="pl-PL"/>
        </w:rPr>
        <w:t xml:space="preserve"> z tego samego </w:t>
      </w:r>
      <w:proofErr w:type="spellStart"/>
      <w:r w:rsidR="007F673C" w:rsidRPr="00044DB2">
        <w:rPr>
          <w:bCs/>
          <w:sz w:val="24"/>
          <w:szCs w:val="24"/>
          <w:lang w:eastAsia="pl-PL"/>
        </w:rPr>
        <w:t>fixture’a</w:t>
      </w:r>
      <w:proofErr w:type="spellEnd"/>
      <w:r w:rsidR="007F673C" w:rsidRPr="00044DB2">
        <w:rPr>
          <w:bCs/>
          <w:sz w:val="24"/>
          <w:szCs w:val="24"/>
          <w:lang w:eastAsia="pl-PL"/>
        </w:rPr>
        <w:t xml:space="preserve"> </w:t>
      </w:r>
      <w:proofErr w:type="spellStart"/>
      <w:r w:rsidR="007F673C" w:rsidRPr="00044DB2">
        <w:rPr>
          <w:bCs/>
          <w:sz w:val="24"/>
          <w:szCs w:val="24"/>
          <w:lang w:eastAsia="pl-PL"/>
        </w:rPr>
        <w:t>wsiz_home</w:t>
      </w:r>
      <w:proofErr w:type="spellEnd"/>
      <w:r w:rsidR="007F673C" w:rsidRPr="00044DB2">
        <w:rPr>
          <w:bCs/>
          <w:sz w:val="24"/>
          <w:szCs w:val="24"/>
          <w:lang w:eastAsia="pl-PL"/>
        </w:rPr>
        <w:t>, dzięki czemu każdy test działa w osobnej, czystej sesji przeglądarki.</w:t>
      </w:r>
    </w:p>
    <w:p w14:paraId="47BAFD8F" w14:textId="45FF36F4" w:rsidR="00826C32" w:rsidRPr="007C17A5" w:rsidRDefault="00826C32" w:rsidP="007F673C">
      <w:pPr>
        <w:rPr>
          <w:b/>
          <w:bCs/>
          <w:sz w:val="24"/>
          <w:szCs w:val="24"/>
          <w:lang w:eastAsia="pl-PL"/>
        </w:rPr>
      </w:pPr>
    </w:p>
    <w:p w14:paraId="6CAA67FC" w14:textId="71B84393" w:rsidR="007F673C" w:rsidRPr="007C17A5" w:rsidRDefault="007F673C" w:rsidP="000D5B3A">
      <w:pPr>
        <w:rPr>
          <w:b/>
          <w:bCs/>
          <w:sz w:val="24"/>
          <w:szCs w:val="24"/>
          <w:lang w:eastAsia="pl-PL"/>
        </w:rPr>
      </w:pPr>
    </w:p>
    <w:p w14:paraId="7A65DB54" w14:textId="46890E74" w:rsidR="007F673C" w:rsidRPr="007C17A5" w:rsidRDefault="007F673C" w:rsidP="000D5B3A">
      <w:pPr>
        <w:rPr>
          <w:b/>
          <w:bCs/>
          <w:sz w:val="24"/>
          <w:szCs w:val="24"/>
          <w:lang w:eastAsia="pl-PL"/>
        </w:rPr>
      </w:pPr>
    </w:p>
    <w:p w14:paraId="11D3DB81" w14:textId="784030C1" w:rsidR="00826C32" w:rsidRPr="007C17A5" w:rsidRDefault="00826C32" w:rsidP="007F673C">
      <w:pPr>
        <w:rPr>
          <w:b/>
          <w:bCs/>
          <w:sz w:val="24"/>
          <w:szCs w:val="24"/>
          <w:lang w:eastAsia="pl-PL"/>
        </w:rPr>
      </w:pPr>
    </w:p>
    <w:p w14:paraId="06541ADD" w14:textId="65AA93C3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3E4B9349" w14:textId="00DDCD65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5D955CB6" w14:textId="6CEF9138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53A963FB" w14:textId="5C63237C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1716D75A" w14:textId="77777777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3F159500" w14:textId="0608D45E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770CB247" w14:textId="64C0810E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19859698" w14:textId="2AABC1E6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534E0237" w14:textId="05C1E20A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14DC1310" w14:textId="2270A0C4" w:rsidR="00FA3765" w:rsidRDefault="00FA3765" w:rsidP="007F673C">
      <w:pPr>
        <w:rPr>
          <w:b/>
          <w:bCs/>
          <w:sz w:val="24"/>
          <w:szCs w:val="24"/>
          <w:lang w:eastAsia="pl-PL"/>
        </w:rPr>
      </w:pPr>
    </w:p>
    <w:p w14:paraId="34725030" w14:textId="6716BBB8" w:rsidR="00FA3765" w:rsidRDefault="00FA3765" w:rsidP="007F673C">
      <w:pPr>
        <w:rPr>
          <w:b/>
          <w:bCs/>
          <w:sz w:val="24"/>
          <w:szCs w:val="24"/>
          <w:lang w:eastAsia="pl-PL"/>
        </w:rPr>
      </w:pPr>
    </w:p>
    <w:p w14:paraId="14FB68CB" w14:textId="581D3D2F" w:rsidR="00826C32" w:rsidRDefault="00044DB2" w:rsidP="007F673C">
      <w:pPr>
        <w:rPr>
          <w:b/>
          <w:bCs/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36D7AB58" wp14:editId="0770566A">
                <wp:simplePos x="0" y="0"/>
                <wp:positionH relativeFrom="column">
                  <wp:posOffset>245745</wp:posOffset>
                </wp:positionH>
                <wp:positionV relativeFrom="paragraph">
                  <wp:posOffset>10795</wp:posOffset>
                </wp:positionV>
                <wp:extent cx="54768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1181A" w14:textId="3D79A104" w:rsidR="00FA3765" w:rsidRPr="00044DB2" w:rsidRDefault="00FA3765" w:rsidP="00FA3765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 xml:space="preserve">1. 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Schemat</w:t>
                            </w:r>
                            <w:proofErr w:type="spellEnd"/>
                            <w:r w:rsid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="00044DB2">
                              <w:rPr>
                                <w:i/>
                                <w:iCs/>
                              </w:rPr>
                              <w:t>struktury</w:t>
                            </w:r>
                            <w:proofErr w:type="spellEnd"/>
                            <w:r w:rsid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="00044DB2">
                              <w:rPr>
                                <w:i/>
                                <w:iCs/>
                              </w:rPr>
                              <w:t>projktu</w:t>
                            </w:r>
                            <w:proofErr w:type="spellEnd"/>
                            <w:r w:rsidR="00C37644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D7AB58" id="_x0000_t202" coordsize="21600,21600" o:spt="202" path="m,l,21600r21600,l21600,xe">
                <v:stroke joinstyle="miter"/>
                <v:path gradientshapeok="t" o:connecttype="rect"/>
              </v:shapetype>
              <v:shape id="Pole tekstowe 4" o:spid="_x0000_s1026" type="#_x0000_t202" style="position:absolute;margin-left:19.35pt;margin-top:.85pt;width:431.25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" stroked="f">
                <v:textbox style="mso-fit-shape-to-text:t" inset="0,0,0,0">
                  <w:txbxContent>
                    <w:p w14:paraId="5FB1181A" w14:textId="3D79A104" w:rsidR="00FA3765" w:rsidRPr="00044DB2" w:rsidRDefault="00FA3765" w:rsidP="00FA3765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="00044DB2">
                        <w:rPr>
                          <w:i/>
                          <w:iCs/>
                        </w:rPr>
                        <w:t xml:space="preserve"> </w:t>
                      </w:r>
                      <w:r w:rsidR="00C37644">
                        <w:rPr>
                          <w:i/>
                          <w:iCs/>
                        </w:rPr>
                        <w:t xml:space="preserve">1. </w:t>
                      </w:r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Pr="00044DB2">
                        <w:rPr>
                          <w:i/>
                          <w:iCs/>
                        </w:rPr>
                        <w:t>Schemat</w:t>
                      </w:r>
                      <w:proofErr w:type="spellEnd"/>
                      <w:r w:rsidR="00044DB2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="00044DB2">
                        <w:rPr>
                          <w:i/>
                          <w:iCs/>
                        </w:rPr>
                        <w:t>struktury</w:t>
                      </w:r>
                      <w:proofErr w:type="spellEnd"/>
                      <w:r w:rsidR="00044DB2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="00044DB2">
                        <w:rPr>
                          <w:i/>
                          <w:iCs/>
                        </w:rPr>
                        <w:t>projktu</w:t>
                      </w:r>
                      <w:proofErr w:type="spellEnd"/>
                      <w:r w:rsidR="00C37644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1351CF7" w14:textId="77777777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43DD95CC" w14:textId="59300CA1" w:rsidR="007F673C" w:rsidRDefault="007F673C" w:rsidP="00683CD5">
      <w:pPr>
        <w:pStyle w:val="Nagwek1"/>
      </w:pPr>
      <w:bookmarkStart w:id="6" w:name="_Toc214897317"/>
      <w:r>
        <w:t>3</w:t>
      </w:r>
      <w:r w:rsidRPr="007F673C">
        <w:t xml:space="preserve">. </w:t>
      </w:r>
      <w:proofErr w:type="spellStart"/>
      <w:r w:rsidRPr="007F673C">
        <w:t>Opis</w:t>
      </w:r>
      <w:proofErr w:type="spellEnd"/>
      <w:r w:rsidRPr="007F673C">
        <w:t xml:space="preserve"> </w:t>
      </w:r>
      <w:proofErr w:type="spellStart"/>
      <w:r w:rsidRPr="007F673C">
        <w:t>przypadków</w:t>
      </w:r>
      <w:proofErr w:type="spellEnd"/>
      <w:r w:rsidRPr="007F673C">
        <w:t xml:space="preserve"> </w:t>
      </w:r>
      <w:proofErr w:type="spellStart"/>
      <w:r w:rsidRPr="009805F8">
        <w:t>testowych</w:t>
      </w:r>
      <w:bookmarkEnd w:id="6"/>
      <w:proofErr w:type="spellEnd"/>
    </w:p>
    <w:p w14:paraId="68B82EE2" w14:textId="77777777" w:rsidR="00044DB2" w:rsidRPr="00044DB2" w:rsidRDefault="00044DB2" w:rsidP="00044DB2"/>
    <w:p w14:paraId="1A4B35FD" w14:textId="4A072E4F" w:rsidR="007E7A96" w:rsidRDefault="007E7A96" w:rsidP="00683CD5">
      <w:pPr>
        <w:pStyle w:val="Nagwek2"/>
        <w:rPr>
          <w:lang w:eastAsia="pl-PL"/>
        </w:rPr>
      </w:pPr>
      <w:bookmarkStart w:id="7" w:name="_Toc214897318"/>
      <w:r>
        <w:rPr>
          <w:lang w:eastAsia="pl-PL"/>
        </w:rPr>
        <w:t xml:space="preserve">3.1 </w:t>
      </w:r>
      <w:proofErr w:type="spellStart"/>
      <w:r w:rsidRPr="007E7A96">
        <w:rPr>
          <w:lang w:eastAsia="pl-PL"/>
        </w:rPr>
        <w:t>Tabela</w:t>
      </w:r>
      <w:proofErr w:type="spellEnd"/>
      <w:r w:rsidRPr="007E7A96">
        <w:rPr>
          <w:lang w:eastAsia="pl-PL"/>
        </w:rPr>
        <w:t xml:space="preserve"> </w:t>
      </w:r>
      <w:proofErr w:type="spellStart"/>
      <w:r w:rsidRPr="007E7A96">
        <w:rPr>
          <w:lang w:eastAsia="pl-PL"/>
        </w:rPr>
        <w:t>przypadków</w:t>
      </w:r>
      <w:proofErr w:type="spellEnd"/>
      <w:r w:rsidRPr="007E7A96">
        <w:rPr>
          <w:lang w:eastAsia="pl-PL"/>
        </w:rPr>
        <w:t xml:space="preserve"> </w:t>
      </w:r>
      <w:proofErr w:type="spellStart"/>
      <w:r w:rsidRPr="007E7A96">
        <w:rPr>
          <w:lang w:eastAsia="pl-PL"/>
        </w:rPr>
        <w:t>testowych</w:t>
      </w:r>
      <w:bookmarkEnd w:id="7"/>
      <w:proofErr w:type="spellEnd"/>
    </w:p>
    <w:p w14:paraId="1D43781B" w14:textId="77777777" w:rsidR="00044DB2" w:rsidRPr="00044DB2" w:rsidRDefault="00044DB2" w:rsidP="00044DB2">
      <w:pPr>
        <w:rPr>
          <w:lang w:eastAsia="pl-PL"/>
        </w:rPr>
      </w:pPr>
    </w:p>
    <w:tbl>
      <w:tblPr>
        <w:tblStyle w:val="Tabelasiatki4akcent2"/>
        <w:tblW w:w="0" w:type="auto"/>
        <w:tblLook w:val="06A0" w:firstRow="1" w:lastRow="0" w:firstColumn="1" w:lastColumn="0" w:noHBand="1" w:noVBand="1"/>
      </w:tblPr>
      <w:tblGrid>
        <w:gridCol w:w="1186"/>
        <w:gridCol w:w="2446"/>
        <w:gridCol w:w="2603"/>
        <w:gridCol w:w="3635"/>
      </w:tblGrid>
      <w:tr w:rsidR="007E7A96" w:rsidRPr="00044DB2" w14:paraId="1996E589" w14:textId="77777777" w:rsidTr="00044D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48F9350D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ID</w:t>
            </w:r>
          </w:p>
        </w:tc>
        <w:tc>
          <w:tcPr>
            <w:tcW w:w="0" w:type="auto"/>
            <w:hideMark/>
          </w:tcPr>
          <w:p w14:paraId="1B7503F9" w14:textId="77777777" w:rsidR="007E7A96" w:rsidRPr="00044DB2" w:rsidRDefault="007E7A96" w:rsidP="00044DB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Nazwa testu</w:t>
            </w:r>
          </w:p>
        </w:tc>
        <w:tc>
          <w:tcPr>
            <w:tcW w:w="0" w:type="auto"/>
            <w:hideMark/>
          </w:tcPr>
          <w:p w14:paraId="73262F89" w14:textId="77777777" w:rsidR="007E7A96" w:rsidRPr="00044DB2" w:rsidRDefault="007E7A96" w:rsidP="00044DB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Kroki</w:t>
            </w:r>
          </w:p>
        </w:tc>
        <w:tc>
          <w:tcPr>
            <w:tcW w:w="0" w:type="auto"/>
            <w:hideMark/>
          </w:tcPr>
          <w:p w14:paraId="1AFA90EF" w14:textId="77777777" w:rsidR="007E7A96" w:rsidRPr="00044DB2" w:rsidRDefault="007E7A96" w:rsidP="00044DB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Oczekiwany rezultat</w:t>
            </w:r>
          </w:p>
        </w:tc>
      </w:tr>
      <w:tr w:rsidR="007E7A96" w:rsidRPr="00044DB2" w14:paraId="371D28C6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4CF081E6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TC-01</w:t>
            </w:r>
          </w:p>
        </w:tc>
        <w:tc>
          <w:tcPr>
            <w:tcW w:w="0" w:type="auto"/>
            <w:hideMark/>
          </w:tcPr>
          <w:p w14:paraId="41B4392F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Wyświetlanie strony głównej</w:t>
            </w:r>
          </w:p>
        </w:tc>
        <w:tc>
          <w:tcPr>
            <w:tcW w:w="0" w:type="auto"/>
            <w:hideMark/>
          </w:tcPr>
          <w:p w14:paraId="3A0297BE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Wejść na wsiz.edu.pl</w:t>
            </w:r>
          </w:p>
        </w:tc>
        <w:tc>
          <w:tcPr>
            <w:tcW w:w="0" w:type="auto"/>
            <w:hideMark/>
          </w:tcPr>
          <w:p w14:paraId="10841B6F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Strona ładuje się poprawnie, nagłówek widoczny</w:t>
            </w:r>
          </w:p>
        </w:tc>
      </w:tr>
      <w:tr w:rsidR="007E7A96" w:rsidRPr="00044DB2" w14:paraId="346C409D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74B1F74A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TC-02</w:t>
            </w:r>
          </w:p>
        </w:tc>
        <w:tc>
          <w:tcPr>
            <w:tcW w:w="0" w:type="auto"/>
            <w:hideMark/>
          </w:tcPr>
          <w:p w14:paraId="6A68B709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Nawigacja → Uczelnia</w:t>
            </w:r>
          </w:p>
        </w:tc>
        <w:tc>
          <w:tcPr>
            <w:tcW w:w="0" w:type="auto"/>
            <w:hideMark/>
          </w:tcPr>
          <w:p w14:paraId="4E42B680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„Uczelnia” w menu</w:t>
            </w:r>
          </w:p>
        </w:tc>
        <w:tc>
          <w:tcPr>
            <w:tcW w:w="0" w:type="auto"/>
            <w:hideMark/>
          </w:tcPr>
          <w:p w14:paraId="70602B5B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Ładuje się strona z treścią o uczelni</w:t>
            </w:r>
          </w:p>
        </w:tc>
      </w:tr>
      <w:tr w:rsidR="007E7A96" w:rsidRPr="00044DB2" w14:paraId="409F9876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37F798EF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TC-03</w:t>
            </w:r>
          </w:p>
        </w:tc>
        <w:tc>
          <w:tcPr>
            <w:tcW w:w="0" w:type="auto"/>
            <w:hideMark/>
          </w:tcPr>
          <w:p w14:paraId="30B2D0C2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Nawigacja → Nauka i Badania</w:t>
            </w:r>
          </w:p>
        </w:tc>
        <w:tc>
          <w:tcPr>
            <w:tcW w:w="0" w:type="auto"/>
            <w:hideMark/>
          </w:tcPr>
          <w:p w14:paraId="56FF6456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„Nauka i Badania”</w:t>
            </w:r>
          </w:p>
        </w:tc>
        <w:tc>
          <w:tcPr>
            <w:tcW w:w="0" w:type="auto"/>
            <w:hideMark/>
          </w:tcPr>
          <w:p w14:paraId="1EB92A7C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Strona z treścią o nauce/badaniach</w:t>
            </w:r>
          </w:p>
        </w:tc>
      </w:tr>
      <w:tr w:rsidR="007E7A96" w:rsidRPr="00044DB2" w14:paraId="222FF767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45A8B04C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TC-04</w:t>
            </w:r>
          </w:p>
        </w:tc>
        <w:tc>
          <w:tcPr>
            <w:tcW w:w="0" w:type="auto"/>
            <w:hideMark/>
          </w:tcPr>
          <w:p w14:paraId="73802DBF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Nawigacja → Dla studenta</w:t>
            </w:r>
          </w:p>
        </w:tc>
        <w:tc>
          <w:tcPr>
            <w:tcW w:w="0" w:type="auto"/>
            <w:hideMark/>
          </w:tcPr>
          <w:p w14:paraId="1767E5EF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„Dla studenta”</w:t>
            </w:r>
          </w:p>
        </w:tc>
        <w:tc>
          <w:tcPr>
            <w:tcW w:w="0" w:type="auto"/>
            <w:hideMark/>
          </w:tcPr>
          <w:p w14:paraId="07ECCAE2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Strona dla studentów</w:t>
            </w:r>
          </w:p>
        </w:tc>
      </w:tr>
      <w:tr w:rsidR="007E7A96" w:rsidRPr="00044DB2" w14:paraId="49987940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2532DFD8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TC-05</w:t>
            </w:r>
          </w:p>
        </w:tc>
        <w:tc>
          <w:tcPr>
            <w:tcW w:w="0" w:type="auto"/>
            <w:hideMark/>
          </w:tcPr>
          <w:p w14:paraId="2BC22881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Nawigacja → Dla kandydata</w:t>
            </w:r>
          </w:p>
        </w:tc>
        <w:tc>
          <w:tcPr>
            <w:tcW w:w="0" w:type="auto"/>
            <w:hideMark/>
          </w:tcPr>
          <w:p w14:paraId="529897D5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„Dla kandydata”</w:t>
            </w:r>
          </w:p>
        </w:tc>
        <w:tc>
          <w:tcPr>
            <w:tcW w:w="0" w:type="auto"/>
            <w:hideMark/>
          </w:tcPr>
          <w:p w14:paraId="43059E58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Strona dla kandydatów</w:t>
            </w:r>
          </w:p>
        </w:tc>
      </w:tr>
      <w:tr w:rsidR="007E7A96" w:rsidRPr="00044DB2" w14:paraId="0FE4D3BF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79705993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lastRenderedPageBreak/>
              <w:t>TC-06</w:t>
            </w:r>
          </w:p>
        </w:tc>
        <w:tc>
          <w:tcPr>
            <w:tcW w:w="0" w:type="auto"/>
            <w:hideMark/>
          </w:tcPr>
          <w:p w14:paraId="6629479F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Nawigacja → Dla biznesu</w:t>
            </w:r>
          </w:p>
        </w:tc>
        <w:tc>
          <w:tcPr>
            <w:tcW w:w="0" w:type="auto"/>
            <w:hideMark/>
          </w:tcPr>
          <w:p w14:paraId="58AD9C44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„Dla biznesu”</w:t>
            </w:r>
          </w:p>
        </w:tc>
        <w:tc>
          <w:tcPr>
            <w:tcW w:w="0" w:type="auto"/>
            <w:hideMark/>
          </w:tcPr>
          <w:p w14:paraId="1750C010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Strona dla biznesu</w:t>
            </w:r>
          </w:p>
        </w:tc>
      </w:tr>
      <w:tr w:rsidR="007E7A96" w:rsidRPr="00044DB2" w14:paraId="308DDF2E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589C0720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TC-07</w:t>
            </w:r>
          </w:p>
        </w:tc>
        <w:tc>
          <w:tcPr>
            <w:tcW w:w="0" w:type="auto"/>
            <w:hideMark/>
          </w:tcPr>
          <w:p w14:paraId="74CA2E10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Nawigacja → Dla otoczenia</w:t>
            </w:r>
          </w:p>
        </w:tc>
        <w:tc>
          <w:tcPr>
            <w:tcW w:w="0" w:type="auto"/>
            <w:hideMark/>
          </w:tcPr>
          <w:p w14:paraId="0B561B0B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„Dla otoczenia”</w:t>
            </w:r>
          </w:p>
        </w:tc>
        <w:tc>
          <w:tcPr>
            <w:tcW w:w="0" w:type="auto"/>
            <w:hideMark/>
          </w:tcPr>
          <w:p w14:paraId="015838F6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Strona dla otoczenia</w:t>
            </w:r>
          </w:p>
        </w:tc>
      </w:tr>
      <w:tr w:rsidR="007E7A96" w:rsidRPr="00044DB2" w14:paraId="2A225039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4DB7A8D3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TC-08</w:t>
            </w:r>
          </w:p>
        </w:tc>
        <w:tc>
          <w:tcPr>
            <w:tcW w:w="0" w:type="auto"/>
            <w:hideMark/>
          </w:tcPr>
          <w:p w14:paraId="19D48614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Link → Wirtualna Uczelnia</w:t>
            </w:r>
          </w:p>
        </w:tc>
        <w:tc>
          <w:tcPr>
            <w:tcW w:w="0" w:type="auto"/>
            <w:hideMark/>
          </w:tcPr>
          <w:p w14:paraId="092859C7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link w górnym pasku</w:t>
            </w:r>
          </w:p>
        </w:tc>
        <w:tc>
          <w:tcPr>
            <w:tcW w:w="0" w:type="auto"/>
            <w:hideMark/>
          </w:tcPr>
          <w:p w14:paraId="6C08D6B8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 xml:space="preserve">Przekierowanie do </w:t>
            </w:r>
            <w:r w:rsidRPr="00044DB2">
              <w:rPr>
                <w:rFonts w:cstheme="minorHAnsi"/>
                <w:bCs/>
                <w:i/>
                <w:iCs/>
                <w:sz w:val="24"/>
                <w:szCs w:val="24"/>
                <w:lang w:eastAsia="pl-PL"/>
              </w:rPr>
              <w:t>my.wsiz.edu.pl</w:t>
            </w:r>
          </w:p>
        </w:tc>
      </w:tr>
      <w:tr w:rsidR="007E7A96" w:rsidRPr="00044DB2" w14:paraId="1A20B95C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016C6C75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TC-09</w:t>
            </w:r>
          </w:p>
        </w:tc>
        <w:tc>
          <w:tcPr>
            <w:tcW w:w="0" w:type="auto"/>
            <w:hideMark/>
          </w:tcPr>
          <w:p w14:paraId="37897E80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Link → e-Learning</w:t>
            </w:r>
          </w:p>
        </w:tc>
        <w:tc>
          <w:tcPr>
            <w:tcW w:w="0" w:type="auto"/>
            <w:hideMark/>
          </w:tcPr>
          <w:p w14:paraId="30C6BE9B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link</w:t>
            </w:r>
          </w:p>
        </w:tc>
        <w:tc>
          <w:tcPr>
            <w:tcW w:w="0" w:type="auto"/>
            <w:hideMark/>
          </w:tcPr>
          <w:p w14:paraId="538B17E6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 xml:space="preserve">Przekierowanie do </w:t>
            </w:r>
            <w:r w:rsidRPr="00044DB2">
              <w:rPr>
                <w:rFonts w:cstheme="minorHAnsi"/>
                <w:bCs/>
                <w:i/>
                <w:iCs/>
                <w:sz w:val="24"/>
                <w:szCs w:val="24"/>
                <w:lang w:eastAsia="pl-PL"/>
              </w:rPr>
              <w:t>moodle.wsiz.edu.pl</w:t>
            </w:r>
          </w:p>
        </w:tc>
      </w:tr>
      <w:tr w:rsidR="007E7A96" w:rsidRPr="00044DB2" w14:paraId="2783C541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7473B9FD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TC-10</w:t>
            </w:r>
          </w:p>
        </w:tc>
        <w:tc>
          <w:tcPr>
            <w:tcW w:w="0" w:type="auto"/>
            <w:hideMark/>
          </w:tcPr>
          <w:p w14:paraId="16B30843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Link → Poczta</w:t>
            </w:r>
          </w:p>
        </w:tc>
        <w:tc>
          <w:tcPr>
            <w:tcW w:w="0" w:type="auto"/>
            <w:hideMark/>
          </w:tcPr>
          <w:p w14:paraId="6D50B4CC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link</w:t>
            </w:r>
          </w:p>
        </w:tc>
        <w:tc>
          <w:tcPr>
            <w:tcW w:w="0" w:type="auto"/>
            <w:hideMark/>
          </w:tcPr>
          <w:p w14:paraId="4C34FABB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Przekierowanie do portalu Microsoft (Outlook)</w:t>
            </w:r>
          </w:p>
        </w:tc>
      </w:tr>
      <w:tr w:rsidR="007E7A96" w:rsidRPr="00044DB2" w14:paraId="4B44E4FC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053328FB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TC-11</w:t>
            </w:r>
          </w:p>
        </w:tc>
        <w:tc>
          <w:tcPr>
            <w:tcW w:w="0" w:type="auto"/>
            <w:hideMark/>
          </w:tcPr>
          <w:p w14:paraId="16B7DAE9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Link → e-Usługi</w:t>
            </w:r>
          </w:p>
        </w:tc>
        <w:tc>
          <w:tcPr>
            <w:tcW w:w="0" w:type="auto"/>
            <w:hideMark/>
          </w:tcPr>
          <w:p w14:paraId="2655D930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link</w:t>
            </w:r>
          </w:p>
        </w:tc>
        <w:tc>
          <w:tcPr>
            <w:tcW w:w="0" w:type="auto"/>
            <w:hideMark/>
          </w:tcPr>
          <w:p w14:paraId="4679D749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 xml:space="preserve">Otwiera </w:t>
            </w:r>
            <w:r w:rsidRPr="00044DB2">
              <w:rPr>
                <w:rFonts w:cstheme="minorHAnsi"/>
                <w:bCs/>
                <w:i/>
                <w:iCs/>
                <w:sz w:val="24"/>
                <w:szCs w:val="24"/>
                <w:lang w:eastAsia="pl-PL"/>
              </w:rPr>
              <w:t>euslugi.wsiz.pl</w:t>
            </w: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 xml:space="preserve"> w nowej karcie</w:t>
            </w:r>
          </w:p>
        </w:tc>
      </w:tr>
      <w:tr w:rsidR="007E7A96" w:rsidRPr="00044DB2" w14:paraId="7B1C8CCA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2D116CBE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TC-12</w:t>
            </w:r>
          </w:p>
        </w:tc>
        <w:tc>
          <w:tcPr>
            <w:tcW w:w="0" w:type="auto"/>
            <w:hideMark/>
          </w:tcPr>
          <w:p w14:paraId="10857CA8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Link → Biblioteka</w:t>
            </w:r>
          </w:p>
        </w:tc>
        <w:tc>
          <w:tcPr>
            <w:tcW w:w="0" w:type="auto"/>
            <w:hideMark/>
          </w:tcPr>
          <w:p w14:paraId="6C0C0561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link</w:t>
            </w:r>
          </w:p>
        </w:tc>
        <w:tc>
          <w:tcPr>
            <w:tcW w:w="0" w:type="auto"/>
            <w:hideMark/>
          </w:tcPr>
          <w:p w14:paraId="24375DF7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Otwiera stronę biblioteki</w:t>
            </w:r>
          </w:p>
        </w:tc>
      </w:tr>
      <w:tr w:rsidR="007E7A96" w:rsidRPr="00044DB2" w14:paraId="67A01AC2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11522D34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TC-13</w:t>
            </w:r>
          </w:p>
        </w:tc>
        <w:tc>
          <w:tcPr>
            <w:tcW w:w="0" w:type="auto"/>
            <w:hideMark/>
          </w:tcPr>
          <w:p w14:paraId="189CD545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Link → System Wydruków</w:t>
            </w:r>
          </w:p>
        </w:tc>
        <w:tc>
          <w:tcPr>
            <w:tcW w:w="0" w:type="auto"/>
            <w:hideMark/>
          </w:tcPr>
          <w:p w14:paraId="53AE8671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link</w:t>
            </w:r>
          </w:p>
        </w:tc>
        <w:tc>
          <w:tcPr>
            <w:tcW w:w="0" w:type="auto"/>
            <w:hideMark/>
          </w:tcPr>
          <w:p w14:paraId="696876BD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 xml:space="preserve">Otwiera </w:t>
            </w:r>
            <w:r w:rsidRPr="00044DB2">
              <w:rPr>
                <w:rFonts w:cstheme="minorHAnsi"/>
                <w:bCs/>
                <w:i/>
                <w:iCs/>
                <w:sz w:val="24"/>
                <w:szCs w:val="24"/>
                <w:lang w:eastAsia="pl-PL"/>
              </w:rPr>
              <w:t>print.wsiz.rzeszow.pl</w:t>
            </w: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 xml:space="preserve"> w nowej karcie</w:t>
            </w:r>
          </w:p>
        </w:tc>
      </w:tr>
      <w:tr w:rsidR="007E7A96" w:rsidRPr="00044DB2" w14:paraId="55EA6434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042F661D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TC-14</w:t>
            </w:r>
          </w:p>
        </w:tc>
        <w:tc>
          <w:tcPr>
            <w:tcW w:w="0" w:type="auto"/>
            <w:hideMark/>
          </w:tcPr>
          <w:p w14:paraId="296D0DA6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Link → e-Praktyki</w:t>
            </w:r>
          </w:p>
        </w:tc>
        <w:tc>
          <w:tcPr>
            <w:tcW w:w="0" w:type="auto"/>
            <w:hideMark/>
          </w:tcPr>
          <w:p w14:paraId="57B16C19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link</w:t>
            </w:r>
          </w:p>
        </w:tc>
        <w:tc>
          <w:tcPr>
            <w:tcW w:w="0" w:type="auto"/>
            <w:hideMark/>
          </w:tcPr>
          <w:p w14:paraId="4C8CF045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 xml:space="preserve">Przekierowanie do </w:t>
            </w:r>
            <w:r w:rsidRPr="00044DB2">
              <w:rPr>
                <w:rFonts w:cstheme="minorHAnsi"/>
                <w:bCs/>
                <w:i/>
                <w:iCs/>
                <w:sz w:val="24"/>
                <w:szCs w:val="24"/>
                <w:lang w:eastAsia="pl-PL"/>
              </w:rPr>
              <w:t>portal.wsiz.edu.pl</w:t>
            </w:r>
          </w:p>
        </w:tc>
      </w:tr>
      <w:tr w:rsidR="007E7A96" w:rsidRPr="00044DB2" w14:paraId="3DC58BBF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1C12F044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TC-15</w:t>
            </w:r>
          </w:p>
        </w:tc>
        <w:tc>
          <w:tcPr>
            <w:tcW w:w="0" w:type="auto"/>
            <w:hideMark/>
          </w:tcPr>
          <w:p w14:paraId="1D981E39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Wyszukiwarka — wyszukiwanie</w:t>
            </w:r>
          </w:p>
        </w:tc>
        <w:tc>
          <w:tcPr>
            <w:tcW w:w="0" w:type="auto"/>
            <w:hideMark/>
          </w:tcPr>
          <w:p w14:paraId="6FCC290D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Kliknąć lupę → wpisać frazę → ENTER</w:t>
            </w:r>
          </w:p>
        </w:tc>
        <w:tc>
          <w:tcPr>
            <w:tcW w:w="0" w:type="auto"/>
            <w:hideMark/>
          </w:tcPr>
          <w:p w14:paraId="064FC858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Wyświetlone wyniki z frazą „informatyka”</w:t>
            </w:r>
          </w:p>
        </w:tc>
      </w:tr>
      <w:tr w:rsidR="007E7A96" w:rsidRPr="00044DB2" w14:paraId="7ABAD12B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5E8EE591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TC-16</w:t>
            </w:r>
          </w:p>
        </w:tc>
        <w:tc>
          <w:tcPr>
            <w:tcW w:w="0" w:type="auto"/>
            <w:hideMark/>
          </w:tcPr>
          <w:p w14:paraId="2B09DAF2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Zmiana języka PL → EN → PL</w:t>
            </w:r>
          </w:p>
        </w:tc>
        <w:tc>
          <w:tcPr>
            <w:tcW w:w="0" w:type="auto"/>
            <w:hideMark/>
          </w:tcPr>
          <w:p w14:paraId="342145A4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Wybrać EN, potem PL</w:t>
            </w:r>
          </w:p>
        </w:tc>
        <w:tc>
          <w:tcPr>
            <w:tcW w:w="0" w:type="auto"/>
            <w:hideMark/>
          </w:tcPr>
          <w:p w14:paraId="7B79623E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Przejście do wersji EN, potem powrót do wsiz.edu.pl</w:t>
            </w:r>
          </w:p>
        </w:tc>
      </w:tr>
      <w:tr w:rsidR="007E7A96" w:rsidRPr="00044DB2" w14:paraId="1B587F9A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6BF74725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TC-17</w:t>
            </w:r>
          </w:p>
        </w:tc>
        <w:tc>
          <w:tcPr>
            <w:tcW w:w="0" w:type="auto"/>
            <w:hideMark/>
          </w:tcPr>
          <w:p w14:paraId="08713F45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Zmiana języka PL → UA → PL</w:t>
            </w:r>
          </w:p>
        </w:tc>
        <w:tc>
          <w:tcPr>
            <w:tcW w:w="0" w:type="auto"/>
            <w:hideMark/>
          </w:tcPr>
          <w:p w14:paraId="7B94F209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Wybrać UA, potem PL</w:t>
            </w:r>
          </w:p>
        </w:tc>
        <w:tc>
          <w:tcPr>
            <w:tcW w:w="0" w:type="auto"/>
            <w:hideMark/>
          </w:tcPr>
          <w:p w14:paraId="1C163769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Przejście do UA i powrót do PL</w:t>
            </w:r>
          </w:p>
        </w:tc>
      </w:tr>
      <w:tr w:rsidR="007E7A96" w:rsidRPr="00044DB2" w14:paraId="236E9C02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2D240339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TC-18</w:t>
            </w:r>
          </w:p>
        </w:tc>
        <w:tc>
          <w:tcPr>
            <w:tcW w:w="0" w:type="auto"/>
            <w:hideMark/>
          </w:tcPr>
          <w:p w14:paraId="599C7819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Zmiana języka PL → RU → PL</w:t>
            </w:r>
          </w:p>
        </w:tc>
        <w:tc>
          <w:tcPr>
            <w:tcW w:w="0" w:type="auto"/>
            <w:hideMark/>
          </w:tcPr>
          <w:p w14:paraId="62B8417A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Wybrać RU, potem PL</w:t>
            </w:r>
          </w:p>
        </w:tc>
        <w:tc>
          <w:tcPr>
            <w:tcW w:w="0" w:type="auto"/>
            <w:hideMark/>
          </w:tcPr>
          <w:p w14:paraId="51B4E2D3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Przejście do RU i powrót do PL</w:t>
            </w:r>
          </w:p>
        </w:tc>
      </w:tr>
      <w:tr w:rsidR="007E7A96" w:rsidRPr="00044DB2" w14:paraId="58AD4CC5" w14:textId="77777777" w:rsidTr="00044D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dxa"/>
            <w:hideMark/>
          </w:tcPr>
          <w:p w14:paraId="6563CD05" w14:textId="77777777" w:rsidR="007E7A96" w:rsidRPr="00044DB2" w:rsidRDefault="007E7A96" w:rsidP="00044DB2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 w:val="0"/>
                <w:sz w:val="24"/>
                <w:szCs w:val="24"/>
                <w:lang w:eastAsia="pl-PL"/>
              </w:rPr>
              <w:t>TC-19</w:t>
            </w:r>
          </w:p>
        </w:tc>
        <w:tc>
          <w:tcPr>
            <w:tcW w:w="0" w:type="auto"/>
            <w:hideMark/>
          </w:tcPr>
          <w:p w14:paraId="40BD1FEB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Kliknięcie logo uczelni</w:t>
            </w:r>
          </w:p>
        </w:tc>
        <w:tc>
          <w:tcPr>
            <w:tcW w:w="0" w:type="auto"/>
            <w:hideMark/>
          </w:tcPr>
          <w:p w14:paraId="327E51D0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Wejść w „Dla studenta”, kliknąć logo</w:t>
            </w:r>
          </w:p>
        </w:tc>
        <w:tc>
          <w:tcPr>
            <w:tcW w:w="0" w:type="auto"/>
            <w:hideMark/>
          </w:tcPr>
          <w:p w14:paraId="3315716E" w14:textId="77777777" w:rsidR="007E7A96" w:rsidRPr="00044DB2" w:rsidRDefault="007E7A96" w:rsidP="00044D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sz w:val="24"/>
                <w:szCs w:val="24"/>
                <w:lang w:eastAsia="pl-PL"/>
              </w:rPr>
            </w:pPr>
            <w:r w:rsidRPr="00044DB2">
              <w:rPr>
                <w:rFonts w:cstheme="minorHAnsi"/>
                <w:bCs/>
                <w:sz w:val="24"/>
                <w:szCs w:val="24"/>
                <w:lang w:eastAsia="pl-PL"/>
              </w:rPr>
              <w:t>Powrót na stronę główną</w:t>
            </w:r>
          </w:p>
        </w:tc>
      </w:tr>
    </w:tbl>
    <w:p w14:paraId="38E2CC24" w14:textId="77777777" w:rsidR="007E7A96" w:rsidRPr="007F673C" w:rsidRDefault="007E7A96" w:rsidP="007F673C">
      <w:pPr>
        <w:rPr>
          <w:b/>
          <w:bCs/>
          <w:sz w:val="24"/>
          <w:szCs w:val="24"/>
          <w:lang w:eastAsia="pl-PL"/>
        </w:rPr>
      </w:pPr>
    </w:p>
    <w:p w14:paraId="6C16D113" w14:textId="262A0BA0" w:rsidR="00826C32" w:rsidRPr="007F673C" w:rsidRDefault="007F673C" w:rsidP="00683CD5">
      <w:pPr>
        <w:pStyle w:val="Nagwek2"/>
        <w:rPr>
          <w:lang w:eastAsia="pl-PL"/>
        </w:rPr>
      </w:pPr>
      <w:bookmarkStart w:id="8" w:name="_Toc214897319"/>
      <w:r>
        <w:rPr>
          <w:lang w:eastAsia="pl-PL"/>
        </w:rPr>
        <w:t>3</w:t>
      </w:r>
      <w:r w:rsidR="007E7A96">
        <w:rPr>
          <w:lang w:eastAsia="pl-PL"/>
        </w:rPr>
        <w:t>.2</w:t>
      </w:r>
      <w:r w:rsidRPr="007F673C">
        <w:rPr>
          <w:lang w:eastAsia="pl-PL"/>
        </w:rPr>
        <w:t>. test_homepage_basic.py</w:t>
      </w:r>
      <w:bookmarkEnd w:id="8"/>
    </w:p>
    <w:p w14:paraId="76F6AD66" w14:textId="4022C3B4" w:rsidR="007F673C" w:rsidRPr="00AC4E07" w:rsidRDefault="007F673C" w:rsidP="007F673C">
      <w:p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 xml:space="preserve">Cel: </w:t>
      </w:r>
      <w:proofErr w:type="spellStart"/>
      <w:r w:rsidRPr="00AC4E07">
        <w:rPr>
          <w:sz w:val="24"/>
          <w:szCs w:val="24"/>
          <w:lang w:eastAsia="pl-PL"/>
        </w:rPr>
        <w:t>Sprawdzenie</w:t>
      </w:r>
      <w:proofErr w:type="spellEnd"/>
      <w:r w:rsidRPr="00AC4E07">
        <w:rPr>
          <w:sz w:val="24"/>
          <w:szCs w:val="24"/>
          <w:lang w:eastAsia="pl-PL"/>
        </w:rPr>
        <w:t xml:space="preserve">, </w:t>
      </w:r>
      <w:proofErr w:type="spellStart"/>
      <w:r w:rsidRPr="00AC4E07">
        <w:rPr>
          <w:sz w:val="24"/>
          <w:szCs w:val="24"/>
          <w:lang w:eastAsia="pl-PL"/>
        </w:rPr>
        <w:t>czy</w:t>
      </w:r>
      <w:proofErr w:type="spellEnd"/>
      <w:r w:rsidRPr="00AC4E07">
        <w:rPr>
          <w:sz w:val="24"/>
          <w:szCs w:val="24"/>
          <w:lang w:eastAsia="pl-PL"/>
        </w:rPr>
        <w:t xml:space="preserve"> </w:t>
      </w:r>
      <w:proofErr w:type="spellStart"/>
      <w:r w:rsidRPr="00AC4E07">
        <w:rPr>
          <w:sz w:val="24"/>
          <w:szCs w:val="24"/>
          <w:lang w:eastAsia="pl-PL"/>
        </w:rPr>
        <w:t>strona</w:t>
      </w:r>
      <w:proofErr w:type="spellEnd"/>
      <w:r w:rsidRPr="00AC4E07">
        <w:rPr>
          <w:sz w:val="24"/>
          <w:szCs w:val="24"/>
          <w:lang w:eastAsia="pl-PL"/>
        </w:rPr>
        <w:t xml:space="preserve"> główna działa oraz czy linki w głównym menu przenoszą użytkownika do odpowiednich sekcji serwisu.</w:t>
      </w:r>
    </w:p>
    <w:p w14:paraId="70670DA6" w14:textId="3D113331" w:rsidR="007F673C" w:rsidRPr="007F673C" w:rsidRDefault="007F673C" w:rsidP="007F673C">
      <w:pPr>
        <w:numPr>
          <w:ilvl w:val="0"/>
          <w:numId w:val="14"/>
        </w:numPr>
        <w:rPr>
          <w:sz w:val="24"/>
          <w:szCs w:val="24"/>
          <w:lang w:eastAsia="pl-PL"/>
        </w:rPr>
      </w:pPr>
      <w:proofErr w:type="spellStart"/>
      <w:r w:rsidRPr="007F673C">
        <w:rPr>
          <w:bCs/>
          <w:sz w:val="24"/>
          <w:szCs w:val="24"/>
          <w:lang w:eastAsia="pl-PL"/>
        </w:rPr>
        <w:t>test_homepage_loads</w:t>
      </w:r>
      <w:proofErr w:type="spellEnd"/>
    </w:p>
    <w:p w14:paraId="3C839337" w14:textId="10BAAA62" w:rsidR="007F673C" w:rsidRPr="00AC4E07" w:rsidRDefault="00044DB2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/>
          <w:bCs/>
          <w:noProof/>
        </w:rPr>
        <w:drawing>
          <wp:anchor distT="0" distB="0" distL="114300" distR="114300" simplePos="0" relativeHeight="251597824" behindDoc="1" locked="0" layoutInCell="1" allowOverlap="1" wp14:anchorId="45B28D1D" wp14:editId="58F1DE83">
            <wp:simplePos x="0" y="0"/>
            <wp:positionH relativeFrom="column">
              <wp:posOffset>207645</wp:posOffset>
            </wp:positionH>
            <wp:positionV relativeFrom="paragraph">
              <wp:posOffset>276225</wp:posOffset>
            </wp:positionV>
            <wp:extent cx="4902200" cy="2611755"/>
            <wp:effectExtent l="0" t="0" r="0" b="0"/>
            <wp:wrapTight wrapText="bothSides">
              <wp:wrapPolygon edited="0">
                <wp:start x="0" y="0"/>
                <wp:lineTo x="0" y="21427"/>
                <wp:lineTo x="21488" y="21427"/>
                <wp:lineTo x="21488" y="0"/>
                <wp:lineTo x="0" y="0"/>
              </wp:wrapPolygon>
            </wp:wrapTight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F673C" w:rsidRPr="00AC4E07">
        <w:rPr>
          <w:bCs/>
          <w:sz w:val="24"/>
          <w:szCs w:val="24"/>
          <w:lang w:eastAsia="pl-PL"/>
        </w:rPr>
        <w:t>Wejście</w:t>
      </w:r>
      <w:proofErr w:type="spellEnd"/>
      <w:r w:rsidR="007F673C"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="007F673C" w:rsidRPr="00AC4E07">
        <w:rPr>
          <w:bCs/>
          <w:sz w:val="24"/>
          <w:szCs w:val="24"/>
          <w:lang w:eastAsia="pl-PL"/>
        </w:rPr>
        <w:t>na</w:t>
      </w:r>
      <w:proofErr w:type="spellEnd"/>
      <w:r w:rsidR="007F673C"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="007F673C" w:rsidRPr="00AC4E07">
        <w:rPr>
          <w:bCs/>
          <w:sz w:val="24"/>
          <w:szCs w:val="24"/>
          <w:lang w:eastAsia="pl-PL"/>
        </w:rPr>
        <w:t>stronę</w:t>
      </w:r>
      <w:proofErr w:type="spellEnd"/>
      <w:r w:rsidR="007F673C"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="007F673C" w:rsidRPr="00AC4E07">
        <w:rPr>
          <w:bCs/>
          <w:sz w:val="24"/>
          <w:szCs w:val="24"/>
          <w:lang w:eastAsia="pl-PL"/>
        </w:rPr>
        <w:t>główną</w:t>
      </w:r>
      <w:proofErr w:type="spellEnd"/>
      <w:r w:rsidR="007F673C" w:rsidRPr="00AC4E07">
        <w:rPr>
          <w:bCs/>
          <w:sz w:val="24"/>
          <w:szCs w:val="24"/>
          <w:lang w:eastAsia="pl-PL"/>
        </w:rPr>
        <w:t>.</w:t>
      </w:r>
    </w:p>
    <w:p w14:paraId="7CBB28A0" w14:textId="0646C69B" w:rsidR="00CB3711" w:rsidRPr="007F673C" w:rsidRDefault="00044DB2" w:rsidP="00CB3711">
      <w:pPr>
        <w:ind w:left="144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247B52A8" wp14:editId="7B2149EF">
                <wp:simplePos x="0" y="0"/>
                <wp:positionH relativeFrom="column">
                  <wp:posOffset>-5006340</wp:posOffset>
                </wp:positionH>
                <wp:positionV relativeFrom="paragraph">
                  <wp:posOffset>2641600</wp:posOffset>
                </wp:positionV>
                <wp:extent cx="5476875" cy="635"/>
                <wp:effectExtent l="0" t="0" r="9525" b="10160"/>
                <wp:wrapTight wrapText="bothSides">
                  <wp:wrapPolygon edited="0">
                    <wp:start x="0" y="0"/>
                    <wp:lineTo x="0" y="20721"/>
                    <wp:lineTo x="21562" y="20721"/>
                    <wp:lineTo x="21562" y="0"/>
                    <wp:lineTo x="0" y="0"/>
                  </wp:wrapPolygon>
                </wp:wrapTight>
                <wp:docPr id="5" name="Pole tekstow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5C9855" w14:textId="2FD61343" w:rsidR="00044DB2" w:rsidRPr="00044DB2" w:rsidRDefault="00044DB2" w:rsidP="00044DB2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gówna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B52A8" id="Pole tekstowe 5" o:spid="_x0000_s1027" type="#_x0000_t202" style="position:absolute;left:0;text-align:left;margin-left:-394.2pt;margin-top:208pt;width:431.25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" filled="f" stroked="f">
                <v:textbox style="mso-fit-shape-to-text:t" inset="0,0,0,0">
                  <w:txbxContent>
                    <w:p w14:paraId="685C9855" w14:textId="2FD61343" w:rsidR="00044DB2" w:rsidRPr="00044DB2" w:rsidRDefault="00044DB2" w:rsidP="00044DB2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Pr="00044DB2">
                        <w:rPr>
                          <w:i/>
                          <w:iCs/>
                        </w:rPr>
                        <w:t xml:space="preserve">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gówna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EB36CD7" w14:textId="10AD3370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lastRenderedPageBreak/>
        <w:t xml:space="preserve">Oczekiwanie na pojawienie się elementu </w:t>
      </w:r>
      <w:proofErr w:type="spellStart"/>
      <w:r w:rsidRPr="00AC4E07">
        <w:rPr>
          <w:bCs/>
          <w:sz w:val="24"/>
          <w:szCs w:val="24"/>
          <w:lang w:eastAsia="pl-PL"/>
        </w:rPr>
        <w:t>header</w:t>
      </w:r>
      <w:proofErr w:type="spellEnd"/>
      <w:r w:rsidRPr="00AC4E07">
        <w:rPr>
          <w:bCs/>
          <w:sz w:val="24"/>
          <w:szCs w:val="24"/>
          <w:lang w:eastAsia="pl-PL"/>
        </w:rPr>
        <w:t>.</w:t>
      </w:r>
    </w:p>
    <w:p w14:paraId="6393B5C1" w14:textId="39A54B1F" w:rsidR="00683CD5" w:rsidRPr="00AC4E07" w:rsidRDefault="007F673C" w:rsidP="00AC4E07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Sprawdzenie, czy tytuł strony zawiera nazwę uczelni („</w:t>
      </w:r>
      <w:proofErr w:type="spellStart"/>
      <w:r w:rsidRPr="00AC4E07">
        <w:rPr>
          <w:bCs/>
          <w:sz w:val="24"/>
          <w:szCs w:val="24"/>
          <w:lang w:eastAsia="pl-PL"/>
        </w:rPr>
        <w:t>WSIiZ</w:t>
      </w:r>
      <w:proofErr w:type="spellEnd"/>
      <w:r w:rsidRPr="00AC4E07">
        <w:rPr>
          <w:bCs/>
          <w:sz w:val="24"/>
          <w:szCs w:val="24"/>
          <w:lang w:eastAsia="pl-PL"/>
        </w:rPr>
        <w:t>” lub „Wyższa Szkoła Informatyki…”).</w:t>
      </w:r>
      <w:r w:rsidR="00AC4E07">
        <w:rPr>
          <w:bCs/>
          <w:sz w:val="24"/>
          <w:szCs w:val="24"/>
          <w:lang w:eastAsia="pl-PL"/>
        </w:rPr>
        <w:br/>
      </w:r>
    </w:p>
    <w:p w14:paraId="4C0EE3FF" w14:textId="77777777" w:rsidR="007F673C" w:rsidRPr="007F673C" w:rsidRDefault="007F673C" w:rsidP="007F673C">
      <w:pPr>
        <w:numPr>
          <w:ilvl w:val="0"/>
          <w:numId w:val="14"/>
        </w:numPr>
        <w:rPr>
          <w:sz w:val="24"/>
          <w:szCs w:val="24"/>
          <w:lang w:eastAsia="pl-PL"/>
        </w:rPr>
      </w:pPr>
      <w:proofErr w:type="spellStart"/>
      <w:r w:rsidRPr="007F673C">
        <w:rPr>
          <w:bCs/>
          <w:sz w:val="24"/>
          <w:szCs w:val="24"/>
          <w:lang w:eastAsia="pl-PL"/>
        </w:rPr>
        <w:t>test_nawigacja_uczelnia</w:t>
      </w:r>
      <w:proofErr w:type="spellEnd"/>
    </w:p>
    <w:p w14:paraId="724D9509" w14:textId="12B9CFC2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 xml:space="preserve">Kliknięcie pozycji menu „Uczelnia” (po XPATH z </w:t>
      </w:r>
      <w:proofErr w:type="spellStart"/>
      <w:r w:rsidRPr="00AC4E07">
        <w:rPr>
          <w:bCs/>
          <w:sz w:val="24"/>
          <w:szCs w:val="24"/>
          <w:lang w:eastAsia="pl-PL"/>
        </w:rPr>
        <w:t>mappingu</w:t>
      </w:r>
      <w:proofErr w:type="spellEnd"/>
      <w:r w:rsidRPr="00AC4E07">
        <w:rPr>
          <w:bCs/>
          <w:sz w:val="24"/>
          <w:szCs w:val="24"/>
          <w:lang w:eastAsia="pl-PL"/>
        </w:rPr>
        <w:t xml:space="preserve"> MENU_XPATHS).</w:t>
      </w:r>
    </w:p>
    <w:p w14:paraId="255B6D96" w14:textId="77777777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Oczekiwanie na zmianę adresu URL.</w:t>
      </w:r>
    </w:p>
    <w:p w14:paraId="3F87DBF3" w14:textId="6DC3038D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Sprawdzenie, czy w treści strony znajduje się słowo „uczelnia”.</w:t>
      </w:r>
    </w:p>
    <w:p w14:paraId="6E86EF82" w14:textId="521E8C37" w:rsidR="00683CD5" w:rsidRDefault="008D0656" w:rsidP="00683CD5">
      <w:pPr>
        <w:rPr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00896" behindDoc="1" locked="0" layoutInCell="1" allowOverlap="1" wp14:anchorId="4F91003F" wp14:editId="10FAA6C3">
            <wp:simplePos x="0" y="0"/>
            <wp:positionH relativeFrom="column">
              <wp:posOffset>405765</wp:posOffset>
            </wp:positionH>
            <wp:positionV relativeFrom="paragraph">
              <wp:posOffset>6985</wp:posOffset>
            </wp:positionV>
            <wp:extent cx="5290185" cy="2819400"/>
            <wp:effectExtent l="0" t="0" r="5715" b="0"/>
            <wp:wrapTight wrapText="bothSides">
              <wp:wrapPolygon edited="0">
                <wp:start x="0" y="0"/>
                <wp:lineTo x="0" y="21454"/>
                <wp:lineTo x="21546" y="21454"/>
                <wp:lineTo x="21546" y="0"/>
                <wp:lineTo x="0" y="0"/>
              </wp:wrapPolygon>
            </wp:wrapTight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07954" w14:textId="4BDF5722" w:rsidR="00683CD5" w:rsidRDefault="00683CD5" w:rsidP="00683CD5">
      <w:pPr>
        <w:rPr>
          <w:sz w:val="24"/>
          <w:szCs w:val="24"/>
          <w:lang w:eastAsia="pl-PL"/>
        </w:rPr>
      </w:pPr>
    </w:p>
    <w:p w14:paraId="4BFE1118" w14:textId="77777777" w:rsidR="00683CD5" w:rsidRDefault="00683CD5" w:rsidP="00683CD5">
      <w:pPr>
        <w:rPr>
          <w:sz w:val="24"/>
          <w:szCs w:val="24"/>
          <w:lang w:eastAsia="pl-PL"/>
        </w:rPr>
      </w:pPr>
    </w:p>
    <w:p w14:paraId="4E99DC5E" w14:textId="77777777" w:rsidR="00683CD5" w:rsidRDefault="00683CD5" w:rsidP="00683CD5">
      <w:pPr>
        <w:rPr>
          <w:sz w:val="24"/>
          <w:szCs w:val="24"/>
          <w:lang w:eastAsia="pl-PL"/>
        </w:rPr>
      </w:pPr>
    </w:p>
    <w:p w14:paraId="660B4671" w14:textId="77777777" w:rsidR="00683CD5" w:rsidRDefault="00683CD5" w:rsidP="00683CD5">
      <w:pPr>
        <w:rPr>
          <w:sz w:val="24"/>
          <w:szCs w:val="24"/>
          <w:lang w:eastAsia="pl-PL"/>
        </w:rPr>
      </w:pPr>
    </w:p>
    <w:p w14:paraId="0F68F5C6" w14:textId="3F008F47" w:rsidR="00683CD5" w:rsidRDefault="00683CD5" w:rsidP="00683CD5">
      <w:pPr>
        <w:rPr>
          <w:sz w:val="24"/>
          <w:szCs w:val="24"/>
          <w:lang w:eastAsia="pl-PL"/>
        </w:rPr>
      </w:pPr>
    </w:p>
    <w:p w14:paraId="27A767A4" w14:textId="7D91695B" w:rsidR="00683CD5" w:rsidRDefault="00683CD5" w:rsidP="00683CD5">
      <w:pPr>
        <w:rPr>
          <w:sz w:val="24"/>
          <w:szCs w:val="24"/>
          <w:lang w:eastAsia="pl-PL"/>
        </w:rPr>
      </w:pPr>
    </w:p>
    <w:p w14:paraId="7E6B0700" w14:textId="1209DBB5" w:rsidR="00CB3711" w:rsidRDefault="00CB3711" w:rsidP="00CB3711">
      <w:pPr>
        <w:ind w:left="1440"/>
        <w:rPr>
          <w:sz w:val="24"/>
          <w:szCs w:val="24"/>
          <w:lang w:eastAsia="pl-PL"/>
        </w:rPr>
      </w:pPr>
    </w:p>
    <w:p w14:paraId="3312DF8F" w14:textId="29243A92" w:rsidR="00044DB2" w:rsidRDefault="00044DB2" w:rsidP="00CB3711">
      <w:pPr>
        <w:ind w:left="1440"/>
        <w:rPr>
          <w:sz w:val="24"/>
          <w:szCs w:val="24"/>
          <w:lang w:eastAsia="pl-PL"/>
        </w:rPr>
      </w:pPr>
    </w:p>
    <w:p w14:paraId="72E583DC" w14:textId="6DE7AEC1" w:rsidR="00044DB2" w:rsidRDefault="008D0656" w:rsidP="00CB3711">
      <w:pPr>
        <w:ind w:left="144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053253A" wp14:editId="216EDE1C">
                <wp:simplePos x="0" y="0"/>
                <wp:positionH relativeFrom="column">
                  <wp:posOffset>393065</wp:posOffset>
                </wp:positionH>
                <wp:positionV relativeFrom="paragraph">
                  <wp:posOffset>173355</wp:posOffset>
                </wp:positionV>
                <wp:extent cx="5476875" cy="635"/>
                <wp:effectExtent l="0" t="0" r="9525" b="10160"/>
                <wp:wrapTight wrapText="bothSides">
                  <wp:wrapPolygon edited="0">
                    <wp:start x="0" y="0"/>
                    <wp:lineTo x="0" y="20721"/>
                    <wp:lineTo x="21562" y="20721"/>
                    <wp:lineTo x="21562" y="0"/>
                    <wp:lineTo x="0" y="0"/>
                  </wp:wrapPolygon>
                </wp:wrapTight>
                <wp:docPr id="8" name="Pole tekstow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82A7E" w14:textId="2A3EE60D" w:rsidR="00044DB2" w:rsidRPr="00044DB2" w:rsidRDefault="00044DB2" w:rsidP="00044DB2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8D0656">
                              <w:rPr>
                                <w:i/>
                                <w:iCs/>
                              </w:rPr>
                              <w:t>3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gówna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z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zakładką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Uczelnia</w:t>
                            </w:r>
                            <w:proofErr w:type="spellEnd"/>
                            <w:r w:rsidR="00C37644">
                              <w:rPr>
                                <w:i/>
                                <w:iCs/>
                              </w:rPr>
                              <w:t>”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3253A" id="Pole tekstowe 8" o:spid="_x0000_s1028" type="#_x0000_t202" style="position:absolute;left:0;text-align:left;margin-left:30.95pt;margin-top:13.65pt;width:431.25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" filled="f" stroked="f">
                <v:textbox style="mso-fit-shape-to-text:t" inset="0,0,0,0">
                  <w:txbxContent>
                    <w:p w14:paraId="59E82A7E" w14:textId="2A3EE60D" w:rsidR="00044DB2" w:rsidRPr="00044DB2" w:rsidRDefault="00044DB2" w:rsidP="00044DB2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 w:rsidR="008D0656">
                        <w:rPr>
                          <w:i/>
                          <w:iCs/>
                        </w:rPr>
                        <w:t>3</w:t>
                      </w:r>
                      <w:r w:rsidRPr="00044DB2">
                        <w:rPr>
                          <w:i/>
                          <w:iCs/>
                        </w:rPr>
                        <w:t xml:space="preserve">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gówna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 xml:space="preserve">z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zakładką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="00C37644">
                        <w:rPr>
                          <w:i/>
                          <w:iCs/>
                        </w:rPr>
                        <w:t>“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Uczelnia</w:t>
                      </w:r>
                      <w:proofErr w:type="spellEnd"/>
                      <w:r w:rsidR="00C37644">
                        <w:rPr>
                          <w:i/>
                          <w:iCs/>
                        </w:rPr>
                        <w:t>”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07EC213" w14:textId="45F58812" w:rsidR="00044DB2" w:rsidRPr="007F673C" w:rsidRDefault="00044DB2" w:rsidP="00044DB2">
      <w:pPr>
        <w:rPr>
          <w:sz w:val="24"/>
          <w:szCs w:val="24"/>
          <w:lang w:eastAsia="pl-PL"/>
        </w:rPr>
      </w:pPr>
    </w:p>
    <w:p w14:paraId="5A0DC58E" w14:textId="3236BA2F" w:rsidR="007F673C" w:rsidRPr="007F673C" w:rsidRDefault="007F673C" w:rsidP="007F673C">
      <w:pPr>
        <w:numPr>
          <w:ilvl w:val="0"/>
          <w:numId w:val="14"/>
        </w:numPr>
        <w:rPr>
          <w:sz w:val="24"/>
          <w:szCs w:val="24"/>
          <w:lang w:eastAsia="pl-PL"/>
        </w:rPr>
      </w:pPr>
      <w:proofErr w:type="spellStart"/>
      <w:r w:rsidRPr="007F673C">
        <w:rPr>
          <w:bCs/>
          <w:sz w:val="24"/>
          <w:szCs w:val="24"/>
          <w:lang w:eastAsia="pl-PL"/>
        </w:rPr>
        <w:t>test_nawigacja_nauka_i_badania</w:t>
      </w:r>
      <w:proofErr w:type="spellEnd"/>
    </w:p>
    <w:p w14:paraId="5D60AEFA" w14:textId="22F2A0CC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proofErr w:type="spellStart"/>
      <w:r w:rsidRPr="00AC4E07">
        <w:rPr>
          <w:bCs/>
          <w:sz w:val="24"/>
          <w:szCs w:val="24"/>
          <w:lang w:eastAsia="pl-PL"/>
        </w:rPr>
        <w:t>Kliknięcie</w:t>
      </w:r>
      <w:proofErr w:type="spellEnd"/>
      <w:r w:rsidRPr="00AC4E07">
        <w:rPr>
          <w:bCs/>
          <w:sz w:val="24"/>
          <w:szCs w:val="24"/>
          <w:lang w:eastAsia="pl-PL"/>
        </w:rPr>
        <w:t xml:space="preserve"> „</w:t>
      </w:r>
      <w:proofErr w:type="spellStart"/>
      <w:r w:rsidRPr="00AC4E07">
        <w:rPr>
          <w:bCs/>
          <w:sz w:val="24"/>
          <w:szCs w:val="24"/>
          <w:lang w:eastAsia="pl-PL"/>
        </w:rPr>
        <w:t>Nauka</w:t>
      </w:r>
      <w:proofErr w:type="spellEnd"/>
      <w:r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Pr="00AC4E07">
        <w:rPr>
          <w:bCs/>
          <w:sz w:val="24"/>
          <w:szCs w:val="24"/>
          <w:lang w:eastAsia="pl-PL"/>
        </w:rPr>
        <w:t>i</w:t>
      </w:r>
      <w:proofErr w:type="spellEnd"/>
      <w:r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Pr="00AC4E07">
        <w:rPr>
          <w:bCs/>
          <w:sz w:val="24"/>
          <w:szCs w:val="24"/>
          <w:lang w:eastAsia="pl-PL"/>
        </w:rPr>
        <w:t>Badania</w:t>
      </w:r>
      <w:proofErr w:type="spellEnd"/>
      <w:r w:rsidRPr="00AC4E07">
        <w:rPr>
          <w:bCs/>
          <w:sz w:val="24"/>
          <w:szCs w:val="24"/>
          <w:lang w:eastAsia="pl-PL"/>
        </w:rPr>
        <w:t>”.</w:t>
      </w:r>
    </w:p>
    <w:p w14:paraId="61259737" w14:textId="7B48EDDF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proofErr w:type="spellStart"/>
      <w:r w:rsidRPr="00AC4E07">
        <w:rPr>
          <w:bCs/>
          <w:sz w:val="24"/>
          <w:szCs w:val="24"/>
          <w:lang w:eastAsia="pl-PL"/>
        </w:rPr>
        <w:t>Oczekiwanie</w:t>
      </w:r>
      <w:proofErr w:type="spellEnd"/>
      <w:r w:rsidRPr="00AC4E07">
        <w:rPr>
          <w:bCs/>
          <w:sz w:val="24"/>
          <w:szCs w:val="24"/>
          <w:lang w:eastAsia="pl-PL"/>
        </w:rPr>
        <w:t xml:space="preserve"> na </w:t>
      </w:r>
      <w:proofErr w:type="spellStart"/>
      <w:r w:rsidRPr="00AC4E07">
        <w:rPr>
          <w:bCs/>
          <w:sz w:val="24"/>
          <w:szCs w:val="24"/>
          <w:lang w:eastAsia="pl-PL"/>
        </w:rPr>
        <w:t>zmianę</w:t>
      </w:r>
      <w:proofErr w:type="spellEnd"/>
      <w:r w:rsidRPr="00AC4E07">
        <w:rPr>
          <w:bCs/>
          <w:sz w:val="24"/>
          <w:szCs w:val="24"/>
          <w:lang w:eastAsia="pl-PL"/>
        </w:rPr>
        <w:t xml:space="preserve"> URL.</w:t>
      </w:r>
    </w:p>
    <w:p w14:paraId="7A27167B" w14:textId="325F2453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proofErr w:type="spellStart"/>
      <w:r w:rsidRPr="00AC4E07">
        <w:rPr>
          <w:bCs/>
          <w:sz w:val="24"/>
          <w:szCs w:val="24"/>
          <w:lang w:eastAsia="pl-PL"/>
        </w:rPr>
        <w:t>Sprawdzenie</w:t>
      </w:r>
      <w:proofErr w:type="spellEnd"/>
      <w:r w:rsidRPr="00AC4E07">
        <w:rPr>
          <w:bCs/>
          <w:sz w:val="24"/>
          <w:szCs w:val="24"/>
          <w:lang w:eastAsia="pl-PL"/>
        </w:rPr>
        <w:t xml:space="preserve">, </w:t>
      </w:r>
      <w:proofErr w:type="spellStart"/>
      <w:r w:rsidRPr="00AC4E07">
        <w:rPr>
          <w:bCs/>
          <w:sz w:val="24"/>
          <w:szCs w:val="24"/>
          <w:lang w:eastAsia="pl-PL"/>
        </w:rPr>
        <w:t>czy</w:t>
      </w:r>
      <w:proofErr w:type="spellEnd"/>
      <w:r w:rsidRPr="00AC4E07">
        <w:rPr>
          <w:bCs/>
          <w:sz w:val="24"/>
          <w:szCs w:val="24"/>
          <w:lang w:eastAsia="pl-PL"/>
        </w:rPr>
        <w:t xml:space="preserve"> w </w:t>
      </w:r>
      <w:proofErr w:type="spellStart"/>
      <w:r w:rsidRPr="00AC4E07">
        <w:rPr>
          <w:bCs/>
          <w:sz w:val="24"/>
          <w:szCs w:val="24"/>
          <w:lang w:eastAsia="pl-PL"/>
        </w:rPr>
        <w:t>treści</w:t>
      </w:r>
      <w:proofErr w:type="spellEnd"/>
      <w:r w:rsidRPr="00AC4E07">
        <w:rPr>
          <w:bCs/>
          <w:sz w:val="24"/>
          <w:szCs w:val="24"/>
          <w:lang w:eastAsia="pl-PL"/>
        </w:rPr>
        <w:t xml:space="preserve"> strony znajduje się słowo „nauka”.</w:t>
      </w:r>
    </w:p>
    <w:p w14:paraId="5383D862" w14:textId="02C25488" w:rsidR="00CB3711" w:rsidRPr="007F673C" w:rsidRDefault="008D0656" w:rsidP="00CB3711">
      <w:pPr>
        <w:ind w:left="144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56A646D8" wp14:editId="1E33DE98">
                <wp:simplePos x="0" y="0"/>
                <wp:positionH relativeFrom="column">
                  <wp:posOffset>292100</wp:posOffset>
                </wp:positionH>
                <wp:positionV relativeFrom="paragraph">
                  <wp:posOffset>2670175</wp:posOffset>
                </wp:positionV>
                <wp:extent cx="5476875" cy="635"/>
                <wp:effectExtent l="0" t="0" r="9525" b="10160"/>
                <wp:wrapTight wrapText="bothSides">
                  <wp:wrapPolygon edited="0">
                    <wp:start x="0" y="0"/>
                    <wp:lineTo x="0" y="20721"/>
                    <wp:lineTo x="21562" y="20721"/>
                    <wp:lineTo x="21562" y="0"/>
                    <wp:lineTo x="0" y="0"/>
                  </wp:wrapPolygon>
                </wp:wrapTight>
                <wp:docPr id="9" name="Pole tekstow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9E725D" w14:textId="004B96C1" w:rsidR="008D0656" w:rsidRPr="00044DB2" w:rsidRDefault="008D0656" w:rsidP="008D0656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gówna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z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zakładką</w:t>
                            </w:r>
                            <w:proofErr w:type="spellEnd"/>
                            <w:r w:rsidR="00C37644">
                              <w:rPr>
                                <w:i/>
                                <w:iCs/>
                              </w:rPr>
                              <w:t>”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Nauka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I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Badania</w:t>
                            </w:r>
                            <w:proofErr w:type="spellEnd"/>
                            <w:r w:rsidR="00C37644">
                              <w:rPr>
                                <w:i/>
                                <w:iCs/>
                              </w:rPr>
                              <w:t>”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646D8" id="Pole tekstowe 9" o:spid="_x0000_s1029" type="#_x0000_t202" style="position:absolute;left:0;text-align:left;margin-left:23pt;margin-top:210.25pt;width:431.25pt;height:.05pt;z-index:-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" filled="f" stroked="f">
                <v:textbox style="mso-fit-shape-to-text:t" inset="0,0,0,0">
                  <w:txbxContent>
                    <w:p w14:paraId="7D9E725D" w14:textId="004B96C1" w:rsidR="008D0656" w:rsidRPr="00044DB2" w:rsidRDefault="008D0656" w:rsidP="008D0656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4</w:t>
                      </w:r>
                      <w:r w:rsidRPr="00044DB2">
                        <w:rPr>
                          <w:i/>
                          <w:iCs/>
                        </w:rPr>
                        <w:t xml:space="preserve">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gówna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z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zakładką</w:t>
                      </w:r>
                      <w:proofErr w:type="spellEnd"/>
                      <w:r w:rsidR="00C37644">
                        <w:rPr>
                          <w:i/>
                          <w:iCs/>
                        </w:rPr>
                        <w:t>”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Nauka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I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Badania</w:t>
                      </w:r>
                      <w:proofErr w:type="spellEnd"/>
                      <w:r w:rsidR="00C37644">
                        <w:rPr>
                          <w:i/>
                          <w:iCs/>
                        </w:rPr>
                        <w:t>”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15232" behindDoc="1" locked="0" layoutInCell="1" allowOverlap="1" wp14:anchorId="0CBED5E1" wp14:editId="06738F60">
            <wp:simplePos x="0" y="0"/>
            <wp:positionH relativeFrom="column">
              <wp:posOffset>277495</wp:posOffset>
            </wp:positionH>
            <wp:positionV relativeFrom="paragraph">
              <wp:posOffset>3810</wp:posOffset>
            </wp:positionV>
            <wp:extent cx="4902200" cy="2611755"/>
            <wp:effectExtent l="0" t="0" r="0" b="0"/>
            <wp:wrapTight wrapText="bothSides">
              <wp:wrapPolygon edited="0">
                <wp:start x="0" y="0"/>
                <wp:lineTo x="0" y="21427"/>
                <wp:lineTo x="21488" y="21427"/>
                <wp:lineTo x="21488" y="0"/>
                <wp:lineTo x="0" y="0"/>
              </wp:wrapPolygon>
            </wp:wrapTight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FDAD5E" w14:textId="5259778C" w:rsidR="008D0656" w:rsidRPr="008D0656" w:rsidRDefault="007F673C" w:rsidP="008D0656">
      <w:pPr>
        <w:numPr>
          <w:ilvl w:val="0"/>
          <w:numId w:val="14"/>
        </w:numPr>
        <w:rPr>
          <w:sz w:val="24"/>
          <w:szCs w:val="24"/>
          <w:lang w:eastAsia="pl-PL"/>
        </w:rPr>
      </w:pPr>
      <w:proofErr w:type="spellStart"/>
      <w:r w:rsidRPr="007F673C">
        <w:rPr>
          <w:bCs/>
          <w:sz w:val="24"/>
          <w:szCs w:val="24"/>
          <w:lang w:eastAsia="pl-PL"/>
        </w:rPr>
        <w:lastRenderedPageBreak/>
        <w:t>test_nawigacja_dla_studenta</w:t>
      </w:r>
      <w:proofErr w:type="spellEnd"/>
    </w:p>
    <w:p w14:paraId="4F4921DD" w14:textId="55A8C083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proofErr w:type="spellStart"/>
      <w:r w:rsidRPr="00AC4E07">
        <w:rPr>
          <w:bCs/>
          <w:sz w:val="24"/>
          <w:szCs w:val="24"/>
          <w:lang w:eastAsia="pl-PL"/>
        </w:rPr>
        <w:t>Kliknięcie</w:t>
      </w:r>
      <w:proofErr w:type="spellEnd"/>
      <w:r w:rsidRPr="00AC4E07">
        <w:rPr>
          <w:bCs/>
          <w:sz w:val="24"/>
          <w:szCs w:val="24"/>
          <w:lang w:eastAsia="pl-PL"/>
        </w:rPr>
        <w:t xml:space="preserve"> „</w:t>
      </w:r>
      <w:proofErr w:type="spellStart"/>
      <w:r w:rsidRPr="00AC4E07">
        <w:rPr>
          <w:bCs/>
          <w:sz w:val="24"/>
          <w:szCs w:val="24"/>
          <w:lang w:eastAsia="pl-PL"/>
        </w:rPr>
        <w:t>Dla</w:t>
      </w:r>
      <w:proofErr w:type="spellEnd"/>
      <w:r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Pr="00AC4E07">
        <w:rPr>
          <w:bCs/>
          <w:sz w:val="24"/>
          <w:szCs w:val="24"/>
          <w:lang w:eastAsia="pl-PL"/>
        </w:rPr>
        <w:t>studenta</w:t>
      </w:r>
      <w:proofErr w:type="spellEnd"/>
      <w:r w:rsidRPr="00AC4E07">
        <w:rPr>
          <w:bCs/>
          <w:sz w:val="24"/>
          <w:szCs w:val="24"/>
          <w:lang w:eastAsia="pl-PL"/>
        </w:rPr>
        <w:t>”.</w:t>
      </w:r>
    </w:p>
    <w:p w14:paraId="43A4E9F6" w14:textId="1AEA051A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proofErr w:type="spellStart"/>
      <w:r w:rsidRPr="00AC4E07">
        <w:rPr>
          <w:bCs/>
          <w:sz w:val="24"/>
          <w:szCs w:val="24"/>
          <w:lang w:eastAsia="pl-PL"/>
        </w:rPr>
        <w:t>Sprawdzenie</w:t>
      </w:r>
      <w:proofErr w:type="spellEnd"/>
      <w:r w:rsidRPr="00AC4E07">
        <w:rPr>
          <w:bCs/>
          <w:sz w:val="24"/>
          <w:szCs w:val="24"/>
          <w:lang w:eastAsia="pl-PL"/>
        </w:rPr>
        <w:t xml:space="preserve">, </w:t>
      </w:r>
      <w:proofErr w:type="spellStart"/>
      <w:r w:rsidRPr="00AC4E07">
        <w:rPr>
          <w:bCs/>
          <w:sz w:val="24"/>
          <w:szCs w:val="24"/>
          <w:lang w:eastAsia="pl-PL"/>
        </w:rPr>
        <w:t>czy</w:t>
      </w:r>
      <w:proofErr w:type="spellEnd"/>
      <w:r w:rsidRPr="00AC4E07">
        <w:rPr>
          <w:bCs/>
          <w:sz w:val="24"/>
          <w:szCs w:val="24"/>
          <w:lang w:eastAsia="pl-PL"/>
        </w:rPr>
        <w:t xml:space="preserve"> w </w:t>
      </w:r>
      <w:proofErr w:type="spellStart"/>
      <w:r w:rsidRPr="00AC4E07">
        <w:rPr>
          <w:bCs/>
          <w:sz w:val="24"/>
          <w:szCs w:val="24"/>
          <w:lang w:eastAsia="pl-PL"/>
        </w:rPr>
        <w:t>treści</w:t>
      </w:r>
      <w:proofErr w:type="spellEnd"/>
      <w:r w:rsidRPr="00AC4E07">
        <w:rPr>
          <w:bCs/>
          <w:sz w:val="24"/>
          <w:szCs w:val="24"/>
          <w:lang w:eastAsia="pl-PL"/>
        </w:rPr>
        <w:t xml:space="preserve"> pojawia się słowo „student”.</w:t>
      </w:r>
    </w:p>
    <w:p w14:paraId="14E66DB2" w14:textId="1ED269A0" w:rsidR="00CB3711" w:rsidRDefault="008D0656" w:rsidP="00CB3711">
      <w:pPr>
        <w:ind w:left="1440"/>
        <w:rPr>
          <w:sz w:val="24"/>
          <w:szCs w:val="24"/>
          <w:lang w:eastAsia="pl-PL"/>
        </w:rPr>
      </w:pPr>
      <w:r w:rsidRPr="00AC4E07">
        <w:rPr>
          <w:b/>
          <w:bCs/>
          <w:noProof/>
        </w:rPr>
        <w:drawing>
          <wp:anchor distT="0" distB="0" distL="114300" distR="114300" simplePos="0" relativeHeight="251621376" behindDoc="1" locked="0" layoutInCell="1" allowOverlap="1" wp14:anchorId="62F9B65A" wp14:editId="2531E6E4">
            <wp:simplePos x="0" y="0"/>
            <wp:positionH relativeFrom="column">
              <wp:posOffset>356235</wp:posOffset>
            </wp:positionH>
            <wp:positionV relativeFrom="paragraph">
              <wp:posOffset>63500</wp:posOffset>
            </wp:positionV>
            <wp:extent cx="5391150" cy="2872740"/>
            <wp:effectExtent l="0" t="0" r="0" b="3810"/>
            <wp:wrapTight wrapText="bothSides">
              <wp:wrapPolygon edited="0">
                <wp:start x="0" y="0"/>
                <wp:lineTo x="0" y="21485"/>
                <wp:lineTo x="21524" y="21485"/>
                <wp:lineTo x="21524" y="0"/>
                <wp:lineTo x="0" y="0"/>
              </wp:wrapPolygon>
            </wp:wrapTight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FEF6D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235D5AF6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2D5A897F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583FDAD5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34AAC582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27A7B1BE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179D3686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3C03DB28" w14:textId="77777777" w:rsidR="00AC4E07" w:rsidRDefault="00AC4E07" w:rsidP="00AC4E07">
      <w:pPr>
        <w:rPr>
          <w:sz w:val="24"/>
          <w:szCs w:val="24"/>
          <w:lang w:eastAsia="pl-PL"/>
        </w:rPr>
      </w:pPr>
    </w:p>
    <w:p w14:paraId="7D609B8C" w14:textId="17A8C02D" w:rsidR="00AC4E07" w:rsidRDefault="00AC4E07" w:rsidP="00AC4E07">
      <w:pPr>
        <w:rPr>
          <w:sz w:val="24"/>
          <w:szCs w:val="24"/>
          <w:lang w:eastAsia="pl-PL"/>
        </w:rPr>
      </w:pPr>
    </w:p>
    <w:p w14:paraId="19046155" w14:textId="3FE1386B" w:rsidR="00AC4E07" w:rsidRPr="00AC4E07" w:rsidRDefault="008D0656" w:rsidP="00AC4E07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4F67AAB0" wp14:editId="34FF091D">
                <wp:simplePos x="0" y="0"/>
                <wp:positionH relativeFrom="column">
                  <wp:posOffset>318655</wp:posOffset>
                </wp:positionH>
                <wp:positionV relativeFrom="paragraph">
                  <wp:posOffset>26497</wp:posOffset>
                </wp:positionV>
                <wp:extent cx="5476875" cy="635"/>
                <wp:effectExtent l="0" t="0" r="9525" b="10160"/>
                <wp:wrapTight wrapText="bothSides">
                  <wp:wrapPolygon edited="0">
                    <wp:start x="0" y="0"/>
                    <wp:lineTo x="0" y="20721"/>
                    <wp:lineTo x="21562" y="20721"/>
                    <wp:lineTo x="21562" y="0"/>
                    <wp:lineTo x="0" y="0"/>
                  </wp:wrapPolygon>
                </wp:wrapTight>
                <wp:docPr id="15" name="Pole tekstow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8BD330" w14:textId="5E0540DC" w:rsidR="008D0656" w:rsidRPr="00044DB2" w:rsidRDefault="008D0656" w:rsidP="008D0656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gówna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z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zakładką</w:t>
                            </w:r>
                            <w:proofErr w:type="spellEnd"/>
                            <w:r w:rsidR="00C37644">
                              <w:rPr>
                                <w:i/>
                                <w:iCs/>
                              </w:rPr>
                              <w:t xml:space="preserve"> ”</w:t>
                            </w:r>
                            <w:proofErr w:type="spellStart"/>
                            <w:r w:rsidR="00C37644">
                              <w:rPr>
                                <w:i/>
                                <w:iCs/>
                              </w:rPr>
                              <w:t>D</w:t>
                            </w:r>
                            <w:r>
                              <w:rPr>
                                <w:i/>
                                <w:iCs/>
                              </w:rPr>
                              <w:t>la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Studenta</w:t>
                            </w:r>
                            <w:proofErr w:type="spellEnd"/>
                            <w:r w:rsidR="00C37644">
                              <w:rPr>
                                <w:i/>
                                <w:iCs/>
                              </w:rPr>
                              <w:t>”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7AAB0" id="Pole tekstowe 15" o:spid="_x0000_s1030" type="#_x0000_t202" style="position:absolute;margin-left:25.1pt;margin-top:2.1pt;width:431.25pt;height:.05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" filled="f" stroked="f">
                <v:textbox style="mso-fit-shape-to-text:t" inset="0,0,0,0">
                  <w:txbxContent>
                    <w:p w14:paraId="458BD330" w14:textId="5E0540DC" w:rsidR="008D0656" w:rsidRPr="00044DB2" w:rsidRDefault="008D0656" w:rsidP="008D0656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044DB2">
                        <w:rPr>
                          <w:i/>
                          <w:iCs/>
                        </w:rPr>
                        <w:t xml:space="preserve">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gówna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z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zakładką</w:t>
                      </w:r>
                      <w:proofErr w:type="spellEnd"/>
                      <w:r w:rsidR="00C37644">
                        <w:rPr>
                          <w:i/>
                          <w:iCs/>
                        </w:rPr>
                        <w:t xml:space="preserve"> ”</w:t>
                      </w:r>
                      <w:proofErr w:type="spellStart"/>
                      <w:r w:rsidR="00C37644">
                        <w:rPr>
                          <w:i/>
                          <w:iCs/>
                        </w:rPr>
                        <w:t>D</w:t>
                      </w:r>
                      <w:r>
                        <w:rPr>
                          <w:i/>
                          <w:iCs/>
                        </w:rPr>
                        <w:t>la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Studenta</w:t>
                      </w:r>
                      <w:proofErr w:type="spellEnd"/>
                      <w:r w:rsidR="00C37644">
                        <w:rPr>
                          <w:i/>
                          <w:iCs/>
                        </w:rPr>
                        <w:t>”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8B05191" w14:textId="77777777" w:rsidR="007F673C" w:rsidRPr="007F673C" w:rsidRDefault="007F673C" w:rsidP="007F673C">
      <w:pPr>
        <w:numPr>
          <w:ilvl w:val="0"/>
          <w:numId w:val="14"/>
        </w:numPr>
        <w:rPr>
          <w:sz w:val="24"/>
          <w:szCs w:val="24"/>
          <w:lang w:eastAsia="pl-PL"/>
        </w:rPr>
      </w:pPr>
      <w:proofErr w:type="spellStart"/>
      <w:r w:rsidRPr="007F673C">
        <w:rPr>
          <w:bCs/>
          <w:sz w:val="24"/>
          <w:szCs w:val="24"/>
          <w:lang w:eastAsia="pl-PL"/>
        </w:rPr>
        <w:t>test_nawigacja_dla_kandydata</w:t>
      </w:r>
      <w:proofErr w:type="spellEnd"/>
    </w:p>
    <w:p w14:paraId="0F36014B" w14:textId="77777777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Kliknięcie „Dla kandydata”.</w:t>
      </w:r>
    </w:p>
    <w:p w14:paraId="25DC5704" w14:textId="7B257EDC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proofErr w:type="spellStart"/>
      <w:r w:rsidRPr="00AC4E07">
        <w:rPr>
          <w:bCs/>
          <w:sz w:val="24"/>
          <w:szCs w:val="24"/>
          <w:lang w:eastAsia="pl-PL"/>
        </w:rPr>
        <w:t>Sprawdzenie</w:t>
      </w:r>
      <w:proofErr w:type="spellEnd"/>
      <w:r w:rsidRPr="00AC4E07">
        <w:rPr>
          <w:bCs/>
          <w:sz w:val="24"/>
          <w:szCs w:val="24"/>
          <w:lang w:eastAsia="pl-PL"/>
        </w:rPr>
        <w:t xml:space="preserve">, </w:t>
      </w:r>
      <w:proofErr w:type="spellStart"/>
      <w:r w:rsidRPr="00AC4E07">
        <w:rPr>
          <w:bCs/>
          <w:sz w:val="24"/>
          <w:szCs w:val="24"/>
          <w:lang w:eastAsia="pl-PL"/>
        </w:rPr>
        <w:t>czy</w:t>
      </w:r>
      <w:proofErr w:type="spellEnd"/>
      <w:r w:rsidRPr="00AC4E07">
        <w:rPr>
          <w:bCs/>
          <w:sz w:val="24"/>
          <w:szCs w:val="24"/>
          <w:lang w:eastAsia="pl-PL"/>
        </w:rPr>
        <w:t xml:space="preserve"> w </w:t>
      </w:r>
      <w:proofErr w:type="spellStart"/>
      <w:r w:rsidRPr="00AC4E07">
        <w:rPr>
          <w:bCs/>
          <w:sz w:val="24"/>
          <w:szCs w:val="24"/>
          <w:lang w:eastAsia="pl-PL"/>
        </w:rPr>
        <w:t>treści</w:t>
      </w:r>
      <w:proofErr w:type="spellEnd"/>
      <w:r w:rsidRPr="00AC4E07">
        <w:rPr>
          <w:bCs/>
          <w:sz w:val="24"/>
          <w:szCs w:val="24"/>
          <w:lang w:eastAsia="pl-PL"/>
        </w:rPr>
        <w:t xml:space="preserve"> znajduje się słowo „kandydat”.</w:t>
      </w:r>
    </w:p>
    <w:p w14:paraId="500A6E4B" w14:textId="08B6C9A3" w:rsidR="00CB3711" w:rsidRDefault="00CB3711" w:rsidP="00CB3711">
      <w:pPr>
        <w:ind w:left="1440"/>
        <w:rPr>
          <w:sz w:val="24"/>
          <w:szCs w:val="24"/>
          <w:lang w:eastAsia="pl-PL"/>
        </w:rPr>
      </w:pPr>
    </w:p>
    <w:p w14:paraId="6552D3A8" w14:textId="67621D99" w:rsidR="008D0656" w:rsidRDefault="008D0656" w:rsidP="00CB3711">
      <w:pPr>
        <w:ind w:left="1440"/>
        <w:rPr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29568" behindDoc="1" locked="0" layoutInCell="1" allowOverlap="1" wp14:anchorId="2D460A1B" wp14:editId="4ECCE31E">
            <wp:simplePos x="0" y="0"/>
            <wp:positionH relativeFrom="column">
              <wp:posOffset>301625</wp:posOffset>
            </wp:positionH>
            <wp:positionV relativeFrom="paragraph">
              <wp:posOffset>26035</wp:posOffset>
            </wp:positionV>
            <wp:extent cx="5492115" cy="2926080"/>
            <wp:effectExtent l="0" t="0" r="0" b="7620"/>
            <wp:wrapTight wrapText="bothSides">
              <wp:wrapPolygon edited="0">
                <wp:start x="0" y="0"/>
                <wp:lineTo x="0" y="21516"/>
                <wp:lineTo x="21503" y="21516"/>
                <wp:lineTo x="21503" y="0"/>
                <wp:lineTo x="0" y="0"/>
              </wp:wrapPolygon>
            </wp:wrapTight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25929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241C77DA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61A700AB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257A2174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27451176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7E0BBFDF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03FB9B20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12555532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412B879F" w14:textId="58E6451D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6DFD14A2" w14:textId="26CF043F" w:rsidR="008D0656" w:rsidRDefault="008D0656" w:rsidP="00CB3711">
      <w:pPr>
        <w:ind w:left="144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411FCB38" wp14:editId="69D4E739">
                <wp:simplePos x="0" y="0"/>
                <wp:positionH relativeFrom="column">
                  <wp:posOffset>320040</wp:posOffset>
                </wp:positionH>
                <wp:positionV relativeFrom="paragraph">
                  <wp:posOffset>13335</wp:posOffset>
                </wp:positionV>
                <wp:extent cx="5476875" cy="635"/>
                <wp:effectExtent l="0" t="0" r="9525" b="10160"/>
                <wp:wrapTight wrapText="bothSides">
                  <wp:wrapPolygon edited="0">
                    <wp:start x="0" y="0"/>
                    <wp:lineTo x="0" y="20721"/>
                    <wp:lineTo x="21562" y="20721"/>
                    <wp:lineTo x="21562" y="0"/>
                    <wp:lineTo x="0" y="0"/>
                  </wp:wrapPolygon>
                </wp:wrapTight>
                <wp:docPr id="17" name="Pole tekstow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AEA783" w14:textId="69CB93E8" w:rsidR="008D0656" w:rsidRPr="00044DB2" w:rsidRDefault="008D0656" w:rsidP="008D0656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6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gówna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z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zakładką</w:t>
                            </w:r>
                            <w:proofErr w:type="spellEnd"/>
                            <w:r w:rsidR="00C37644">
                              <w:rPr>
                                <w:i/>
                                <w:iCs/>
                              </w:rPr>
                              <w:t xml:space="preserve"> “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Dla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kandydata</w:t>
                            </w:r>
                            <w:proofErr w:type="spellEnd"/>
                            <w:r w:rsidR="00C37644">
                              <w:rPr>
                                <w:i/>
                                <w:iCs/>
                              </w:rPr>
                              <w:t>”</w:t>
                            </w:r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FCB38" id="Pole tekstowe 17" o:spid="_x0000_s1031" type="#_x0000_t202" style="position:absolute;left:0;text-align:left;margin-left:25.2pt;margin-top:1.05pt;width:431.25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" filled="f" stroked="f">
                <v:textbox style="mso-fit-shape-to-text:t" inset="0,0,0,0">
                  <w:txbxContent>
                    <w:p w14:paraId="2DAEA783" w14:textId="69CB93E8" w:rsidR="008D0656" w:rsidRPr="00044DB2" w:rsidRDefault="008D0656" w:rsidP="008D0656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6</w:t>
                      </w:r>
                      <w:r w:rsidRPr="00044DB2">
                        <w:rPr>
                          <w:i/>
                          <w:iCs/>
                        </w:rPr>
                        <w:t xml:space="preserve">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gówna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z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zakładką</w:t>
                      </w:r>
                      <w:proofErr w:type="spellEnd"/>
                      <w:r w:rsidR="00C37644">
                        <w:rPr>
                          <w:i/>
                          <w:iCs/>
                        </w:rPr>
                        <w:t xml:space="preserve"> “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Dla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kandydata</w:t>
                      </w:r>
                      <w:proofErr w:type="spellEnd"/>
                      <w:r w:rsidR="00C37644">
                        <w:rPr>
                          <w:i/>
                          <w:iCs/>
                        </w:rPr>
                        <w:t>”</w:t>
                      </w:r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03D6298" w14:textId="766BF626" w:rsidR="008D0656" w:rsidRPr="007F673C" w:rsidRDefault="008D0656" w:rsidP="00CB3711">
      <w:pPr>
        <w:ind w:left="1440"/>
        <w:rPr>
          <w:sz w:val="24"/>
          <w:szCs w:val="24"/>
          <w:lang w:eastAsia="pl-PL"/>
        </w:rPr>
      </w:pPr>
    </w:p>
    <w:p w14:paraId="1102F3D8" w14:textId="77777777" w:rsidR="007F673C" w:rsidRPr="007F673C" w:rsidRDefault="007F673C" w:rsidP="007F673C">
      <w:pPr>
        <w:numPr>
          <w:ilvl w:val="0"/>
          <w:numId w:val="14"/>
        </w:numPr>
        <w:rPr>
          <w:sz w:val="24"/>
          <w:szCs w:val="24"/>
          <w:lang w:eastAsia="pl-PL"/>
        </w:rPr>
      </w:pPr>
      <w:proofErr w:type="spellStart"/>
      <w:r w:rsidRPr="007F673C">
        <w:rPr>
          <w:bCs/>
          <w:sz w:val="24"/>
          <w:szCs w:val="24"/>
          <w:lang w:eastAsia="pl-PL"/>
        </w:rPr>
        <w:lastRenderedPageBreak/>
        <w:t>test_nawigacja_dla_biznesu</w:t>
      </w:r>
      <w:proofErr w:type="spellEnd"/>
    </w:p>
    <w:p w14:paraId="39517292" w14:textId="77777777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Kliknięcie „Dla biznesu”.</w:t>
      </w:r>
    </w:p>
    <w:p w14:paraId="04A5215C" w14:textId="63186345" w:rsidR="007F673C" w:rsidRPr="00AC4E07" w:rsidRDefault="00AC4E07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/>
          <w:bCs/>
          <w:noProof/>
        </w:rPr>
        <w:drawing>
          <wp:anchor distT="0" distB="0" distL="114300" distR="114300" simplePos="0" relativeHeight="251632640" behindDoc="1" locked="0" layoutInCell="1" allowOverlap="1" wp14:anchorId="6A7C6A27" wp14:editId="65AD9228">
            <wp:simplePos x="0" y="0"/>
            <wp:positionH relativeFrom="column">
              <wp:posOffset>-3175</wp:posOffset>
            </wp:positionH>
            <wp:positionV relativeFrom="paragraph">
              <wp:posOffset>254635</wp:posOffset>
            </wp:positionV>
            <wp:extent cx="5120640" cy="2728595"/>
            <wp:effectExtent l="0" t="0" r="3810" b="0"/>
            <wp:wrapTight wrapText="bothSides">
              <wp:wrapPolygon edited="0">
                <wp:start x="0" y="0"/>
                <wp:lineTo x="0" y="21414"/>
                <wp:lineTo x="21536" y="21414"/>
                <wp:lineTo x="21536" y="0"/>
                <wp:lineTo x="0" y="0"/>
              </wp:wrapPolygon>
            </wp:wrapTight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73C" w:rsidRPr="00AC4E07">
        <w:rPr>
          <w:bCs/>
          <w:sz w:val="24"/>
          <w:szCs w:val="24"/>
          <w:lang w:eastAsia="pl-PL"/>
        </w:rPr>
        <w:t>Sprawdzenie, czy w treści występuje słowo „biznes”.</w:t>
      </w:r>
    </w:p>
    <w:p w14:paraId="6D4D0F66" w14:textId="643868C6" w:rsidR="00CB3711" w:rsidRDefault="00CB3711" w:rsidP="00CB3711">
      <w:pPr>
        <w:ind w:left="1440"/>
        <w:rPr>
          <w:sz w:val="24"/>
          <w:szCs w:val="24"/>
          <w:lang w:eastAsia="pl-PL"/>
        </w:rPr>
      </w:pPr>
    </w:p>
    <w:p w14:paraId="4A5592A4" w14:textId="77777777" w:rsidR="00AC4E07" w:rsidRDefault="00AC4E07" w:rsidP="00CB3711">
      <w:pPr>
        <w:ind w:left="1440"/>
        <w:rPr>
          <w:sz w:val="24"/>
          <w:szCs w:val="24"/>
          <w:lang w:eastAsia="pl-PL"/>
        </w:rPr>
      </w:pPr>
    </w:p>
    <w:p w14:paraId="7F83A287" w14:textId="77777777" w:rsidR="00AC4E07" w:rsidRDefault="00AC4E07" w:rsidP="00CB3711">
      <w:pPr>
        <w:ind w:left="1440"/>
        <w:rPr>
          <w:sz w:val="24"/>
          <w:szCs w:val="24"/>
          <w:lang w:eastAsia="pl-PL"/>
        </w:rPr>
      </w:pPr>
    </w:p>
    <w:p w14:paraId="639D3A20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22E1F885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10F609D0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2B65D43C" w14:textId="77777777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1B5C1A90" w14:textId="5D331716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70A229E9" w14:textId="3FAB68C1" w:rsidR="008D0656" w:rsidRDefault="008D0656" w:rsidP="00CB3711">
      <w:pPr>
        <w:ind w:left="1440"/>
        <w:rPr>
          <w:sz w:val="24"/>
          <w:szCs w:val="24"/>
          <w:lang w:eastAsia="pl-PL"/>
        </w:rPr>
      </w:pPr>
    </w:p>
    <w:p w14:paraId="5497A60F" w14:textId="35C14E2F" w:rsidR="008D0656" w:rsidRDefault="008D0656" w:rsidP="008D0656">
      <w:pPr>
        <w:ind w:left="144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3ADD99F9" wp14:editId="459E519B">
                <wp:simplePos x="0" y="0"/>
                <wp:positionH relativeFrom="column">
                  <wp:posOffset>319405</wp:posOffset>
                </wp:positionH>
                <wp:positionV relativeFrom="paragraph">
                  <wp:posOffset>9352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18" name="Pole tekstow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B8C5F5" w14:textId="0FB01B22" w:rsidR="008D0656" w:rsidRPr="00044DB2" w:rsidRDefault="008D0656" w:rsidP="008D0656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7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gówna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z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zakładką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”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Dla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biznesu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D99F9" id="Pole tekstowe 18" o:spid="_x0000_s1032" type="#_x0000_t202" style="position:absolute;left:0;text-align:left;margin-left:25.15pt;margin-top:.75pt;width:431.25pt;height:17.15pt;z-index:-251608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" filled="f" stroked="f">
                <v:textbox inset="0,0,0,0">
                  <w:txbxContent>
                    <w:p w14:paraId="0BB8C5F5" w14:textId="0FB01B22" w:rsidR="008D0656" w:rsidRPr="00044DB2" w:rsidRDefault="008D0656" w:rsidP="008D0656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7</w:t>
                      </w:r>
                      <w:r w:rsidRPr="00044DB2">
                        <w:rPr>
                          <w:i/>
                          <w:iCs/>
                        </w:rPr>
                        <w:t xml:space="preserve">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gówna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z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zakładką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”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Dla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biznesu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8F6B634" w14:textId="182A9C77" w:rsidR="008D0656" w:rsidRPr="007F673C" w:rsidRDefault="008D0656" w:rsidP="008D0656">
      <w:pPr>
        <w:ind w:left="1440"/>
        <w:rPr>
          <w:sz w:val="24"/>
          <w:szCs w:val="24"/>
          <w:lang w:eastAsia="pl-PL"/>
        </w:rPr>
      </w:pPr>
    </w:p>
    <w:p w14:paraId="4DFD837D" w14:textId="18356C07" w:rsidR="007F673C" w:rsidRPr="007F673C" w:rsidRDefault="007F673C" w:rsidP="007F673C">
      <w:pPr>
        <w:numPr>
          <w:ilvl w:val="0"/>
          <w:numId w:val="14"/>
        </w:numPr>
        <w:rPr>
          <w:sz w:val="24"/>
          <w:szCs w:val="24"/>
          <w:lang w:eastAsia="pl-PL"/>
        </w:rPr>
      </w:pPr>
      <w:proofErr w:type="spellStart"/>
      <w:r w:rsidRPr="007F673C">
        <w:rPr>
          <w:bCs/>
          <w:sz w:val="24"/>
          <w:szCs w:val="24"/>
          <w:lang w:eastAsia="pl-PL"/>
        </w:rPr>
        <w:t>test_nawigacja_dla_otoczenia</w:t>
      </w:r>
      <w:proofErr w:type="spellEnd"/>
    </w:p>
    <w:p w14:paraId="11AA2DAD" w14:textId="36CCC8D8" w:rsidR="007F673C" w:rsidRPr="00AC4E07" w:rsidRDefault="007F673C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Kliknięcie „Dla otoczenia”.</w:t>
      </w:r>
    </w:p>
    <w:p w14:paraId="48A70277" w14:textId="6528D66B" w:rsidR="007F673C" w:rsidRPr="00AC4E07" w:rsidRDefault="00AC4E07" w:rsidP="007F673C">
      <w:pPr>
        <w:numPr>
          <w:ilvl w:val="1"/>
          <w:numId w:val="14"/>
        </w:numPr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35712" behindDoc="1" locked="0" layoutInCell="1" allowOverlap="1" wp14:anchorId="5792547C" wp14:editId="33EADFF0">
            <wp:simplePos x="0" y="0"/>
            <wp:positionH relativeFrom="column">
              <wp:posOffset>-14605</wp:posOffset>
            </wp:positionH>
            <wp:positionV relativeFrom="paragraph">
              <wp:posOffset>297180</wp:posOffset>
            </wp:positionV>
            <wp:extent cx="5657850" cy="3014980"/>
            <wp:effectExtent l="0" t="0" r="0" b="0"/>
            <wp:wrapTight wrapText="bothSides">
              <wp:wrapPolygon edited="0">
                <wp:start x="0" y="0"/>
                <wp:lineTo x="0" y="21427"/>
                <wp:lineTo x="21527" y="21427"/>
                <wp:lineTo x="21527" y="0"/>
                <wp:lineTo x="0" y="0"/>
              </wp:wrapPolygon>
            </wp:wrapTight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73C" w:rsidRPr="00AC4E07">
        <w:rPr>
          <w:bCs/>
          <w:sz w:val="24"/>
          <w:szCs w:val="24"/>
          <w:lang w:eastAsia="pl-PL"/>
        </w:rPr>
        <w:t>Sprawdzenie, czy w treści występuje słowo „otoczenia”.</w:t>
      </w:r>
    </w:p>
    <w:p w14:paraId="5921DC49" w14:textId="2AFE82B8" w:rsidR="00C01304" w:rsidRDefault="00C01304" w:rsidP="00C01304">
      <w:pPr>
        <w:ind w:left="720"/>
        <w:rPr>
          <w:sz w:val="24"/>
          <w:szCs w:val="24"/>
          <w:lang w:eastAsia="pl-PL"/>
        </w:rPr>
      </w:pPr>
    </w:p>
    <w:p w14:paraId="111440FE" w14:textId="5C7DDB16" w:rsidR="00826C32" w:rsidRPr="007F673C" w:rsidRDefault="00826C32" w:rsidP="00826C32">
      <w:pPr>
        <w:rPr>
          <w:sz w:val="24"/>
          <w:szCs w:val="24"/>
          <w:lang w:eastAsia="pl-PL"/>
        </w:rPr>
      </w:pPr>
    </w:p>
    <w:p w14:paraId="5FEE22FB" w14:textId="4B1D94F7" w:rsidR="007F673C" w:rsidRDefault="007F673C" w:rsidP="000D5B3A">
      <w:pPr>
        <w:rPr>
          <w:sz w:val="24"/>
          <w:szCs w:val="24"/>
          <w:lang w:eastAsia="pl-PL"/>
        </w:rPr>
      </w:pPr>
    </w:p>
    <w:p w14:paraId="79D1DCD5" w14:textId="74076C77" w:rsidR="007F673C" w:rsidRDefault="007F673C" w:rsidP="000D5B3A">
      <w:pPr>
        <w:rPr>
          <w:sz w:val="24"/>
          <w:szCs w:val="24"/>
          <w:lang w:eastAsia="pl-PL"/>
        </w:rPr>
      </w:pPr>
    </w:p>
    <w:p w14:paraId="6D77FE79" w14:textId="65DF96AA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1B98D334" w14:textId="437EE189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6C18C9DF" w14:textId="065D7D90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01A6200B" w14:textId="02D67A60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364AC306" w14:textId="07074EF8" w:rsidR="00826C32" w:rsidRDefault="00826C32" w:rsidP="007F673C">
      <w:pPr>
        <w:rPr>
          <w:b/>
          <w:bCs/>
          <w:sz w:val="24"/>
          <w:szCs w:val="24"/>
          <w:lang w:eastAsia="pl-PL"/>
        </w:rPr>
      </w:pPr>
    </w:p>
    <w:p w14:paraId="35357821" w14:textId="26D24EDB" w:rsidR="00AC4E07" w:rsidRDefault="00AC4E07" w:rsidP="007F673C">
      <w:pPr>
        <w:rPr>
          <w:b/>
          <w:bCs/>
          <w:sz w:val="24"/>
          <w:szCs w:val="24"/>
          <w:lang w:eastAsia="pl-PL"/>
        </w:rPr>
      </w:pPr>
    </w:p>
    <w:p w14:paraId="7ECC6AA4" w14:textId="3E6D3B5D" w:rsidR="00AC4E07" w:rsidRPr="00AC4E07" w:rsidRDefault="000850FD" w:rsidP="00AC4E07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6C6497AF" wp14:editId="37DF576A">
                <wp:simplePos x="0" y="0"/>
                <wp:positionH relativeFrom="column">
                  <wp:posOffset>435091</wp:posOffset>
                </wp:positionH>
                <wp:positionV relativeFrom="paragraph">
                  <wp:posOffset>86303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20" name="Pole tekstow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73E2B6" w14:textId="7B2EEB8E" w:rsidR="000850FD" w:rsidRPr="00044DB2" w:rsidRDefault="000850FD" w:rsidP="000850FD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8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gówna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z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zakładką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”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Dla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otoczenia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97AF" id="Pole tekstowe 20" o:spid="_x0000_s1033" type="#_x0000_t202" style="position:absolute;margin-left:34.25pt;margin-top:6.8pt;width:431.25pt;height:17.15pt;z-index:-251598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" filled="f" stroked="f">
                <v:textbox inset="0,0,0,0">
                  <w:txbxContent>
                    <w:p w14:paraId="0073E2B6" w14:textId="7B2EEB8E" w:rsidR="000850FD" w:rsidRPr="00044DB2" w:rsidRDefault="000850FD" w:rsidP="000850FD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8</w:t>
                      </w:r>
                      <w:r w:rsidRPr="00044DB2">
                        <w:rPr>
                          <w:i/>
                          <w:iCs/>
                        </w:rPr>
                        <w:t xml:space="preserve">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gówna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z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zakładką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”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Dla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otoczenia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A954922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22CF52F5" w14:textId="0178DFCB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68EE6D00" w14:textId="152E0D05" w:rsidR="00AC4E07" w:rsidRPr="00AC4E07" w:rsidRDefault="000850FD" w:rsidP="00AC4E07">
      <w:pPr>
        <w:rPr>
          <w:sz w:val="24"/>
          <w:szCs w:val="24"/>
          <w:lang w:eastAsia="pl-PL"/>
        </w:rPr>
      </w:pPr>
      <w:r>
        <w:rPr>
          <w:noProof/>
        </w:rPr>
        <w:lastRenderedPageBreak/>
        <w:drawing>
          <wp:anchor distT="0" distB="0" distL="114300" distR="114300" simplePos="0" relativeHeight="251532288" behindDoc="1" locked="0" layoutInCell="1" allowOverlap="1" wp14:anchorId="25DB566D" wp14:editId="2C8BCA8C">
            <wp:simplePos x="0" y="0"/>
            <wp:positionH relativeFrom="column">
              <wp:posOffset>669925</wp:posOffset>
            </wp:positionH>
            <wp:positionV relativeFrom="paragraph">
              <wp:posOffset>-480060</wp:posOffset>
            </wp:positionV>
            <wp:extent cx="4562475" cy="4048125"/>
            <wp:effectExtent l="0" t="0" r="9525" b="9525"/>
            <wp:wrapTight wrapText="bothSides">
              <wp:wrapPolygon edited="0">
                <wp:start x="0" y="0"/>
                <wp:lineTo x="0" y="21549"/>
                <wp:lineTo x="21555" y="21549"/>
                <wp:lineTo x="21555" y="0"/>
                <wp:lineTo x="0" y="0"/>
              </wp:wrapPolygon>
            </wp:wrapTight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8B70CA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6CBEBAD4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17218BA9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42A321F9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4D27F57D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0868FED6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3DC049B5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51801340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016AA6D2" w14:textId="77777777" w:rsidR="00AC4E07" w:rsidRPr="00AC4E07" w:rsidRDefault="00AC4E07" w:rsidP="00AC4E07">
      <w:pPr>
        <w:rPr>
          <w:sz w:val="24"/>
          <w:szCs w:val="24"/>
          <w:lang w:eastAsia="pl-PL"/>
        </w:rPr>
      </w:pPr>
    </w:p>
    <w:p w14:paraId="3E044D4E" w14:textId="77777777" w:rsidR="00AC4E07" w:rsidRDefault="00AC4E07" w:rsidP="00AC4E07">
      <w:pPr>
        <w:rPr>
          <w:sz w:val="24"/>
          <w:szCs w:val="24"/>
          <w:lang w:eastAsia="pl-PL"/>
        </w:rPr>
      </w:pPr>
    </w:p>
    <w:p w14:paraId="39B5B0CA" w14:textId="57F832C2" w:rsidR="000850FD" w:rsidRDefault="000850FD" w:rsidP="00AC4E07">
      <w:pPr>
        <w:rPr>
          <w:sz w:val="24"/>
          <w:szCs w:val="24"/>
          <w:lang w:eastAsia="pl-PL"/>
        </w:rPr>
      </w:pPr>
    </w:p>
    <w:p w14:paraId="205E8CFF" w14:textId="67C02BE5" w:rsidR="000850FD" w:rsidRPr="00AC4E07" w:rsidRDefault="00E65BF5" w:rsidP="00AC4E07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0DE0B2A4" wp14:editId="19CAC03B">
                <wp:simplePos x="0" y="0"/>
                <wp:positionH relativeFrom="column">
                  <wp:posOffset>644525</wp:posOffset>
                </wp:positionH>
                <wp:positionV relativeFrom="paragraph">
                  <wp:posOffset>4445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21" name="Pole tekstow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BF171" w14:textId="2DA27357" w:rsidR="000850FD" w:rsidRPr="00044DB2" w:rsidRDefault="000850FD" w:rsidP="000850FD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9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Końcowe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wyniki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pezprowadzonych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testów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B2A4" id="Pole tekstowe 21" o:spid="_x0000_s1034" type="#_x0000_t202" style="position:absolute;margin-left:50.75pt;margin-top:.35pt;width:431.25pt;height:17.15pt;z-index:-25159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" filled="f" stroked="f">
                <v:textbox inset="0,0,0,0">
                  <w:txbxContent>
                    <w:p w14:paraId="34ABF171" w14:textId="2DA27357" w:rsidR="000850FD" w:rsidRPr="00044DB2" w:rsidRDefault="000850FD" w:rsidP="000850FD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9</w:t>
                      </w:r>
                      <w:r w:rsidRPr="00044DB2">
                        <w:rPr>
                          <w:i/>
                          <w:iCs/>
                        </w:rPr>
                        <w:t xml:space="preserve">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Końcowe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wyniki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pezprowadzonych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testów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DBF270E" w14:textId="65B8F05F" w:rsidR="007F673C" w:rsidRPr="00AC4E07" w:rsidRDefault="007F673C" w:rsidP="00AC4E07">
      <w:pPr>
        <w:pStyle w:val="Nagwek2"/>
        <w:rPr>
          <w:lang w:eastAsia="pl-PL"/>
        </w:rPr>
      </w:pPr>
      <w:bookmarkStart w:id="9" w:name="_Toc214897320"/>
      <w:r>
        <w:rPr>
          <w:lang w:eastAsia="pl-PL"/>
        </w:rPr>
        <w:t>3</w:t>
      </w:r>
      <w:r w:rsidRPr="007F673C">
        <w:rPr>
          <w:lang w:eastAsia="pl-PL"/>
        </w:rPr>
        <w:t>.</w:t>
      </w:r>
      <w:r w:rsidR="00AC4E07">
        <w:rPr>
          <w:lang w:eastAsia="pl-PL"/>
        </w:rPr>
        <w:t>3</w:t>
      </w:r>
      <w:r w:rsidRPr="007F673C">
        <w:rPr>
          <w:lang w:eastAsia="pl-PL"/>
        </w:rPr>
        <w:t>.</w:t>
      </w:r>
      <w:r w:rsidR="00AC4E07">
        <w:rPr>
          <w:lang w:eastAsia="pl-PL"/>
        </w:rPr>
        <w:t xml:space="preserve"> </w:t>
      </w:r>
      <w:r w:rsidRPr="007F673C">
        <w:rPr>
          <w:lang w:eastAsia="pl-PL"/>
        </w:rPr>
        <w:t>test_language_switch.py</w:t>
      </w:r>
      <w:bookmarkEnd w:id="9"/>
    </w:p>
    <w:p w14:paraId="694A07E5" w14:textId="08B3913C" w:rsidR="007F673C" w:rsidRPr="00AC4E07" w:rsidRDefault="007F673C" w:rsidP="007F673C">
      <w:p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Cel: Weryfikacja działania przełącznika wersji językowych PL ↔ EN/UA/RU.</w:t>
      </w:r>
    </w:p>
    <w:p w14:paraId="581DC4CA" w14:textId="77777777" w:rsidR="007F673C" w:rsidRPr="00AC4E07" w:rsidRDefault="007F673C" w:rsidP="007F673C">
      <w:p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Dla każdego z trzech testów:</w:t>
      </w:r>
    </w:p>
    <w:p w14:paraId="0913691B" w14:textId="77777777" w:rsidR="007F673C" w:rsidRPr="00AC4E07" w:rsidRDefault="007F673C" w:rsidP="007F673C">
      <w:pPr>
        <w:numPr>
          <w:ilvl w:val="0"/>
          <w:numId w:val="15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Początkowo użytkownik jest na stronie wsiz.edu.pl (wersja PL).</w:t>
      </w:r>
    </w:p>
    <w:p w14:paraId="48B3DD9E" w14:textId="77777777" w:rsidR="007F673C" w:rsidRPr="00AC4E07" w:rsidRDefault="007F673C" w:rsidP="007F673C">
      <w:pPr>
        <w:numPr>
          <w:ilvl w:val="0"/>
          <w:numId w:val="15"/>
        </w:numPr>
        <w:rPr>
          <w:b/>
          <w:bCs/>
          <w:sz w:val="24"/>
          <w:szCs w:val="24"/>
          <w:lang w:eastAsia="pl-PL"/>
        </w:rPr>
      </w:pPr>
      <w:proofErr w:type="spellStart"/>
      <w:r w:rsidRPr="00AC4E07">
        <w:rPr>
          <w:bCs/>
          <w:sz w:val="24"/>
          <w:szCs w:val="24"/>
          <w:lang w:eastAsia="pl-PL"/>
        </w:rPr>
        <w:t>Skrypt</w:t>
      </w:r>
      <w:proofErr w:type="spellEnd"/>
      <w:r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Pr="00AC4E07">
        <w:rPr>
          <w:bCs/>
          <w:sz w:val="24"/>
          <w:szCs w:val="24"/>
          <w:lang w:eastAsia="pl-PL"/>
        </w:rPr>
        <w:t>znajduje</w:t>
      </w:r>
      <w:proofErr w:type="spellEnd"/>
      <w:r w:rsidRPr="00AC4E07">
        <w:rPr>
          <w:bCs/>
          <w:sz w:val="24"/>
          <w:szCs w:val="24"/>
          <w:lang w:eastAsia="pl-PL"/>
        </w:rPr>
        <w:t xml:space="preserve"> element &lt;select id="</w:t>
      </w:r>
      <w:proofErr w:type="spellStart"/>
      <w:r w:rsidRPr="00AC4E07">
        <w:rPr>
          <w:bCs/>
          <w:sz w:val="24"/>
          <w:szCs w:val="24"/>
          <w:lang w:eastAsia="pl-PL"/>
        </w:rPr>
        <w:t>dynamic_select</w:t>
      </w:r>
      <w:proofErr w:type="spellEnd"/>
      <w:r w:rsidRPr="00AC4E07">
        <w:rPr>
          <w:bCs/>
          <w:sz w:val="24"/>
          <w:szCs w:val="24"/>
          <w:lang w:eastAsia="pl-PL"/>
        </w:rPr>
        <w:t>"&gt;.</w:t>
      </w:r>
    </w:p>
    <w:p w14:paraId="3749C1B4" w14:textId="4D96506E" w:rsidR="007F673C" w:rsidRPr="00AC4E07" w:rsidRDefault="007F673C" w:rsidP="007F673C">
      <w:pPr>
        <w:numPr>
          <w:ilvl w:val="0"/>
          <w:numId w:val="15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 xml:space="preserve">Po atrybucie </w:t>
      </w:r>
      <w:proofErr w:type="spellStart"/>
      <w:r w:rsidRPr="00AC4E07">
        <w:rPr>
          <w:bCs/>
          <w:sz w:val="24"/>
          <w:szCs w:val="24"/>
          <w:lang w:eastAsia="pl-PL"/>
        </w:rPr>
        <w:t>value</w:t>
      </w:r>
      <w:proofErr w:type="spellEnd"/>
      <w:r w:rsidRPr="00AC4E07">
        <w:rPr>
          <w:bCs/>
          <w:sz w:val="24"/>
          <w:szCs w:val="24"/>
          <w:lang w:eastAsia="pl-PL"/>
        </w:rPr>
        <w:t xml:space="preserve"> wybierana jest odpowiednia wersja językowa:</w:t>
      </w:r>
    </w:p>
    <w:p w14:paraId="2398DEEC" w14:textId="77777777" w:rsidR="007F673C" w:rsidRPr="00AC4E07" w:rsidRDefault="007F673C" w:rsidP="007F673C">
      <w:pPr>
        <w:numPr>
          <w:ilvl w:val="1"/>
          <w:numId w:val="15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en.uitm.edu.eu,</w:t>
      </w:r>
    </w:p>
    <w:p w14:paraId="3AACD6FB" w14:textId="25FEE00E" w:rsidR="007F673C" w:rsidRPr="00AC4E07" w:rsidRDefault="007F673C" w:rsidP="007F673C">
      <w:pPr>
        <w:numPr>
          <w:ilvl w:val="1"/>
          <w:numId w:val="15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ua.uitm.edu.eu,</w:t>
      </w:r>
    </w:p>
    <w:p w14:paraId="13C02D75" w14:textId="77777777" w:rsidR="007F673C" w:rsidRPr="00AC4E07" w:rsidRDefault="007F673C" w:rsidP="007F673C">
      <w:pPr>
        <w:numPr>
          <w:ilvl w:val="1"/>
          <w:numId w:val="15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ru.uitm.edu.eu.</w:t>
      </w:r>
    </w:p>
    <w:p w14:paraId="4E9CA5EA" w14:textId="77777777" w:rsidR="007F673C" w:rsidRPr="00AC4E07" w:rsidRDefault="007F673C" w:rsidP="007F673C">
      <w:pPr>
        <w:numPr>
          <w:ilvl w:val="0"/>
          <w:numId w:val="15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Oczekuje się przełączenia domeny (np. adres zawiera en.uitm.edu.eu).</w:t>
      </w:r>
    </w:p>
    <w:p w14:paraId="6A95D5A0" w14:textId="75F40179" w:rsidR="007F673C" w:rsidRPr="000850FD" w:rsidRDefault="007F673C" w:rsidP="007F673C">
      <w:pPr>
        <w:numPr>
          <w:ilvl w:val="0"/>
          <w:numId w:val="15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 xml:space="preserve">Następnie znajdowana jest ikona polskiej flagi (po fragmencie ścieżki grafiki </w:t>
      </w:r>
      <w:proofErr w:type="spellStart"/>
      <w:r w:rsidRPr="00AC4E07">
        <w:rPr>
          <w:bCs/>
          <w:sz w:val="24"/>
          <w:szCs w:val="24"/>
          <w:lang w:eastAsia="pl-PL"/>
        </w:rPr>
        <w:t>flaga_polska</w:t>
      </w:r>
      <w:proofErr w:type="spellEnd"/>
      <w:r w:rsidRPr="00AC4E07">
        <w:rPr>
          <w:bCs/>
          <w:sz w:val="24"/>
          <w:szCs w:val="24"/>
          <w:lang w:eastAsia="pl-PL"/>
        </w:rPr>
        <w:t xml:space="preserve">) i klikana, co powinno przywrócić </w:t>
      </w:r>
      <w:proofErr w:type="spellStart"/>
      <w:r w:rsidRPr="00AC4E07">
        <w:rPr>
          <w:bCs/>
          <w:sz w:val="24"/>
          <w:szCs w:val="24"/>
          <w:lang w:eastAsia="pl-PL"/>
        </w:rPr>
        <w:t>adres</w:t>
      </w:r>
      <w:proofErr w:type="spellEnd"/>
      <w:r w:rsidRPr="00AC4E07">
        <w:rPr>
          <w:bCs/>
          <w:sz w:val="24"/>
          <w:szCs w:val="24"/>
          <w:lang w:eastAsia="pl-PL"/>
        </w:rPr>
        <w:t xml:space="preserve"> w </w:t>
      </w:r>
      <w:proofErr w:type="spellStart"/>
      <w:r w:rsidRPr="00AC4E07">
        <w:rPr>
          <w:bCs/>
          <w:sz w:val="24"/>
          <w:szCs w:val="24"/>
          <w:lang w:eastAsia="pl-PL"/>
        </w:rPr>
        <w:t>domenie</w:t>
      </w:r>
      <w:proofErr w:type="spellEnd"/>
      <w:r w:rsidRPr="00AC4E07">
        <w:rPr>
          <w:bCs/>
          <w:sz w:val="24"/>
          <w:szCs w:val="24"/>
          <w:lang w:eastAsia="pl-PL"/>
        </w:rPr>
        <w:t xml:space="preserve"> wsiz.edu.pl.</w:t>
      </w:r>
    </w:p>
    <w:p w14:paraId="570D3E3D" w14:textId="77777777" w:rsidR="000850FD" w:rsidRDefault="000850FD" w:rsidP="000850FD">
      <w:pPr>
        <w:ind w:left="720"/>
        <w:rPr>
          <w:bCs/>
          <w:sz w:val="24"/>
          <w:szCs w:val="24"/>
          <w:lang w:eastAsia="pl-PL"/>
        </w:rPr>
      </w:pPr>
    </w:p>
    <w:p w14:paraId="18B5DC7E" w14:textId="77777777" w:rsidR="000850FD" w:rsidRDefault="000850FD" w:rsidP="000850FD">
      <w:pPr>
        <w:ind w:left="720"/>
        <w:rPr>
          <w:bCs/>
          <w:sz w:val="24"/>
          <w:szCs w:val="24"/>
          <w:lang w:eastAsia="pl-PL"/>
        </w:rPr>
      </w:pPr>
    </w:p>
    <w:p w14:paraId="75F70DFE" w14:textId="77777777" w:rsidR="000850FD" w:rsidRDefault="000850FD" w:rsidP="000850FD">
      <w:pPr>
        <w:ind w:left="720"/>
        <w:rPr>
          <w:bCs/>
          <w:sz w:val="24"/>
          <w:szCs w:val="24"/>
          <w:lang w:eastAsia="pl-PL"/>
        </w:rPr>
      </w:pPr>
    </w:p>
    <w:p w14:paraId="4847B783" w14:textId="77777777" w:rsidR="000850FD" w:rsidRDefault="000850FD" w:rsidP="000850FD">
      <w:pPr>
        <w:ind w:left="720"/>
        <w:rPr>
          <w:bCs/>
          <w:sz w:val="24"/>
          <w:szCs w:val="24"/>
          <w:lang w:eastAsia="pl-PL"/>
        </w:rPr>
      </w:pPr>
    </w:p>
    <w:p w14:paraId="03A9CABB" w14:textId="77777777" w:rsidR="000850FD" w:rsidRDefault="000850FD" w:rsidP="000850FD">
      <w:pPr>
        <w:ind w:left="720"/>
        <w:rPr>
          <w:bCs/>
          <w:sz w:val="24"/>
          <w:szCs w:val="24"/>
          <w:lang w:eastAsia="pl-PL"/>
        </w:rPr>
      </w:pPr>
    </w:p>
    <w:p w14:paraId="762B4429" w14:textId="77777777" w:rsidR="000850FD" w:rsidRPr="00AC4E07" w:rsidRDefault="000850FD" w:rsidP="000850FD">
      <w:pPr>
        <w:ind w:left="720"/>
        <w:rPr>
          <w:b/>
          <w:bCs/>
          <w:sz w:val="24"/>
          <w:szCs w:val="24"/>
          <w:lang w:eastAsia="pl-PL"/>
        </w:rPr>
      </w:pPr>
    </w:p>
    <w:p w14:paraId="1131503E" w14:textId="0AEC220E" w:rsidR="007F673C" w:rsidRPr="007F673C" w:rsidRDefault="007F673C" w:rsidP="007F673C">
      <w:pPr>
        <w:rPr>
          <w:sz w:val="24"/>
          <w:szCs w:val="24"/>
          <w:lang w:eastAsia="pl-PL"/>
        </w:rPr>
      </w:pPr>
      <w:r w:rsidRPr="007F673C">
        <w:rPr>
          <w:sz w:val="24"/>
          <w:szCs w:val="24"/>
          <w:lang w:eastAsia="pl-PL"/>
        </w:rPr>
        <w:lastRenderedPageBreak/>
        <w:t>Testy:</w:t>
      </w:r>
    </w:p>
    <w:p w14:paraId="2BE00A54" w14:textId="774F958E" w:rsidR="007F673C" w:rsidRPr="00202943" w:rsidRDefault="00AC4E07" w:rsidP="007F673C">
      <w:pPr>
        <w:numPr>
          <w:ilvl w:val="0"/>
          <w:numId w:val="16"/>
        </w:numPr>
        <w:rPr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38784" behindDoc="1" locked="0" layoutInCell="1" allowOverlap="1" wp14:anchorId="5A6FB6C9" wp14:editId="0B4353B4">
            <wp:simplePos x="0" y="0"/>
            <wp:positionH relativeFrom="column">
              <wp:posOffset>4445</wp:posOffset>
            </wp:positionH>
            <wp:positionV relativeFrom="paragraph">
              <wp:posOffset>374650</wp:posOffset>
            </wp:positionV>
            <wp:extent cx="6130290" cy="3267075"/>
            <wp:effectExtent l="0" t="0" r="3810" b="9525"/>
            <wp:wrapTight wrapText="bothSides">
              <wp:wrapPolygon edited="0">
                <wp:start x="0" y="0"/>
                <wp:lineTo x="0" y="21537"/>
                <wp:lineTo x="21546" y="21537"/>
                <wp:lineTo x="21546" y="0"/>
                <wp:lineTo x="0" y="0"/>
              </wp:wrapPolygon>
            </wp:wrapTight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F673C" w:rsidRPr="007F673C">
        <w:rPr>
          <w:bCs/>
          <w:sz w:val="24"/>
          <w:szCs w:val="24"/>
          <w:lang w:eastAsia="pl-PL"/>
        </w:rPr>
        <w:t>test_language_switch_pl_en_pl</w:t>
      </w:r>
      <w:proofErr w:type="spellEnd"/>
    </w:p>
    <w:p w14:paraId="1892A08C" w14:textId="3DF7B782" w:rsidR="00AC4E07" w:rsidRDefault="000850FD" w:rsidP="000850FD">
      <w:pPr>
        <w:ind w:left="36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2C3EDB18" wp14:editId="677FC595">
                <wp:simplePos x="0" y="0"/>
                <wp:positionH relativeFrom="column">
                  <wp:posOffset>0</wp:posOffset>
                </wp:positionH>
                <wp:positionV relativeFrom="paragraph">
                  <wp:posOffset>3462068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25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2C068" w14:textId="62BF3AAA" w:rsidR="000850FD" w:rsidRPr="00044DB2" w:rsidRDefault="000850FD" w:rsidP="000850FD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10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w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języku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angielskim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EDB18" id="Pole tekstowe 25" o:spid="_x0000_s1035" type="#_x0000_t202" style="position:absolute;left:0;text-align:left;margin-left:0;margin-top:272.6pt;width:431.25pt;height:17.15pt;z-index:-25159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" filled="f" stroked="f">
                <v:textbox inset="0,0,0,0">
                  <w:txbxContent>
                    <w:p w14:paraId="74E2C068" w14:textId="62BF3AAA" w:rsidR="000850FD" w:rsidRPr="00044DB2" w:rsidRDefault="000850FD" w:rsidP="000850FD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10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w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języku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angielskim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017C924" w14:textId="77777777" w:rsidR="00AC4E07" w:rsidRPr="007F673C" w:rsidRDefault="00AC4E07" w:rsidP="000850FD">
      <w:pPr>
        <w:rPr>
          <w:sz w:val="24"/>
          <w:szCs w:val="24"/>
          <w:lang w:eastAsia="pl-PL"/>
        </w:rPr>
      </w:pPr>
    </w:p>
    <w:p w14:paraId="4CF90E02" w14:textId="0D6879D1" w:rsidR="007F673C" w:rsidRPr="00202943" w:rsidRDefault="00AC4E07" w:rsidP="007F673C">
      <w:pPr>
        <w:numPr>
          <w:ilvl w:val="0"/>
          <w:numId w:val="16"/>
        </w:numPr>
        <w:rPr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45D80EBA" wp14:editId="7A6257E5">
            <wp:simplePos x="0" y="0"/>
            <wp:positionH relativeFrom="column">
              <wp:posOffset>9574</wp:posOffset>
            </wp:positionH>
            <wp:positionV relativeFrom="paragraph">
              <wp:posOffset>350227</wp:posOffset>
            </wp:positionV>
            <wp:extent cx="6130290" cy="3267075"/>
            <wp:effectExtent l="0" t="0" r="3810" b="9525"/>
            <wp:wrapTight wrapText="bothSides">
              <wp:wrapPolygon edited="0">
                <wp:start x="0" y="0"/>
                <wp:lineTo x="0" y="21537"/>
                <wp:lineTo x="21546" y="21537"/>
                <wp:lineTo x="21546" y="0"/>
                <wp:lineTo x="0" y="0"/>
              </wp:wrapPolygon>
            </wp:wrapTight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F673C" w:rsidRPr="007F673C">
        <w:rPr>
          <w:bCs/>
          <w:sz w:val="24"/>
          <w:szCs w:val="24"/>
          <w:lang w:eastAsia="pl-PL"/>
        </w:rPr>
        <w:t>test_language_switch_pl_ua_pl</w:t>
      </w:r>
      <w:proofErr w:type="spellEnd"/>
    </w:p>
    <w:p w14:paraId="3A3EBE7F" w14:textId="33D224BA" w:rsidR="00202943" w:rsidRPr="007F673C" w:rsidRDefault="000850FD" w:rsidP="00202943">
      <w:pPr>
        <w:ind w:left="72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1FD7C6F8" wp14:editId="088733A8">
                <wp:simplePos x="0" y="0"/>
                <wp:positionH relativeFrom="column">
                  <wp:posOffset>0</wp:posOffset>
                </wp:positionH>
                <wp:positionV relativeFrom="paragraph">
                  <wp:posOffset>122457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47" name="Pole tekstow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2DEE9" w14:textId="6CD0A18C" w:rsidR="000850FD" w:rsidRPr="00044DB2" w:rsidRDefault="000850FD" w:rsidP="000850FD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w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języku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ukraińskim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C6F8" id="Pole tekstowe 47" o:spid="_x0000_s1036" type="#_x0000_t202" style="position:absolute;left:0;text-align:left;margin-left:0;margin-top:9.65pt;width:431.25pt;height:17.15pt;z-index:-25158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" filled="f" stroked="f">
                <v:textbox inset="0,0,0,0">
                  <w:txbxContent>
                    <w:p w14:paraId="29D2DEE9" w14:textId="6CD0A18C" w:rsidR="000850FD" w:rsidRPr="00044DB2" w:rsidRDefault="000850FD" w:rsidP="000850FD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w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języku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ukraińskim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99B463C" w14:textId="7DF56C78" w:rsidR="007F673C" w:rsidRPr="00202943" w:rsidRDefault="00AC4E07" w:rsidP="007F673C">
      <w:pPr>
        <w:numPr>
          <w:ilvl w:val="0"/>
          <w:numId w:val="16"/>
        </w:numPr>
        <w:rPr>
          <w:sz w:val="24"/>
          <w:szCs w:val="24"/>
          <w:lang w:eastAsia="pl-PL"/>
        </w:rPr>
      </w:pPr>
      <w:r>
        <w:rPr>
          <w:noProof/>
        </w:rPr>
        <w:lastRenderedPageBreak/>
        <w:drawing>
          <wp:anchor distT="0" distB="0" distL="114300" distR="114300" simplePos="0" relativeHeight="251644928" behindDoc="1" locked="0" layoutInCell="1" allowOverlap="1" wp14:anchorId="0AE2206B" wp14:editId="3B76DA23">
            <wp:simplePos x="0" y="0"/>
            <wp:positionH relativeFrom="column">
              <wp:posOffset>80645</wp:posOffset>
            </wp:positionH>
            <wp:positionV relativeFrom="paragraph">
              <wp:posOffset>335915</wp:posOffset>
            </wp:positionV>
            <wp:extent cx="6130290" cy="3267075"/>
            <wp:effectExtent l="0" t="0" r="3810" b="9525"/>
            <wp:wrapTight wrapText="bothSides">
              <wp:wrapPolygon edited="0">
                <wp:start x="0" y="0"/>
                <wp:lineTo x="0" y="21537"/>
                <wp:lineTo x="21546" y="21537"/>
                <wp:lineTo x="21546" y="0"/>
                <wp:lineTo x="0" y="0"/>
              </wp:wrapPolygon>
            </wp:wrapTight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F673C" w:rsidRPr="007F673C">
        <w:rPr>
          <w:bCs/>
          <w:sz w:val="24"/>
          <w:szCs w:val="24"/>
          <w:lang w:eastAsia="pl-PL"/>
        </w:rPr>
        <w:t>test_language_switch_pl_ru_pl</w:t>
      </w:r>
      <w:proofErr w:type="spellEnd"/>
    </w:p>
    <w:p w14:paraId="77EDCBB3" w14:textId="4BF31138" w:rsidR="00202943" w:rsidRDefault="000850FD" w:rsidP="00202943">
      <w:pPr>
        <w:ind w:left="72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24319D9" wp14:editId="220ED2CD">
                <wp:simplePos x="0" y="0"/>
                <wp:positionH relativeFrom="column">
                  <wp:posOffset>82062</wp:posOffset>
                </wp:positionH>
                <wp:positionV relativeFrom="paragraph">
                  <wp:posOffset>91879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48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425E7" w14:textId="3151A19B" w:rsidR="000850FD" w:rsidRPr="00044DB2" w:rsidRDefault="000850FD" w:rsidP="000850FD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w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języku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rosyjskim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319D9" id="Pole tekstowe 48" o:spid="_x0000_s1037" type="#_x0000_t202" style="position:absolute;left:0;text-align:left;margin-left:6.45pt;margin-top:7.25pt;width:431.25pt;height:17.15pt;z-index:-251585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" filled="f" stroked="f">
                <v:textbox inset="0,0,0,0">
                  <w:txbxContent>
                    <w:p w14:paraId="206425E7" w14:textId="3151A19B" w:rsidR="000850FD" w:rsidRPr="00044DB2" w:rsidRDefault="000850FD" w:rsidP="000850FD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w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języku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rosyjskim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42D13FA" w14:textId="40F9D87D" w:rsidR="000850FD" w:rsidRPr="007F673C" w:rsidRDefault="000850FD" w:rsidP="00202943">
      <w:pPr>
        <w:ind w:left="720"/>
        <w:rPr>
          <w:sz w:val="24"/>
          <w:szCs w:val="24"/>
          <w:lang w:eastAsia="pl-PL"/>
        </w:rPr>
      </w:pPr>
    </w:p>
    <w:p w14:paraId="24E227AB" w14:textId="54013C00" w:rsidR="007F673C" w:rsidRPr="00AC4E07" w:rsidRDefault="007F673C" w:rsidP="007F673C">
      <w:p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Każdy test sprawdza:</w:t>
      </w:r>
    </w:p>
    <w:p w14:paraId="1318839F" w14:textId="0C5753E1" w:rsidR="007F673C" w:rsidRPr="00AC4E07" w:rsidRDefault="007F673C" w:rsidP="007F673C">
      <w:pPr>
        <w:numPr>
          <w:ilvl w:val="0"/>
          <w:numId w:val="17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czy po wyborze języka adres zawiera odpowiednią subdomenę,</w:t>
      </w:r>
    </w:p>
    <w:p w14:paraId="2E7E1C97" w14:textId="0CD81F95" w:rsidR="007F673C" w:rsidRPr="00AC4E07" w:rsidRDefault="007F673C" w:rsidP="004662FD">
      <w:pPr>
        <w:numPr>
          <w:ilvl w:val="0"/>
          <w:numId w:val="17"/>
        </w:numPr>
        <w:tabs>
          <w:tab w:val="left" w:pos="861"/>
        </w:tabs>
        <w:spacing w:line="269" w:lineRule="exact"/>
        <w:ind w:right="898"/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czy po kliknięciu polskiej flagi następuje powrót do wsiz.edu.pl.</w:t>
      </w:r>
    </w:p>
    <w:p w14:paraId="4AAE9E17" w14:textId="0A716B16" w:rsidR="00826C32" w:rsidRDefault="000850FD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1D8AD808" wp14:editId="1E76A710">
            <wp:simplePos x="0" y="0"/>
            <wp:positionH relativeFrom="column">
              <wp:posOffset>884946</wp:posOffset>
            </wp:positionH>
            <wp:positionV relativeFrom="paragraph">
              <wp:posOffset>105263</wp:posOffset>
            </wp:positionV>
            <wp:extent cx="435292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3" y="21543"/>
                <wp:lineTo x="21553" y="0"/>
                <wp:lineTo x="0" y="0"/>
              </wp:wrapPolygon>
            </wp:wrapTight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FC747" w14:textId="6FEDA21F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6F758CC9" w14:textId="04E314D9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1CC1E7D6" w14:textId="52E26ABF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34408770" w14:textId="1F249A43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3F3FFA77" w14:textId="0B6C292C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4B839446" w14:textId="2292CDF1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0291FDC2" w14:textId="77777777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524401D7" w14:textId="77777777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39A7A403" w14:textId="77777777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4DAD545F" w14:textId="77777777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1C751C29" w14:textId="77777777" w:rsidR="00826C32" w:rsidRDefault="00826C32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</w:p>
    <w:p w14:paraId="6E1E4821" w14:textId="0F99E333" w:rsidR="00826C32" w:rsidRDefault="000850FD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1DADE688" wp14:editId="6297FF77">
                <wp:simplePos x="0" y="0"/>
                <wp:positionH relativeFrom="column">
                  <wp:posOffset>867508</wp:posOffset>
                </wp:positionH>
                <wp:positionV relativeFrom="paragraph">
                  <wp:posOffset>504190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5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2C00E8" w14:textId="793FDF87" w:rsidR="000850FD" w:rsidRPr="00044DB2" w:rsidRDefault="000850FD" w:rsidP="000850FD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3.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Końcowe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wyniki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="00C37644">
                              <w:rPr>
                                <w:i/>
                                <w:iCs/>
                              </w:rPr>
                              <w:t>przeprowadzonych</w:t>
                            </w:r>
                            <w:proofErr w:type="spellEnd"/>
                            <w:r w:rsidR="00C37644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="001633B3">
                              <w:rPr>
                                <w:i/>
                                <w:iCs/>
                              </w:rPr>
                              <w:t>testów</w:t>
                            </w:r>
                            <w:proofErr w:type="spellEnd"/>
                            <w:r w:rsidR="001633B3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E688" id="Pole tekstowe 54" o:spid="_x0000_s1038" type="#_x0000_t202" style="position:absolute;margin-left:68.3pt;margin-top:39.7pt;width:431.25pt;height:17.15pt;z-index:-251581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" filled="f" stroked="f">
                <v:textbox inset="0,0,0,0">
                  <w:txbxContent>
                    <w:p w14:paraId="522C00E8" w14:textId="793FDF87" w:rsidR="000850FD" w:rsidRPr="00044DB2" w:rsidRDefault="000850FD" w:rsidP="000850FD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 xml:space="preserve">3.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Końcowe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wyniki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="00C37644">
                        <w:rPr>
                          <w:i/>
                          <w:iCs/>
                        </w:rPr>
                        <w:t>przeprowadzonych</w:t>
                      </w:r>
                      <w:proofErr w:type="spellEnd"/>
                      <w:r w:rsidR="00C37644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="001633B3">
                        <w:rPr>
                          <w:i/>
                          <w:iCs/>
                        </w:rPr>
                        <w:t>testów</w:t>
                      </w:r>
                      <w:proofErr w:type="spellEnd"/>
                      <w:r w:rsidR="001633B3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CC5344B" w14:textId="4B592B13" w:rsidR="00530E46" w:rsidRPr="00530E46" w:rsidRDefault="00530E46" w:rsidP="00AC4E07">
      <w:pPr>
        <w:pStyle w:val="Nagwek2"/>
        <w:rPr>
          <w:lang w:eastAsia="pl-PL"/>
        </w:rPr>
      </w:pPr>
      <w:bookmarkStart w:id="10" w:name="_Toc214897321"/>
      <w:r>
        <w:rPr>
          <w:lang w:eastAsia="pl-PL"/>
        </w:rPr>
        <w:lastRenderedPageBreak/>
        <w:t>3</w:t>
      </w:r>
      <w:r w:rsidRPr="00530E46">
        <w:rPr>
          <w:lang w:eastAsia="pl-PL"/>
        </w:rPr>
        <w:t>.</w:t>
      </w:r>
      <w:r w:rsidR="00AC4E07">
        <w:rPr>
          <w:lang w:eastAsia="pl-PL"/>
        </w:rPr>
        <w:t>4</w:t>
      </w:r>
      <w:r w:rsidRPr="00530E46">
        <w:rPr>
          <w:lang w:eastAsia="pl-PL"/>
        </w:rPr>
        <w:t>. test_logo_redirect.py</w:t>
      </w:r>
      <w:bookmarkEnd w:id="10"/>
    </w:p>
    <w:p w14:paraId="7473EBF2" w14:textId="1869004B" w:rsidR="00530E46" w:rsidRPr="00AC4E07" w:rsidRDefault="00530E46" w:rsidP="00530E46">
      <w:pPr>
        <w:tabs>
          <w:tab w:val="left" w:pos="861"/>
        </w:tabs>
        <w:spacing w:line="269" w:lineRule="exact"/>
        <w:ind w:right="898"/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Cel: Sprawdzenie, czy kliknięcie logo uczelni przenosi z podstrony z powrotem na stronę główną.</w:t>
      </w:r>
    </w:p>
    <w:p w14:paraId="1E2FA6CA" w14:textId="2995FF32" w:rsidR="00530E46" w:rsidRPr="00AC4E07" w:rsidRDefault="00530E46" w:rsidP="00530E46">
      <w:pPr>
        <w:tabs>
          <w:tab w:val="left" w:pos="861"/>
        </w:tabs>
        <w:spacing w:line="269" w:lineRule="exact"/>
        <w:ind w:right="898"/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Scenariusz:</w:t>
      </w:r>
    </w:p>
    <w:p w14:paraId="251E613C" w14:textId="4D98B897" w:rsidR="00530E46" w:rsidRPr="00AC4E07" w:rsidRDefault="001633B3" w:rsidP="00530E46">
      <w:pPr>
        <w:numPr>
          <w:ilvl w:val="0"/>
          <w:numId w:val="18"/>
        </w:numPr>
        <w:tabs>
          <w:tab w:val="left" w:pos="861"/>
        </w:tabs>
        <w:spacing w:line="269" w:lineRule="exact"/>
        <w:ind w:right="898"/>
        <w:rPr>
          <w:b/>
          <w:sz w:val="24"/>
          <w:szCs w:val="24"/>
          <w:lang w:eastAsia="pl-PL"/>
        </w:rPr>
      </w:pPr>
      <w:r w:rsidRPr="00AC4E07">
        <w:rPr>
          <w:b/>
          <w:noProof/>
        </w:rPr>
        <w:drawing>
          <wp:anchor distT="0" distB="0" distL="114300" distR="114300" simplePos="0" relativeHeight="251574272" behindDoc="1" locked="0" layoutInCell="1" allowOverlap="1" wp14:anchorId="53FCF772" wp14:editId="2C60A73E">
            <wp:simplePos x="0" y="0"/>
            <wp:positionH relativeFrom="column">
              <wp:posOffset>194652</wp:posOffset>
            </wp:positionH>
            <wp:positionV relativeFrom="paragraph">
              <wp:posOffset>278472</wp:posOffset>
            </wp:positionV>
            <wp:extent cx="5741035" cy="3059430"/>
            <wp:effectExtent l="0" t="0" r="0" b="7620"/>
            <wp:wrapTight wrapText="bothSides">
              <wp:wrapPolygon edited="0">
                <wp:start x="0" y="0"/>
                <wp:lineTo x="0" y="21519"/>
                <wp:lineTo x="21502" y="21519"/>
                <wp:lineTo x="21502" y="0"/>
                <wp:lineTo x="0" y="0"/>
              </wp:wrapPolygon>
            </wp:wrapTight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0E46" w:rsidRPr="00AC4E07">
        <w:rPr>
          <w:sz w:val="24"/>
          <w:szCs w:val="24"/>
          <w:lang w:eastAsia="pl-PL"/>
        </w:rPr>
        <w:t>Wejście</w:t>
      </w:r>
      <w:proofErr w:type="spellEnd"/>
      <w:r w:rsidR="00530E46" w:rsidRPr="00AC4E07">
        <w:rPr>
          <w:sz w:val="24"/>
          <w:szCs w:val="24"/>
          <w:lang w:eastAsia="pl-PL"/>
        </w:rPr>
        <w:t xml:space="preserve"> </w:t>
      </w:r>
      <w:proofErr w:type="spellStart"/>
      <w:r w:rsidR="00530E46" w:rsidRPr="00AC4E07">
        <w:rPr>
          <w:sz w:val="24"/>
          <w:szCs w:val="24"/>
          <w:lang w:eastAsia="pl-PL"/>
        </w:rPr>
        <w:t>na</w:t>
      </w:r>
      <w:proofErr w:type="spellEnd"/>
      <w:r w:rsidR="00530E46" w:rsidRPr="00AC4E07">
        <w:rPr>
          <w:sz w:val="24"/>
          <w:szCs w:val="24"/>
          <w:lang w:eastAsia="pl-PL"/>
        </w:rPr>
        <w:t xml:space="preserve"> </w:t>
      </w:r>
      <w:proofErr w:type="spellStart"/>
      <w:r w:rsidR="00530E46" w:rsidRPr="00AC4E07">
        <w:rPr>
          <w:sz w:val="24"/>
          <w:szCs w:val="24"/>
          <w:lang w:eastAsia="pl-PL"/>
        </w:rPr>
        <w:t>stronę</w:t>
      </w:r>
      <w:proofErr w:type="spellEnd"/>
      <w:r w:rsidR="00530E46" w:rsidRPr="00AC4E07">
        <w:rPr>
          <w:sz w:val="24"/>
          <w:szCs w:val="24"/>
          <w:lang w:eastAsia="pl-PL"/>
        </w:rPr>
        <w:t xml:space="preserve"> </w:t>
      </w:r>
      <w:proofErr w:type="spellStart"/>
      <w:r w:rsidR="00530E46" w:rsidRPr="00AC4E07">
        <w:rPr>
          <w:sz w:val="24"/>
          <w:szCs w:val="24"/>
          <w:lang w:eastAsia="pl-PL"/>
        </w:rPr>
        <w:t>główną</w:t>
      </w:r>
      <w:proofErr w:type="spellEnd"/>
      <w:r w:rsidR="00530E46" w:rsidRPr="00AC4E07">
        <w:rPr>
          <w:sz w:val="24"/>
          <w:szCs w:val="24"/>
          <w:lang w:eastAsia="pl-PL"/>
        </w:rPr>
        <w:t>.</w:t>
      </w:r>
    </w:p>
    <w:p w14:paraId="49ADB059" w14:textId="390CDEF2" w:rsidR="00202943" w:rsidRPr="00AC4E07" w:rsidRDefault="001633B3" w:rsidP="00202943">
      <w:pPr>
        <w:tabs>
          <w:tab w:val="left" w:pos="861"/>
        </w:tabs>
        <w:spacing w:line="269" w:lineRule="exact"/>
        <w:ind w:left="720" w:right="898"/>
        <w:rPr>
          <w:b/>
          <w:bCs/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33393658" wp14:editId="66953182">
                <wp:simplePos x="0" y="0"/>
                <wp:positionH relativeFrom="column">
                  <wp:posOffset>196801</wp:posOffset>
                </wp:positionH>
                <wp:positionV relativeFrom="paragraph">
                  <wp:posOffset>131885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55" name="Pole tekstow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7384B6" w14:textId="1F3859B5" w:rsidR="001633B3" w:rsidRPr="00044DB2" w:rsidRDefault="001633B3" w:rsidP="001633B3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93658" id="Pole tekstowe 55" o:spid="_x0000_s1039" type="#_x0000_t202" style="position:absolute;left:0;text-align:left;margin-left:15.5pt;margin-top:10.4pt;width:431.25pt;height:17.15pt;z-index:-251577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" filled="f" stroked="f">
                <v:textbox inset="0,0,0,0">
                  <w:txbxContent>
                    <w:p w14:paraId="597384B6" w14:textId="1F3859B5" w:rsidR="001633B3" w:rsidRPr="00044DB2" w:rsidRDefault="001633B3" w:rsidP="001633B3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C37644">
                        <w:rPr>
                          <w:i/>
                          <w:iCs/>
                        </w:rPr>
                        <w:t>4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9850A13" w14:textId="52B96282" w:rsidR="00530E46" w:rsidRPr="00AC4E07" w:rsidRDefault="001633B3" w:rsidP="00530E46">
      <w:pPr>
        <w:numPr>
          <w:ilvl w:val="0"/>
          <w:numId w:val="18"/>
        </w:numPr>
        <w:tabs>
          <w:tab w:val="left" w:pos="861"/>
        </w:tabs>
        <w:spacing w:line="269" w:lineRule="exact"/>
        <w:ind w:right="898"/>
        <w:rPr>
          <w:b/>
          <w:bCs/>
          <w:sz w:val="24"/>
          <w:szCs w:val="24"/>
          <w:lang w:eastAsia="pl-PL"/>
        </w:rPr>
      </w:pPr>
      <w:r w:rsidRPr="00AC4E07">
        <w:rPr>
          <w:b/>
          <w:bCs/>
          <w:noProof/>
        </w:rPr>
        <w:drawing>
          <wp:anchor distT="0" distB="0" distL="114300" distR="114300" simplePos="0" relativeHeight="251568128" behindDoc="1" locked="0" layoutInCell="1" allowOverlap="1" wp14:anchorId="33A6B2F7" wp14:editId="350A4658">
            <wp:simplePos x="0" y="0"/>
            <wp:positionH relativeFrom="column">
              <wp:posOffset>213360</wp:posOffset>
            </wp:positionH>
            <wp:positionV relativeFrom="paragraph">
              <wp:posOffset>319405</wp:posOffset>
            </wp:positionV>
            <wp:extent cx="5744845" cy="3061335"/>
            <wp:effectExtent l="0" t="0" r="8255" b="5715"/>
            <wp:wrapTight wrapText="bothSides">
              <wp:wrapPolygon edited="0">
                <wp:start x="0" y="0"/>
                <wp:lineTo x="0" y="21506"/>
                <wp:lineTo x="21559" y="21506"/>
                <wp:lineTo x="21559" y="0"/>
                <wp:lineTo x="0" y="0"/>
              </wp:wrapPolygon>
            </wp:wrapTight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0E46" w:rsidRPr="00AC4E07">
        <w:rPr>
          <w:bCs/>
          <w:sz w:val="24"/>
          <w:szCs w:val="24"/>
          <w:lang w:eastAsia="pl-PL"/>
        </w:rPr>
        <w:t>Kliknięcie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="00530E46" w:rsidRPr="00AC4E07">
        <w:rPr>
          <w:bCs/>
          <w:sz w:val="24"/>
          <w:szCs w:val="24"/>
          <w:lang w:eastAsia="pl-PL"/>
        </w:rPr>
        <w:t>pozycji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 menu „</w:t>
      </w:r>
      <w:proofErr w:type="spellStart"/>
      <w:r w:rsidR="00530E46" w:rsidRPr="00AC4E07">
        <w:rPr>
          <w:bCs/>
          <w:sz w:val="24"/>
          <w:szCs w:val="24"/>
          <w:lang w:eastAsia="pl-PL"/>
        </w:rPr>
        <w:t>Dla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="00530E46" w:rsidRPr="00AC4E07">
        <w:rPr>
          <w:bCs/>
          <w:sz w:val="24"/>
          <w:szCs w:val="24"/>
          <w:lang w:eastAsia="pl-PL"/>
        </w:rPr>
        <w:t>studenta</w:t>
      </w:r>
      <w:proofErr w:type="spellEnd"/>
      <w:r w:rsidR="00530E46" w:rsidRPr="00AC4E07">
        <w:rPr>
          <w:bCs/>
          <w:sz w:val="24"/>
          <w:szCs w:val="24"/>
          <w:lang w:eastAsia="pl-PL"/>
        </w:rPr>
        <w:t>” (po linku tekstowym).</w:t>
      </w:r>
    </w:p>
    <w:p w14:paraId="768CD91F" w14:textId="4E147930" w:rsidR="00202943" w:rsidRPr="00530E46" w:rsidRDefault="001633B3" w:rsidP="00202943">
      <w:pPr>
        <w:tabs>
          <w:tab w:val="left" w:pos="861"/>
        </w:tabs>
        <w:spacing w:line="269" w:lineRule="exact"/>
        <w:ind w:left="720" w:right="898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027A0753" wp14:editId="1C489653">
                <wp:simplePos x="0" y="0"/>
                <wp:positionH relativeFrom="column">
                  <wp:posOffset>198120</wp:posOffset>
                </wp:positionH>
                <wp:positionV relativeFrom="paragraph">
                  <wp:posOffset>22225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56" name="Pole tekstow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0509D1" w14:textId="67D4B9F4" w:rsidR="001633B3" w:rsidRPr="00044DB2" w:rsidRDefault="001633B3" w:rsidP="001633B3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z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zakładką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Dla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studenta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0753" id="Pole tekstowe 56" o:spid="_x0000_s1040" type="#_x0000_t202" style="position:absolute;left:0;text-align:left;margin-left:15.6pt;margin-top:1.75pt;width:431.25pt;height:17.15pt;z-index:-251575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" filled="f" stroked="f">
                <v:textbox inset="0,0,0,0">
                  <w:txbxContent>
                    <w:p w14:paraId="2D0509D1" w14:textId="67D4B9F4" w:rsidR="001633B3" w:rsidRPr="00044DB2" w:rsidRDefault="001633B3" w:rsidP="001633B3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C37644">
                        <w:rPr>
                          <w:i/>
                          <w:iCs/>
                        </w:rPr>
                        <w:t>5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 xml:space="preserve">z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zakładką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“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Dla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studenta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FE03520" w14:textId="5CB58506" w:rsidR="00530E46" w:rsidRPr="00AC4E07" w:rsidRDefault="00530E46" w:rsidP="00530E46">
      <w:pPr>
        <w:numPr>
          <w:ilvl w:val="0"/>
          <w:numId w:val="18"/>
        </w:numPr>
        <w:tabs>
          <w:tab w:val="left" w:pos="861"/>
        </w:tabs>
        <w:spacing w:line="269" w:lineRule="exact"/>
        <w:ind w:right="898"/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Czekanie aż adres URL będzie zawierał wsiz.edu.pl/dla-studenta.</w:t>
      </w:r>
    </w:p>
    <w:p w14:paraId="7762C545" w14:textId="77777777" w:rsidR="00530E46" w:rsidRPr="00AC4E07" w:rsidRDefault="00530E46" w:rsidP="00530E46">
      <w:pPr>
        <w:numPr>
          <w:ilvl w:val="0"/>
          <w:numId w:val="18"/>
        </w:numPr>
        <w:tabs>
          <w:tab w:val="left" w:pos="861"/>
        </w:tabs>
        <w:spacing w:line="269" w:lineRule="exact"/>
        <w:ind w:right="898"/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Krótkie odczekanie (5 sekund) na podstronie.</w:t>
      </w:r>
    </w:p>
    <w:p w14:paraId="2336CE32" w14:textId="77777777" w:rsidR="00530E46" w:rsidRPr="00AC4E07" w:rsidRDefault="00530E46" w:rsidP="00530E46">
      <w:pPr>
        <w:numPr>
          <w:ilvl w:val="0"/>
          <w:numId w:val="18"/>
        </w:numPr>
        <w:tabs>
          <w:tab w:val="left" w:pos="861"/>
        </w:tabs>
        <w:spacing w:line="269" w:lineRule="exact"/>
        <w:ind w:right="898"/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lastRenderedPageBreak/>
        <w:t>Wyszukanie elementu logo – link o XPATH //*[@id='mega-menu-item-52539']/a.</w:t>
      </w:r>
    </w:p>
    <w:p w14:paraId="08911DD3" w14:textId="32E0FB37" w:rsidR="00530E46" w:rsidRPr="00AC4E07" w:rsidRDefault="00530E46" w:rsidP="00530E46">
      <w:pPr>
        <w:numPr>
          <w:ilvl w:val="0"/>
          <w:numId w:val="18"/>
        </w:numPr>
        <w:tabs>
          <w:tab w:val="left" w:pos="861"/>
        </w:tabs>
        <w:spacing w:line="269" w:lineRule="exact"/>
        <w:ind w:right="898"/>
        <w:rPr>
          <w:b/>
          <w:bCs/>
          <w:sz w:val="24"/>
          <w:szCs w:val="24"/>
          <w:lang w:eastAsia="pl-PL"/>
        </w:rPr>
      </w:pPr>
      <w:proofErr w:type="spellStart"/>
      <w:r w:rsidRPr="00AC4E07">
        <w:rPr>
          <w:bCs/>
          <w:sz w:val="24"/>
          <w:szCs w:val="24"/>
          <w:lang w:eastAsia="pl-PL"/>
        </w:rPr>
        <w:t>Przewinięcie</w:t>
      </w:r>
      <w:proofErr w:type="spellEnd"/>
      <w:r w:rsidRPr="00AC4E07">
        <w:rPr>
          <w:bCs/>
          <w:sz w:val="24"/>
          <w:szCs w:val="24"/>
          <w:lang w:eastAsia="pl-PL"/>
        </w:rPr>
        <w:t xml:space="preserve"> do logo </w:t>
      </w:r>
      <w:proofErr w:type="spellStart"/>
      <w:r w:rsidRPr="00AC4E07">
        <w:rPr>
          <w:bCs/>
          <w:sz w:val="24"/>
          <w:szCs w:val="24"/>
          <w:lang w:eastAsia="pl-PL"/>
        </w:rPr>
        <w:t>i</w:t>
      </w:r>
      <w:proofErr w:type="spellEnd"/>
      <w:r w:rsidRPr="00AC4E07">
        <w:rPr>
          <w:bCs/>
          <w:sz w:val="24"/>
          <w:szCs w:val="24"/>
          <w:lang w:eastAsia="pl-PL"/>
        </w:rPr>
        <w:t xml:space="preserve"> kliknięcie go przy pomocy JavaScript (</w:t>
      </w:r>
      <w:proofErr w:type="spellStart"/>
      <w:r w:rsidRPr="00AC4E07">
        <w:rPr>
          <w:bCs/>
          <w:sz w:val="24"/>
          <w:szCs w:val="24"/>
          <w:lang w:eastAsia="pl-PL"/>
        </w:rPr>
        <w:t>driver.execute_script</w:t>
      </w:r>
      <w:proofErr w:type="spellEnd"/>
      <w:r w:rsidRPr="00AC4E07">
        <w:rPr>
          <w:bCs/>
          <w:sz w:val="24"/>
          <w:szCs w:val="24"/>
          <w:lang w:eastAsia="pl-PL"/>
        </w:rPr>
        <w:t>("</w:t>
      </w:r>
      <w:proofErr w:type="spellStart"/>
      <w:r w:rsidRPr="00AC4E07">
        <w:rPr>
          <w:bCs/>
          <w:sz w:val="24"/>
          <w:szCs w:val="24"/>
          <w:lang w:eastAsia="pl-PL"/>
        </w:rPr>
        <w:t>arguments</w:t>
      </w:r>
      <w:proofErr w:type="spellEnd"/>
      <w:r w:rsidRPr="00AC4E07">
        <w:rPr>
          <w:bCs/>
          <w:sz w:val="24"/>
          <w:szCs w:val="24"/>
          <w:lang w:eastAsia="pl-PL"/>
        </w:rPr>
        <w:t>[0].</w:t>
      </w:r>
      <w:proofErr w:type="spellStart"/>
      <w:r w:rsidRPr="00AC4E07">
        <w:rPr>
          <w:bCs/>
          <w:sz w:val="24"/>
          <w:szCs w:val="24"/>
          <w:lang w:eastAsia="pl-PL"/>
        </w:rPr>
        <w:t>click</w:t>
      </w:r>
      <w:proofErr w:type="spellEnd"/>
      <w:r w:rsidRPr="00AC4E07">
        <w:rPr>
          <w:bCs/>
          <w:sz w:val="24"/>
          <w:szCs w:val="24"/>
          <w:lang w:eastAsia="pl-PL"/>
        </w:rPr>
        <w:t xml:space="preserve">();", </w:t>
      </w:r>
      <w:proofErr w:type="spellStart"/>
      <w:r w:rsidRPr="00AC4E07">
        <w:rPr>
          <w:bCs/>
          <w:sz w:val="24"/>
          <w:szCs w:val="24"/>
          <w:lang w:eastAsia="pl-PL"/>
        </w:rPr>
        <w:t>logo_link</w:t>
      </w:r>
      <w:proofErr w:type="spellEnd"/>
      <w:r w:rsidRPr="00AC4E07">
        <w:rPr>
          <w:bCs/>
          <w:sz w:val="24"/>
          <w:szCs w:val="24"/>
          <w:lang w:eastAsia="pl-PL"/>
        </w:rPr>
        <w:t>)).</w:t>
      </w:r>
    </w:p>
    <w:p w14:paraId="29C044FA" w14:textId="6E2BED7F" w:rsidR="00202943" w:rsidRPr="00530E46" w:rsidRDefault="001633B3" w:rsidP="00202943">
      <w:pPr>
        <w:tabs>
          <w:tab w:val="left" w:pos="861"/>
        </w:tabs>
        <w:spacing w:line="269" w:lineRule="exact"/>
        <w:ind w:left="720" w:right="898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547CEE9E" wp14:editId="184134CE">
                <wp:simplePos x="0" y="0"/>
                <wp:positionH relativeFrom="column">
                  <wp:posOffset>568325</wp:posOffset>
                </wp:positionH>
                <wp:positionV relativeFrom="paragraph">
                  <wp:posOffset>1417955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57" name="Pole tekstow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BB7A57" w14:textId="6FC7310C" w:rsidR="001633B3" w:rsidRPr="00044DB2" w:rsidRDefault="001633B3" w:rsidP="001633B3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6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Logo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EE9E" id="Pole tekstowe 57" o:spid="_x0000_s1041" type="#_x0000_t202" style="position:absolute;left:0;text-align:left;margin-left:44.75pt;margin-top:111.65pt;width:431.25pt;height:17.15pt;z-index:-251568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" filled="f" stroked="f">
                <v:textbox inset="0,0,0,0">
                  <w:txbxContent>
                    <w:p w14:paraId="05BB7A57" w14:textId="6FC7310C" w:rsidR="001633B3" w:rsidRPr="00044DB2" w:rsidRDefault="001633B3" w:rsidP="001633B3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C37644">
                        <w:rPr>
                          <w:i/>
                          <w:iCs/>
                        </w:rPr>
                        <w:t>6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 xml:space="preserve">Logo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4512" behindDoc="1" locked="0" layoutInCell="1" allowOverlap="1" wp14:anchorId="1994BB1F" wp14:editId="5F6FFAB0">
            <wp:simplePos x="0" y="0"/>
            <wp:positionH relativeFrom="column">
              <wp:posOffset>492125</wp:posOffset>
            </wp:positionH>
            <wp:positionV relativeFrom="paragraph">
              <wp:posOffset>107315</wp:posOffset>
            </wp:positionV>
            <wp:extent cx="4139565" cy="1343025"/>
            <wp:effectExtent l="0" t="0" r="0" b="9525"/>
            <wp:wrapTight wrapText="bothSides">
              <wp:wrapPolygon edited="0">
                <wp:start x="0" y="0"/>
                <wp:lineTo x="0" y="21447"/>
                <wp:lineTo x="21471" y="21447"/>
                <wp:lineTo x="21471" y="0"/>
                <wp:lineTo x="0" y="0"/>
              </wp:wrapPolygon>
            </wp:wrapTight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1C9F8" w14:textId="7094BD06" w:rsidR="00530E46" w:rsidRPr="00AC4E07" w:rsidRDefault="00530E46" w:rsidP="00530E46">
      <w:pPr>
        <w:numPr>
          <w:ilvl w:val="0"/>
          <w:numId w:val="18"/>
        </w:numPr>
        <w:tabs>
          <w:tab w:val="left" w:pos="861"/>
        </w:tabs>
        <w:spacing w:line="269" w:lineRule="exact"/>
        <w:ind w:right="898"/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Oczekiwanie, aż adres będzie zaczynał się od https://wsiz.edu.pl.</w:t>
      </w:r>
    </w:p>
    <w:p w14:paraId="0B1E1048" w14:textId="55126928" w:rsidR="00530E46" w:rsidRPr="00AC4E07" w:rsidRDefault="001633B3" w:rsidP="00530E46">
      <w:pPr>
        <w:numPr>
          <w:ilvl w:val="0"/>
          <w:numId w:val="18"/>
        </w:numPr>
        <w:tabs>
          <w:tab w:val="left" w:pos="861"/>
        </w:tabs>
        <w:spacing w:line="269" w:lineRule="exact"/>
        <w:ind w:right="898"/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558912" behindDoc="1" locked="0" layoutInCell="1" allowOverlap="1" wp14:anchorId="2160370A" wp14:editId="564C06D3">
            <wp:simplePos x="0" y="0"/>
            <wp:positionH relativeFrom="column">
              <wp:posOffset>0</wp:posOffset>
            </wp:positionH>
            <wp:positionV relativeFrom="paragraph">
              <wp:posOffset>334645</wp:posOffset>
            </wp:positionV>
            <wp:extent cx="6130290" cy="3267075"/>
            <wp:effectExtent l="0" t="0" r="3810" b="9525"/>
            <wp:wrapTight wrapText="bothSides">
              <wp:wrapPolygon edited="0">
                <wp:start x="0" y="0"/>
                <wp:lineTo x="0" y="21537"/>
                <wp:lineTo x="21546" y="21537"/>
                <wp:lineTo x="21546" y="0"/>
                <wp:lineTo x="0" y="0"/>
              </wp:wrapPolygon>
            </wp:wrapTight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30E46" w:rsidRPr="00AC4E07">
        <w:rPr>
          <w:bCs/>
          <w:sz w:val="24"/>
          <w:szCs w:val="24"/>
          <w:lang w:eastAsia="pl-PL"/>
        </w:rPr>
        <w:t>Asercja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, </w:t>
      </w:r>
      <w:proofErr w:type="spellStart"/>
      <w:r w:rsidR="00530E46" w:rsidRPr="00AC4E07">
        <w:rPr>
          <w:bCs/>
          <w:sz w:val="24"/>
          <w:szCs w:val="24"/>
          <w:lang w:eastAsia="pl-PL"/>
        </w:rPr>
        <w:t>że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="00530E46" w:rsidRPr="00AC4E07">
        <w:rPr>
          <w:bCs/>
          <w:sz w:val="24"/>
          <w:szCs w:val="24"/>
          <w:lang w:eastAsia="pl-PL"/>
        </w:rPr>
        <w:t>rzeczywiście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="00530E46" w:rsidRPr="00AC4E07">
        <w:rPr>
          <w:bCs/>
          <w:sz w:val="24"/>
          <w:szCs w:val="24"/>
          <w:lang w:eastAsia="pl-PL"/>
        </w:rPr>
        <w:t>nastąpił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 powrót na stronę główną.</w:t>
      </w:r>
    </w:p>
    <w:p w14:paraId="21FC4310" w14:textId="0A4F0373" w:rsidR="00202943" w:rsidRPr="00530E46" w:rsidRDefault="001633B3" w:rsidP="00202943">
      <w:pPr>
        <w:tabs>
          <w:tab w:val="left" w:pos="861"/>
        </w:tabs>
        <w:spacing w:line="269" w:lineRule="exact"/>
        <w:ind w:left="720" w:right="898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144410BF" wp14:editId="3E5D33C7">
                <wp:simplePos x="0" y="0"/>
                <wp:positionH relativeFrom="column">
                  <wp:posOffset>0</wp:posOffset>
                </wp:positionH>
                <wp:positionV relativeFrom="paragraph">
                  <wp:posOffset>90805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58" name="Pole tekstow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5918CB" w14:textId="7EC55006" w:rsidR="001633B3" w:rsidRPr="00044DB2" w:rsidRDefault="001633B3" w:rsidP="001633B3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7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410BF" id="Pole tekstowe 58" o:spid="_x0000_s1042" type="#_x0000_t202" style="position:absolute;left:0;text-align:left;margin-left:0;margin-top:7.15pt;width:431.25pt;height:17.15pt;z-index:-25156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" filled="f" stroked="f">
                <v:textbox inset="0,0,0,0">
                  <w:txbxContent>
                    <w:p w14:paraId="3E5918CB" w14:textId="7EC55006" w:rsidR="001633B3" w:rsidRPr="00044DB2" w:rsidRDefault="001633B3" w:rsidP="001633B3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C37644">
                        <w:rPr>
                          <w:i/>
                          <w:iCs/>
                        </w:rPr>
                        <w:t>7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2C054B0" w14:textId="24B8F1B3" w:rsidR="00530E46" w:rsidRDefault="001633B3" w:rsidP="00826C32">
      <w:pPr>
        <w:tabs>
          <w:tab w:val="left" w:pos="861"/>
        </w:tabs>
        <w:spacing w:line="269" w:lineRule="exact"/>
        <w:ind w:right="898"/>
        <w:rPr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563008" behindDoc="1" locked="0" layoutInCell="1" allowOverlap="1" wp14:anchorId="59EE5D96" wp14:editId="11C0820D">
            <wp:simplePos x="0" y="0"/>
            <wp:positionH relativeFrom="column">
              <wp:posOffset>-4718050</wp:posOffset>
            </wp:positionH>
            <wp:positionV relativeFrom="paragraph">
              <wp:posOffset>20320</wp:posOffset>
            </wp:positionV>
            <wp:extent cx="4371975" cy="2390775"/>
            <wp:effectExtent l="0" t="0" r="9525" b="9525"/>
            <wp:wrapTight wrapText="bothSides">
              <wp:wrapPolygon edited="0">
                <wp:start x="0" y="0"/>
                <wp:lineTo x="0" y="21514"/>
                <wp:lineTo x="21553" y="21514"/>
                <wp:lineTo x="21553" y="0"/>
                <wp:lineTo x="0" y="0"/>
              </wp:wrapPolygon>
            </wp:wrapTight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32848" w14:textId="47555A72" w:rsidR="00530E46" w:rsidRDefault="00530E46" w:rsidP="00530E46">
      <w:pPr>
        <w:rPr>
          <w:sz w:val="24"/>
          <w:szCs w:val="24"/>
          <w:lang w:eastAsia="pl-PL"/>
        </w:rPr>
      </w:pPr>
    </w:p>
    <w:p w14:paraId="76E6726D" w14:textId="5E1D4A51" w:rsidR="00530E46" w:rsidRDefault="00530E46" w:rsidP="00530E46">
      <w:pPr>
        <w:rPr>
          <w:sz w:val="24"/>
          <w:szCs w:val="24"/>
          <w:lang w:eastAsia="pl-PL"/>
        </w:rPr>
      </w:pPr>
    </w:p>
    <w:p w14:paraId="5BD85E37" w14:textId="77777777" w:rsidR="00530E46" w:rsidRDefault="00530E46" w:rsidP="00530E46">
      <w:pPr>
        <w:rPr>
          <w:sz w:val="24"/>
          <w:szCs w:val="24"/>
          <w:lang w:eastAsia="pl-PL"/>
        </w:rPr>
      </w:pPr>
    </w:p>
    <w:p w14:paraId="139AFB06" w14:textId="77777777" w:rsidR="00530E46" w:rsidRDefault="00530E46" w:rsidP="00530E46">
      <w:pPr>
        <w:rPr>
          <w:sz w:val="24"/>
          <w:szCs w:val="24"/>
          <w:lang w:eastAsia="pl-PL"/>
        </w:rPr>
      </w:pPr>
    </w:p>
    <w:p w14:paraId="076636BE" w14:textId="77777777" w:rsidR="00530E46" w:rsidRDefault="00530E46" w:rsidP="00530E46">
      <w:pPr>
        <w:rPr>
          <w:sz w:val="24"/>
          <w:szCs w:val="24"/>
          <w:lang w:eastAsia="pl-PL"/>
        </w:rPr>
      </w:pPr>
    </w:p>
    <w:p w14:paraId="26818DBD" w14:textId="77777777" w:rsidR="00530E46" w:rsidRDefault="00530E46" w:rsidP="00530E46">
      <w:pPr>
        <w:rPr>
          <w:sz w:val="24"/>
          <w:szCs w:val="24"/>
          <w:lang w:eastAsia="pl-PL"/>
        </w:rPr>
      </w:pPr>
    </w:p>
    <w:p w14:paraId="6DB911C4" w14:textId="39C3608C" w:rsidR="00530E46" w:rsidRDefault="001633B3" w:rsidP="00530E46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4625E5FC" wp14:editId="606BB8C6">
                <wp:simplePos x="0" y="0"/>
                <wp:positionH relativeFrom="column">
                  <wp:posOffset>853440</wp:posOffset>
                </wp:positionH>
                <wp:positionV relativeFrom="paragraph">
                  <wp:posOffset>373380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59" name="Pole tekstow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1D258F" w14:textId="65EE6C69" w:rsidR="001633B3" w:rsidRPr="00044DB2" w:rsidRDefault="001633B3" w:rsidP="001633B3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8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Końcowe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wyniki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przeprowadzonych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testów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5E5FC" id="Pole tekstowe 59" o:spid="_x0000_s1043" type="#_x0000_t202" style="position:absolute;margin-left:67.2pt;margin-top:29.4pt;width:431.25pt;height:17.15pt;z-index:-251564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" filled="f" stroked="f">
                <v:textbox inset="0,0,0,0">
                  <w:txbxContent>
                    <w:p w14:paraId="661D258F" w14:textId="65EE6C69" w:rsidR="001633B3" w:rsidRPr="00044DB2" w:rsidRDefault="001633B3" w:rsidP="001633B3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C37644">
                        <w:rPr>
                          <w:i/>
                          <w:iCs/>
                        </w:rPr>
                        <w:t>8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Końcowe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wyniki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przeprowadzonych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testów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2732BA2" w14:textId="3D275E07" w:rsidR="00530E46" w:rsidRPr="00530E46" w:rsidRDefault="00530E46" w:rsidP="00AC4E07">
      <w:pPr>
        <w:pStyle w:val="Nagwek2"/>
        <w:rPr>
          <w:lang w:eastAsia="pl-PL"/>
        </w:rPr>
      </w:pPr>
      <w:bookmarkStart w:id="11" w:name="_Toc214897322"/>
      <w:r>
        <w:rPr>
          <w:lang w:eastAsia="pl-PL"/>
        </w:rPr>
        <w:lastRenderedPageBreak/>
        <w:t>3</w:t>
      </w:r>
      <w:r w:rsidRPr="00530E46">
        <w:rPr>
          <w:lang w:eastAsia="pl-PL"/>
        </w:rPr>
        <w:t>.</w:t>
      </w:r>
      <w:r w:rsidR="00AC4E07">
        <w:rPr>
          <w:lang w:eastAsia="pl-PL"/>
        </w:rPr>
        <w:t>5</w:t>
      </w:r>
      <w:r w:rsidRPr="00530E46">
        <w:rPr>
          <w:lang w:eastAsia="pl-PL"/>
        </w:rPr>
        <w:t>. test_search.py</w:t>
      </w:r>
      <w:bookmarkEnd w:id="11"/>
    </w:p>
    <w:p w14:paraId="475DDEDC" w14:textId="77777777" w:rsidR="00530E46" w:rsidRPr="00AC4E07" w:rsidRDefault="00530E46" w:rsidP="00530E46">
      <w:p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Cel: Sprawdzenie działania wyszukiwarki (ikona lupy w górnym menu).</w:t>
      </w:r>
    </w:p>
    <w:p w14:paraId="773B853F" w14:textId="77777777" w:rsidR="00530E46" w:rsidRPr="00AC4E07" w:rsidRDefault="00530E46" w:rsidP="00530E46">
      <w:p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Scenariusz:</w:t>
      </w:r>
    </w:p>
    <w:p w14:paraId="4173AE3C" w14:textId="77777777" w:rsidR="00530E46" w:rsidRPr="00AC4E07" w:rsidRDefault="00530E46" w:rsidP="00530E46">
      <w:pPr>
        <w:numPr>
          <w:ilvl w:val="0"/>
          <w:numId w:val="19"/>
        </w:num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Po załadowaniu strony krótkie oczekiwanie (</w:t>
      </w:r>
      <w:proofErr w:type="spellStart"/>
      <w:r w:rsidRPr="00AC4E07">
        <w:rPr>
          <w:rFonts w:ascii="Courier New" w:hAnsi="Courier New" w:cs="Courier New"/>
          <w:sz w:val="20"/>
          <w:szCs w:val="20"/>
          <w:lang w:eastAsia="pl-PL"/>
        </w:rPr>
        <w:t>time.sleep</w:t>
      </w:r>
      <w:proofErr w:type="spellEnd"/>
      <w:r w:rsidRPr="00AC4E07">
        <w:rPr>
          <w:rFonts w:ascii="Courier New" w:hAnsi="Courier New" w:cs="Courier New"/>
          <w:sz w:val="20"/>
          <w:szCs w:val="20"/>
          <w:lang w:eastAsia="pl-PL"/>
        </w:rPr>
        <w:t>(3)</w:t>
      </w:r>
      <w:r w:rsidRPr="00AC4E07">
        <w:rPr>
          <w:sz w:val="24"/>
          <w:szCs w:val="24"/>
          <w:lang w:eastAsia="pl-PL"/>
        </w:rPr>
        <w:t>).</w:t>
      </w:r>
    </w:p>
    <w:p w14:paraId="0DF00074" w14:textId="77777777" w:rsidR="00530E46" w:rsidRPr="00AC4E07" w:rsidRDefault="00530E46" w:rsidP="00530E46">
      <w:pPr>
        <w:numPr>
          <w:ilvl w:val="0"/>
          <w:numId w:val="19"/>
        </w:num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Kliknięcie ikony lupy po XPATH:</w:t>
      </w:r>
    </w:p>
    <w:p w14:paraId="4B4E0EA6" w14:textId="77777777" w:rsidR="00530E46" w:rsidRPr="00AC4E07" w:rsidRDefault="00530E46" w:rsidP="00530E46">
      <w:pPr>
        <w:numPr>
          <w:ilvl w:val="1"/>
          <w:numId w:val="19"/>
        </w:numPr>
        <w:rPr>
          <w:b/>
          <w:sz w:val="24"/>
          <w:szCs w:val="24"/>
          <w:lang w:eastAsia="pl-PL"/>
        </w:rPr>
      </w:pPr>
      <w:r w:rsidRPr="00AC4E07">
        <w:rPr>
          <w:rFonts w:ascii="Courier New" w:hAnsi="Courier New" w:cs="Courier New"/>
          <w:sz w:val="20"/>
          <w:szCs w:val="20"/>
          <w:lang w:eastAsia="pl-PL"/>
        </w:rPr>
        <w:t>SEARCH_TOGGLE_XPATH = "//*[@id='mega-menu-item-52922']/div/form/span"</w:t>
      </w:r>
      <w:r w:rsidRPr="00AC4E07">
        <w:rPr>
          <w:sz w:val="24"/>
          <w:szCs w:val="24"/>
          <w:lang w:eastAsia="pl-PL"/>
        </w:rPr>
        <w:t>.</w:t>
      </w:r>
    </w:p>
    <w:p w14:paraId="535F3751" w14:textId="342DECE9" w:rsidR="00A96EE3" w:rsidRPr="00AC4E07" w:rsidRDefault="001633B3" w:rsidP="00A96EE3">
      <w:pPr>
        <w:ind w:left="1440"/>
        <w:rPr>
          <w:b/>
          <w:bCs/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60E66DAD" wp14:editId="46F3A556">
                <wp:simplePos x="0" y="0"/>
                <wp:positionH relativeFrom="column">
                  <wp:posOffset>922020</wp:posOffset>
                </wp:positionH>
                <wp:positionV relativeFrom="paragraph">
                  <wp:posOffset>814705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0" name="Pole tekstow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5BA3EB" w14:textId="57DD5CF9" w:rsidR="001633B3" w:rsidRPr="00044DB2" w:rsidRDefault="001633B3" w:rsidP="001633B3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9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Ikona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lupy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66DAD" id="Pole tekstowe 60" o:spid="_x0000_s1044" type="#_x0000_t202" style="position:absolute;left:0;text-align:left;margin-left:72.6pt;margin-top:64.15pt;width:431.25pt;height:17.15pt;z-index:-25156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" filled="f" stroked="f">
                <v:textbox inset="0,0,0,0">
                  <w:txbxContent>
                    <w:p w14:paraId="175BA3EB" w14:textId="57DD5CF9" w:rsidR="001633B3" w:rsidRPr="00044DB2" w:rsidRDefault="001633B3" w:rsidP="001633B3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="00C37644">
                        <w:rPr>
                          <w:i/>
                          <w:iCs/>
                        </w:rPr>
                        <w:t>9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Ikona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lupy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96EE3" w:rsidRPr="00AC4E07">
        <w:rPr>
          <w:b/>
          <w:bCs/>
          <w:noProof/>
        </w:rPr>
        <w:drawing>
          <wp:inline distT="0" distB="0" distL="0" distR="0" wp14:anchorId="14595D9C" wp14:editId="4368F1E7">
            <wp:extent cx="676275" cy="72390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CC1A" w14:textId="77777777" w:rsidR="00530E46" w:rsidRPr="00AC4E07" w:rsidRDefault="00530E46" w:rsidP="00530E46">
      <w:pPr>
        <w:numPr>
          <w:ilvl w:val="0"/>
          <w:numId w:val="19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 xml:space="preserve">Oczekiwanie (w miarę możliwości) na ustawienie atrybutu </w:t>
      </w:r>
      <w:r w:rsidRPr="00AC4E07">
        <w:rPr>
          <w:bCs/>
          <w:sz w:val="20"/>
          <w:szCs w:val="20"/>
          <w:lang w:eastAsia="pl-PL"/>
        </w:rPr>
        <w:t>aria-</w:t>
      </w:r>
      <w:proofErr w:type="spellStart"/>
      <w:r w:rsidRPr="00AC4E07">
        <w:rPr>
          <w:bCs/>
          <w:sz w:val="20"/>
          <w:szCs w:val="20"/>
          <w:lang w:eastAsia="pl-PL"/>
        </w:rPr>
        <w:t>expanded</w:t>
      </w:r>
      <w:proofErr w:type="spellEnd"/>
      <w:r w:rsidRPr="00AC4E07">
        <w:rPr>
          <w:bCs/>
          <w:sz w:val="20"/>
          <w:szCs w:val="20"/>
          <w:lang w:eastAsia="pl-PL"/>
        </w:rPr>
        <w:t>="</w:t>
      </w:r>
      <w:proofErr w:type="spellStart"/>
      <w:r w:rsidRPr="00AC4E07">
        <w:rPr>
          <w:bCs/>
          <w:sz w:val="20"/>
          <w:szCs w:val="20"/>
          <w:lang w:eastAsia="pl-PL"/>
        </w:rPr>
        <w:t>true</w:t>
      </w:r>
      <w:proofErr w:type="spellEnd"/>
      <w:r w:rsidRPr="00AC4E07">
        <w:rPr>
          <w:bCs/>
          <w:sz w:val="20"/>
          <w:szCs w:val="20"/>
          <w:lang w:eastAsia="pl-PL"/>
        </w:rPr>
        <w:t>"</w:t>
      </w:r>
      <w:r w:rsidRPr="00AC4E07">
        <w:rPr>
          <w:bCs/>
          <w:sz w:val="24"/>
          <w:szCs w:val="24"/>
          <w:lang w:eastAsia="pl-PL"/>
        </w:rPr>
        <w:t xml:space="preserve"> – informacja, że pole wyszukiwania zostało rozwinięte.</w:t>
      </w:r>
    </w:p>
    <w:p w14:paraId="4366B419" w14:textId="77777777" w:rsidR="00530E46" w:rsidRPr="00AC4E07" w:rsidRDefault="00530E46" w:rsidP="00530E46">
      <w:pPr>
        <w:numPr>
          <w:ilvl w:val="0"/>
          <w:numId w:val="19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Pobranie pola tekstowego po identyfikatorze:</w:t>
      </w:r>
    </w:p>
    <w:p w14:paraId="5617F4D4" w14:textId="54B09E28" w:rsidR="00530E46" w:rsidRPr="00AC4E07" w:rsidRDefault="00AC4E07" w:rsidP="00530E46">
      <w:pPr>
        <w:numPr>
          <w:ilvl w:val="1"/>
          <w:numId w:val="19"/>
        </w:numPr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5B5B0DF6" wp14:editId="4826BF73">
            <wp:simplePos x="0" y="0"/>
            <wp:positionH relativeFrom="column">
              <wp:posOffset>1270</wp:posOffset>
            </wp:positionH>
            <wp:positionV relativeFrom="paragraph">
              <wp:posOffset>416560</wp:posOffset>
            </wp:positionV>
            <wp:extent cx="6130290" cy="3267075"/>
            <wp:effectExtent l="0" t="0" r="3810" b="9525"/>
            <wp:wrapTight wrapText="bothSides">
              <wp:wrapPolygon edited="0">
                <wp:start x="0" y="0"/>
                <wp:lineTo x="0" y="21537"/>
                <wp:lineTo x="21546" y="21537"/>
                <wp:lineTo x="21546" y="0"/>
                <wp:lineTo x="0" y="0"/>
              </wp:wrapPolygon>
            </wp:wrapTight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0E46" w:rsidRPr="00AC4E07">
        <w:rPr>
          <w:bCs/>
          <w:sz w:val="20"/>
          <w:szCs w:val="20"/>
          <w:lang w:eastAsia="pl-PL"/>
        </w:rPr>
        <w:t>SEARCH_INPUT_ID = "mega-search-52922"</w:t>
      </w:r>
      <w:r w:rsidR="00530E46" w:rsidRPr="00AC4E07">
        <w:rPr>
          <w:bCs/>
          <w:sz w:val="24"/>
          <w:szCs w:val="24"/>
          <w:lang w:eastAsia="pl-PL"/>
        </w:rPr>
        <w:t>.</w:t>
      </w:r>
    </w:p>
    <w:p w14:paraId="4E3493EA" w14:textId="567C6A52" w:rsidR="00A96EE3" w:rsidRPr="00AC4E07" w:rsidRDefault="001633B3" w:rsidP="00A96EE3">
      <w:pPr>
        <w:ind w:left="1440"/>
        <w:rPr>
          <w:b/>
          <w:bCs/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7E07B2BD" wp14:editId="27A15121">
                <wp:simplePos x="0" y="0"/>
                <wp:positionH relativeFrom="column">
                  <wp:posOffset>0</wp:posOffset>
                </wp:positionH>
                <wp:positionV relativeFrom="paragraph">
                  <wp:posOffset>60960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1" name="Pole tekstow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651D4C" w14:textId="1D53B06F" w:rsidR="001633B3" w:rsidRPr="00044DB2" w:rsidRDefault="001633B3" w:rsidP="001633B3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20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główna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z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możliwością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wpisania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frazy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B2BD" id="Pole tekstowe 61" o:spid="_x0000_s1045" type="#_x0000_t202" style="position:absolute;left:0;text-align:left;margin-left:0;margin-top:4.8pt;width:431.25pt;height:17.15pt;z-index:-25155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" filled="f" stroked="f">
                <v:textbox inset="0,0,0,0">
                  <w:txbxContent>
                    <w:p w14:paraId="1B651D4C" w14:textId="1D53B06F" w:rsidR="001633B3" w:rsidRPr="00044DB2" w:rsidRDefault="001633B3" w:rsidP="001633B3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 w:rsidR="00C37644">
                        <w:rPr>
                          <w:i/>
                          <w:iCs/>
                        </w:rPr>
                        <w:t>20</w:t>
                      </w:r>
                      <w:r>
                        <w:rPr>
                          <w:i/>
                          <w:iCs/>
                        </w:rPr>
                        <w:t xml:space="preserve">.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główna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z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możliwością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wpisania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frazy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018495F" w14:textId="77777777" w:rsidR="00530E46" w:rsidRDefault="00530E46" w:rsidP="00530E46">
      <w:pPr>
        <w:numPr>
          <w:ilvl w:val="0"/>
          <w:numId w:val="19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 xml:space="preserve">Ustawienie </w:t>
      </w:r>
      <w:proofErr w:type="spellStart"/>
      <w:r w:rsidRPr="00AC4E07">
        <w:rPr>
          <w:bCs/>
          <w:sz w:val="24"/>
          <w:szCs w:val="24"/>
          <w:lang w:eastAsia="pl-PL"/>
        </w:rPr>
        <w:t>focusa</w:t>
      </w:r>
      <w:proofErr w:type="spellEnd"/>
      <w:r w:rsidRPr="00AC4E07">
        <w:rPr>
          <w:bCs/>
          <w:sz w:val="24"/>
          <w:szCs w:val="24"/>
          <w:lang w:eastAsia="pl-PL"/>
        </w:rPr>
        <w:t xml:space="preserve"> na polu, wyczyszczenie zawartości.</w:t>
      </w:r>
    </w:p>
    <w:p w14:paraId="250A2B1E" w14:textId="77777777" w:rsidR="00AC4E07" w:rsidRDefault="00AC4E07" w:rsidP="00AC4E07">
      <w:pPr>
        <w:rPr>
          <w:b/>
          <w:bCs/>
          <w:sz w:val="24"/>
          <w:szCs w:val="24"/>
          <w:lang w:eastAsia="pl-PL"/>
        </w:rPr>
      </w:pPr>
    </w:p>
    <w:p w14:paraId="5EBAC444" w14:textId="77777777" w:rsidR="00AC4E07" w:rsidRPr="00AC4E07" w:rsidRDefault="00AC4E07" w:rsidP="00AC4E07">
      <w:pPr>
        <w:rPr>
          <w:b/>
          <w:bCs/>
          <w:sz w:val="24"/>
          <w:szCs w:val="24"/>
          <w:lang w:eastAsia="pl-PL"/>
        </w:rPr>
      </w:pPr>
    </w:p>
    <w:p w14:paraId="6EC3B1FA" w14:textId="77777777" w:rsidR="00530E46" w:rsidRPr="00AC4E07" w:rsidRDefault="00530E46" w:rsidP="00530E46">
      <w:pPr>
        <w:numPr>
          <w:ilvl w:val="0"/>
          <w:numId w:val="19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lastRenderedPageBreak/>
        <w:t xml:space="preserve">Wpisanie frazy „informatyka” oraz naciśnięcie </w:t>
      </w:r>
      <w:r w:rsidRPr="00AC4E07">
        <w:rPr>
          <w:bCs/>
          <w:sz w:val="20"/>
          <w:szCs w:val="20"/>
          <w:lang w:eastAsia="pl-PL"/>
        </w:rPr>
        <w:t>ENTER</w:t>
      </w:r>
      <w:r w:rsidRPr="00AC4E07">
        <w:rPr>
          <w:bCs/>
          <w:sz w:val="24"/>
          <w:szCs w:val="24"/>
          <w:lang w:eastAsia="pl-PL"/>
        </w:rPr>
        <w:t>.</w:t>
      </w:r>
    </w:p>
    <w:p w14:paraId="3F3F12E2" w14:textId="753BA06B" w:rsidR="00A96EE3" w:rsidRPr="00530E46" w:rsidRDefault="001633B3" w:rsidP="00A96EE3">
      <w:pPr>
        <w:ind w:left="72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0B861260" wp14:editId="225A1BD0">
                <wp:simplePos x="0" y="0"/>
                <wp:positionH relativeFrom="column">
                  <wp:posOffset>0</wp:posOffset>
                </wp:positionH>
                <wp:positionV relativeFrom="paragraph">
                  <wp:posOffset>3428365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2" name="Pole tekstow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6784D2" w14:textId="718EFEB1" w:rsidR="001633B3" w:rsidRPr="00044DB2" w:rsidRDefault="001633B3" w:rsidP="001633B3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1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z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wpisaną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frazą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informatyka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61260" id="Pole tekstowe 62" o:spid="_x0000_s1046" type="#_x0000_t202" style="position:absolute;left:0;text-align:left;margin-left:0;margin-top:269.95pt;width:431.25pt;height:17.15pt;z-index:-251557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" filled="f" stroked="f">
                <v:textbox inset="0,0,0,0">
                  <w:txbxContent>
                    <w:p w14:paraId="146784D2" w14:textId="718EFEB1" w:rsidR="001633B3" w:rsidRPr="00044DB2" w:rsidRDefault="001633B3" w:rsidP="001633B3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C37644">
                        <w:rPr>
                          <w:i/>
                          <w:iCs/>
                        </w:rPr>
                        <w:t>1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z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wpisaną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frazą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“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informatyka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96EE3">
        <w:rPr>
          <w:noProof/>
        </w:rPr>
        <w:drawing>
          <wp:anchor distT="0" distB="0" distL="114300" distR="114300" simplePos="0" relativeHeight="251651072" behindDoc="1" locked="0" layoutInCell="1" allowOverlap="1" wp14:anchorId="354BEC21" wp14:editId="094C605A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6130290" cy="3267075"/>
            <wp:effectExtent l="0" t="0" r="3810" b="9525"/>
            <wp:wrapTight wrapText="bothSides">
              <wp:wrapPolygon edited="0">
                <wp:start x="0" y="0"/>
                <wp:lineTo x="0" y="21537"/>
                <wp:lineTo x="21546" y="21537"/>
                <wp:lineTo x="21546" y="0"/>
                <wp:lineTo x="0" y="0"/>
              </wp:wrapPolygon>
            </wp:wrapTight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FB662" w14:textId="758454F1" w:rsidR="00530E46" w:rsidRPr="00AC4E07" w:rsidRDefault="00530E46" w:rsidP="00530E46">
      <w:pPr>
        <w:numPr>
          <w:ilvl w:val="0"/>
          <w:numId w:val="19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 xml:space="preserve">Oczekiwanie, aż załadują się wyniki (sprawdzany fragment </w:t>
      </w:r>
      <w:r w:rsidRPr="00AC4E07">
        <w:rPr>
          <w:rFonts w:ascii="Courier New" w:hAnsi="Courier New" w:cs="Courier New"/>
          <w:bCs/>
          <w:sz w:val="20"/>
          <w:szCs w:val="20"/>
          <w:lang w:eastAsia="pl-PL"/>
        </w:rPr>
        <w:t>?s=</w:t>
      </w:r>
      <w:r w:rsidRPr="00AC4E07">
        <w:rPr>
          <w:bCs/>
          <w:sz w:val="24"/>
          <w:szCs w:val="24"/>
          <w:lang w:eastAsia="pl-PL"/>
        </w:rPr>
        <w:t xml:space="preserve"> w URL lub obecność frazy w źródle strony).</w:t>
      </w:r>
    </w:p>
    <w:p w14:paraId="7854C376" w14:textId="44679E65" w:rsidR="00530E46" w:rsidRPr="00AC4E07" w:rsidRDefault="001633B3" w:rsidP="00530E46">
      <w:pPr>
        <w:numPr>
          <w:ilvl w:val="0"/>
          <w:numId w:val="19"/>
        </w:numPr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588608" behindDoc="1" locked="0" layoutInCell="1" allowOverlap="1" wp14:anchorId="7FC80D5C" wp14:editId="3E60D888">
            <wp:simplePos x="0" y="0"/>
            <wp:positionH relativeFrom="column">
              <wp:posOffset>-8255</wp:posOffset>
            </wp:positionH>
            <wp:positionV relativeFrom="paragraph">
              <wp:posOffset>321945</wp:posOffset>
            </wp:positionV>
            <wp:extent cx="6130290" cy="3267075"/>
            <wp:effectExtent l="0" t="0" r="3810" b="9525"/>
            <wp:wrapTight wrapText="bothSides">
              <wp:wrapPolygon edited="0">
                <wp:start x="0" y="0"/>
                <wp:lineTo x="0" y="21537"/>
                <wp:lineTo x="21546" y="21537"/>
                <wp:lineTo x="21546" y="0"/>
                <wp:lineTo x="0" y="0"/>
              </wp:wrapPolygon>
            </wp:wrapTight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30E46" w:rsidRPr="00AC4E07">
        <w:rPr>
          <w:bCs/>
          <w:sz w:val="24"/>
          <w:szCs w:val="24"/>
          <w:lang w:eastAsia="pl-PL"/>
        </w:rPr>
        <w:t>Asercja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, </w:t>
      </w:r>
      <w:proofErr w:type="spellStart"/>
      <w:r w:rsidR="00530E46" w:rsidRPr="00AC4E07">
        <w:rPr>
          <w:bCs/>
          <w:sz w:val="24"/>
          <w:szCs w:val="24"/>
          <w:lang w:eastAsia="pl-PL"/>
        </w:rPr>
        <w:t>że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="00530E46" w:rsidRPr="00AC4E07">
        <w:rPr>
          <w:bCs/>
          <w:sz w:val="24"/>
          <w:szCs w:val="24"/>
          <w:lang w:eastAsia="pl-PL"/>
        </w:rPr>
        <w:t>na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 </w:t>
      </w:r>
      <w:proofErr w:type="spellStart"/>
      <w:r w:rsidR="00530E46" w:rsidRPr="00AC4E07">
        <w:rPr>
          <w:bCs/>
          <w:sz w:val="24"/>
          <w:szCs w:val="24"/>
          <w:lang w:eastAsia="pl-PL"/>
        </w:rPr>
        <w:t>stronie</w:t>
      </w:r>
      <w:proofErr w:type="spellEnd"/>
      <w:r w:rsidR="00530E46" w:rsidRPr="00AC4E07">
        <w:rPr>
          <w:bCs/>
          <w:sz w:val="24"/>
          <w:szCs w:val="24"/>
          <w:lang w:eastAsia="pl-PL"/>
        </w:rPr>
        <w:t xml:space="preserve"> wyników występuje tekst „informatyka”.</w:t>
      </w:r>
    </w:p>
    <w:p w14:paraId="5AF82CA1" w14:textId="6B181FA2" w:rsidR="00614D50" w:rsidRDefault="001633B3" w:rsidP="00614D50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17828975" wp14:editId="059F7AFE">
                <wp:simplePos x="0" y="0"/>
                <wp:positionH relativeFrom="column">
                  <wp:posOffset>129540</wp:posOffset>
                </wp:positionH>
                <wp:positionV relativeFrom="paragraph">
                  <wp:posOffset>175260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3" name="Pole tekstow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345D0F" w14:textId="0F76AD4A" w:rsidR="001633B3" w:rsidRPr="00044DB2" w:rsidRDefault="001633B3" w:rsidP="001633B3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2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Wyniki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wyszukiwania</w:t>
                            </w:r>
                            <w:proofErr w:type="spellEnd"/>
                            <w:r w:rsidR="009C7540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="009C7540">
                              <w:rPr>
                                <w:i/>
                                <w:iCs/>
                              </w:rPr>
                              <w:t>dla</w:t>
                            </w:r>
                            <w:proofErr w:type="spellEnd"/>
                            <w:r w:rsidR="009C7540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="009C7540">
                              <w:rPr>
                                <w:i/>
                                <w:iCs/>
                              </w:rPr>
                              <w:t>wpisanej</w:t>
                            </w:r>
                            <w:proofErr w:type="spellEnd"/>
                            <w:r w:rsidR="009C7540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="009C7540">
                              <w:rPr>
                                <w:i/>
                                <w:iCs/>
                              </w:rPr>
                              <w:t>frazy</w:t>
                            </w:r>
                            <w:proofErr w:type="spellEnd"/>
                            <w:r w:rsidR="009C7540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28975" id="Pole tekstowe 63" o:spid="_x0000_s1047" type="#_x0000_t202" style="position:absolute;margin-left:10.2pt;margin-top:13.8pt;width:431.25pt;height:17.15pt;z-index:-25155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" filled="f" stroked="f">
                <v:textbox inset="0,0,0,0">
                  <w:txbxContent>
                    <w:p w14:paraId="56345D0F" w14:textId="0F76AD4A" w:rsidR="001633B3" w:rsidRPr="00044DB2" w:rsidRDefault="001633B3" w:rsidP="001633B3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C37644">
                        <w:rPr>
                          <w:i/>
                          <w:iCs/>
                        </w:rPr>
                        <w:t>2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Wyniki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wyszukiwania</w:t>
                      </w:r>
                      <w:proofErr w:type="spellEnd"/>
                      <w:r w:rsidR="009C7540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="009C7540">
                        <w:rPr>
                          <w:i/>
                          <w:iCs/>
                        </w:rPr>
                        <w:t>dla</w:t>
                      </w:r>
                      <w:proofErr w:type="spellEnd"/>
                      <w:r w:rsidR="009C7540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="009C7540">
                        <w:rPr>
                          <w:i/>
                          <w:iCs/>
                        </w:rPr>
                        <w:t>wpisanej</w:t>
                      </w:r>
                      <w:proofErr w:type="spellEnd"/>
                      <w:r w:rsidR="009C7540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="009C7540">
                        <w:rPr>
                          <w:i/>
                          <w:iCs/>
                        </w:rPr>
                        <w:t>frazy</w:t>
                      </w:r>
                      <w:proofErr w:type="spellEnd"/>
                      <w:r w:rsidR="009C7540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E98E0FC" w14:textId="074258EC" w:rsidR="00530E46" w:rsidRDefault="00530E46" w:rsidP="00530E46">
      <w:pPr>
        <w:rPr>
          <w:sz w:val="24"/>
          <w:szCs w:val="24"/>
          <w:lang w:eastAsia="pl-PL"/>
        </w:rPr>
      </w:pPr>
    </w:p>
    <w:p w14:paraId="31B361F8" w14:textId="63EDD64C" w:rsidR="00530E46" w:rsidRPr="00530E46" w:rsidRDefault="00530E46" w:rsidP="00530E46">
      <w:pPr>
        <w:rPr>
          <w:sz w:val="24"/>
          <w:szCs w:val="24"/>
          <w:lang w:eastAsia="pl-PL"/>
        </w:rPr>
      </w:pPr>
    </w:p>
    <w:p w14:paraId="357FBCB1" w14:textId="46C184BF" w:rsidR="00530E46" w:rsidRDefault="00530E46" w:rsidP="00530E46">
      <w:pPr>
        <w:rPr>
          <w:sz w:val="24"/>
          <w:szCs w:val="24"/>
          <w:lang w:eastAsia="pl-PL"/>
        </w:rPr>
      </w:pPr>
    </w:p>
    <w:p w14:paraId="326CE045" w14:textId="713A79A5" w:rsidR="00530E46" w:rsidRDefault="00530E46" w:rsidP="00530E46">
      <w:pPr>
        <w:rPr>
          <w:sz w:val="24"/>
          <w:szCs w:val="24"/>
          <w:lang w:eastAsia="pl-PL"/>
        </w:rPr>
      </w:pPr>
    </w:p>
    <w:p w14:paraId="7A088370" w14:textId="0B8901E8" w:rsidR="00530E46" w:rsidRDefault="00530E46" w:rsidP="00530E46">
      <w:pPr>
        <w:rPr>
          <w:sz w:val="24"/>
          <w:szCs w:val="24"/>
          <w:lang w:eastAsia="pl-PL"/>
        </w:rPr>
      </w:pPr>
    </w:p>
    <w:p w14:paraId="3419E1FA" w14:textId="1B680350" w:rsidR="00530E46" w:rsidRDefault="00530E46" w:rsidP="00530E46">
      <w:pPr>
        <w:rPr>
          <w:sz w:val="24"/>
          <w:szCs w:val="24"/>
          <w:lang w:eastAsia="pl-PL"/>
        </w:rPr>
      </w:pPr>
    </w:p>
    <w:p w14:paraId="55434F02" w14:textId="520ECE50" w:rsidR="00530E46" w:rsidRDefault="00614D50" w:rsidP="00530E46">
      <w:pPr>
        <w:rPr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535360" behindDoc="1" locked="0" layoutInCell="1" allowOverlap="1" wp14:anchorId="700FCE4F" wp14:editId="333E4E1B">
            <wp:simplePos x="0" y="0"/>
            <wp:positionH relativeFrom="column">
              <wp:posOffset>766445</wp:posOffset>
            </wp:positionH>
            <wp:positionV relativeFrom="paragraph">
              <wp:posOffset>-1768475</wp:posOffset>
            </wp:positionV>
            <wp:extent cx="434340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27D56" w14:textId="2CC18735" w:rsidR="00530E46" w:rsidRDefault="00530E46" w:rsidP="00530E46">
      <w:pPr>
        <w:rPr>
          <w:sz w:val="24"/>
          <w:szCs w:val="24"/>
          <w:lang w:eastAsia="pl-PL"/>
        </w:rPr>
      </w:pPr>
    </w:p>
    <w:p w14:paraId="7E085358" w14:textId="2215C418" w:rsidR="00530E46" w:rsidRDefault="00530E46" w:rsidP="00530E46">
      <w:pPr>
        <w:rPr>
          <w:sz w:val="24"/>
          <w:szCs w:val="24"/>
          <w:lang w:eastAsia="pl-PL"/>
        </w:rPr>
      </w:pPr>
    </w:p>
    <w:p w14:paraId="5DAF42EB" w14:textId="3810976C" w:rsidR="00530E46" w:rsidRDefault="009C7540" w:rsidP="00530E46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610D50D4" wp14:editId="717691BE">
                <wp:simplePos x="0" y="0"/>
                <wp:positionH relativeFrom="column">
                  <wp:posOffset>830580</wp:posOffset>
                </wp:positionH>
                <wp:positionV relativeFrom="paragraph">
                  <wp:posOffset>6985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4" name="Pole tekstow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3E0D0F" w14:textId="228D9CAD" w:rsidR="009C7540" w:rsidRPr="00044DB2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  <w:noProof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23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Końcowe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wyniki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przeprowadzonego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testu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D50D4" id="Pole tekstowe 64" o:spid="_x0000_s1048" type="#_x0000_t202" style="position:absolute;margin-left:65.4pt;margin-top:.55pt;width:431.25pt;height:17.15pt;z-index:-25155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" filled="f" stroked="f">
                <v:textbox inset="0,0,0,0">
                  <w:txbxContent>
                    <w:p w14:paraId="523E0D0F" w14:textId="228D9CAD" w:rsidR="009C7540" w:rsidRPr="00044DB2" w:rsidRDefault="009C7540" w:rsidP="009C7540">
                      <w:pPr>
                        <w:pStyle w:val="Legenda"/>
                        <w:rPr>
                          <w:i/>
                          <w:iCs/>
                          <w:noProof/>
                          <w:sz w:val="21"/>
                          <w:szCs w:val="21"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 w:rsidR="00C37644">
                        <w:rPr>
                          <w:i/>
                          <w:iCs/>
                        </w:rPr>
                        <w:t>23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Końcowe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wyniki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przeprowadzonego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testu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A9E305A" w14:textId="4FAD2132" w:rsidR="001D2FDA" w:rsidRPr="001D2FDA" w:rsidRDefault="001D2FDA" w:rsidP="00AC4E07">
      <w:pPr>
        <w:pStyle w:val="Nagwek2"/>
        <w:rPr>
          <w:lang w:eastAsia="pl-PL"/>
        </w:rPr>
      </w:pPr>
      <w:bookmarkStart w:id="12" w:name="_Toc214897323"/>
      <w:r>
        <w:rPr>
          <w:lang w:eastAsia="pl-PL"/>
        </w:rPr>
        <w:t>3</w:t>
      </w:r>
      <w:r w:rsidRPr="001D2FDA">
        <w:rPr>
          <w:lang w:eastAsia="pl-PL"/>
        </w:rPr>
        <w:t>.</w:t>
      </w:r>
      <w:r w:rsidR="00AC4E07">
        <w:rPr>
          <w:lang w:eastAsia="pl-PL"/>
        </w:rPr>
        <w:t>6</w:t>
      </w:r>
      <w:r w:rsidRPr="001D2FDA">
        <w:rPr>
          <w:lang w:eastAsia="pl-PL"/>
        </w:rPr>
        <w:t>. test_top_bar_links.py</w:t>
      </w:r>
      <w:bookmarkEnd w:id="12"/>
    </w:p>
    <w:p w14:paraId="21B1E256" w14:textId="4A5236CF" w:rsidR="001D2FDA" w:rsidRPr="00AC4E07" w:rsidRDefault="001D2FDA" w:rsidP="001D2FDA">
      <w:p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Cel: Weryfikacja poprawności odnośników w górnym (czarnym) pasku narzędziowym.</w:t>
      </w:r>
    </w:p>
    <w:p w14:paraId="4044B79D" w14:textId="77777777" w:rsidR="001D2FDA" w:rsidRPr="00AC4E07" w:rsidRDefault="001D2FDA" w:rsidP="001D2FDA">
      <w:p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Dla wszystkich testów używane są osobne funkcje pomocnicze:</w:t>
      </w:r>
    </w:p>
    <w:p w14:paraId="2744C89F" w14:textId="03A39963" w:rsidR="001D2FDA" w:rsidRPr="00AC4E07" w:rsidRDefault="001D2FDA" w:rsidP="001D2FDA">
      <w:pPr>
        <w:numPr>
          <w:ilvl w:val="0"/>
          <w:numId w:val="20"/>
        </w:num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_</w:t>
      </w:r>
      <w:proofErr w:type="spellStart"/>
      <w:r w:rsidRPr="00AC4E07">
        <w:rPr>
          <w:sz w:val="24"/>
          <w:szCs w:val="24"/>
          <w:lang w:eastAsia="pl-PL"/>
        </w:rPr>
        <w:t>click_link_same_tab_xpath</w:t>
      </w:r>
      <w:proofErr w:type="spellEnd"/>
      <w:r w:rsidRPr="00AC4E07">
        <w:rPr>
          <w:sz w:val="24"/>
          <w:szCs w:val="24"/>
          <w:lang w:eastAsia="pl-PL"/>
        </w:rPr>
        <w:t>(...) – kliknięcie linku, który otwiera się w tej samej karcie (sprawdzana zmiana URL i obecność oczekiwanego fragmentu),</w:t>
      </w:r>
    </w:p>
    <w:p w14:paraId="14D13349" w14:textId="3A8FBD60" w:rsidR="001D2FDA" w:rsidRPr="00AC4E07" w:rsidRDefault="001D2FDA" w:rsidP="001D2FDA">
      <w:pPr>
        <w:numPr>
          <w:ilvl w:val="0"/>
          <w:numId w:val="20"/>
        </w:num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_</w:t>
      </w:r>
      <w:proofErr w:type="spellStart"/>
      <w:r w:rsidRPr="00AC4E07">
        <w:rPr>
          <w:sz w:val="24"/>
          <w:szCs w:val="24"/>
          <w:lang w:eastAsia="pl-PL"/>
        </w:rPr>
        <w:t>click_link_new_tab_xpath</w:t>
      </w:r>
      <w:proofErr w:type="spellEnd"/>
      <w:r w:rsidRPr="00AC4E07">
        <w:rPr>
          <w:sz w:val="24"/>
          <w:szCs w:val="24"/>
          <w:lang w:eastAsia="pl-PL"/>
        </w:rPr>
        <w:t>(...) – kliknięcie linku otwieranego w nowej karcie (sprawdzenie pojawienia się nowej karty, przełączenie na nią, weryfikacja URL).</w:t>
      </w:r>
    </w:p>
    <w:p w14:paraId="38A941D9" w14:textId="38773227" w:rsidR="001D2FDA" w:rsidRPr="00AC4E07" w:rsidRDefault="001D2FDA" w:rsidP="001D2FDA">
      <w:p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Testowane linki:</w:t>
      </w:r>
    </w:p>
    <w:p w14:paraId="505002DD" w14:textId="05C61FD7" w:rsidR="001D2FDA" w:rsidRPr="00AC4E07" w:rsidRDefault="001D2FDA" w:rsidP="001D2FDA">
      <w:pPr>
        <w:numPr>
          <w:ilvl w:val="0"/>
          <w:numId w:val="21"/>
        </w:numPr>
        <w:rPr>
          <w:b/>
          <w:sz w:val="24"/>
          <w:szCs w:val="24"/>
          <w:lang w:eastAsia="pl-PL"/>
        </w:rPr>
      </w:pPr>
      <w:proofErr w:type="spellStart"/>
      <w:r w:rsidRPr="00AC4E07">
        <w:rPr>
          <w:sz w:val="24"/>
          <w:szCs w:val="24"/>
          <w:lang w:eastAsia="pl-PL"/>
        </w:rPr>
        <w:t>test_top_link_wirtualna_uczelnia</w:t>
      </w:r>
      <w:proofErr w:type="spellEnd"/>
    </w:p>
    <w:p w14:paraId="288ABABE" w14:textId="7B3EBCFD" w:rsidR="001D2FDA" w:rsidRPr="00AC4E07" w:rsidRDefault="001D2FDA" w:rsidP="001D2FDA">
      <w:pPr>
        <w:numPr>
          <w:ilvl w:val="1"/>
          <w:numId w:val="21"/>
        </w:num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XPATH: //*[@id='mega-menu-item-52540']/a</w:t>
      </w:r>
    </w:p>
    <w:p w14:paraId="6D2AD86C" w14:textId="11B575B5" w:rsidR="001D2FDA" w:rsidRPr="00AC4E07" w:rsidRDefault="001D2FDA" w:rsidP="001D2FDA">
      <w:pPr>
        <w:numPr>
          <w:ilvl w:val="1"/>
          <w:numId w:val="21"/>
        </w:numPr>
        <w:rPr>
          <w:b/>
          <w:sz w:val="24"/>
          <w:szCs w:val="24"/>
          <w:lang w:eastAsia="pl-PL"/>
        </w:rPr>
      </w:pPr>
      <w:r w:rsidRPr="00AC4E07">
        <w:rPr>
          <w:sz w:val="24"/>
          <w:szCs w:val="24"/>
          <w:lang w:eastAsia="pl-PL"/>
        </w:rPr>
        <w:t>Oczekiwane fragmenty URL: my.wsiz.edu.pl.</w:t>
      </w:r>
    </w:p>
    <w:p w14:paraId="0BD78616" w14:textId="7EE9B2E0" w:rsidR="00614D50" w:rsidRPr="001D2FDA" w:rsidRDefault="009C7540" w:rsidP="009C7540">
      <w:pPr>
        <w:ind w:left="108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7AD8AE96" wp14:editId="16673582">
                <wp:simplePos x="0" y="0"/>
                <wp:positionH relativeFrom="column">
                  <wp:posOffset>114300</wp:posOffset>
                </wp:positionH>
                <wp:positionV relativeFrom="paragraph">
                  <wp:posOffset>3261995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5" name="Pole tekstow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F0F08F" w14:textId="484D9A85" w:rsidR="009C7540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Wirtualna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Uczelnia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  <w:p w14:paraId="2585BB39" w14:textId="77777777" w:rsidR="009C7540" w:rsidRDefault="009C7540" w:rsidP="009C7540"/>
                          <w:p w14:paraId="50B4C2BC" w14:textId="77777777" w:rsidR="009C7540" w:rsidRDefault="009C7540" w:rsidP="009C7540"/>
                          <w:p w14:paraId="2025E354" w14:textId="77777777" w:rsidR="009C7540" w:rsidRDefault="009C7540" w:rsidP="009C7540"/>
                          <w:p w14:paraId="485AB8C3" w14:textId="77777777" w:rsidR="009C7540" w:rsidRDefault="009C7540" w:rsidP="009C7540"/>
                          <w:p w14:paraId="4B41AEF5" w14:textId="77777777" w:rsidR="009C7540" w:rsidRDefault="009C7540" w:rsidP="009C7540"/>
                          <w:p w14:paraId="3E3FB683" w14:textId="77777777" w:rsidR="009C7540" w:rsidRDefault="009C7540" w:rsidP="009C7540"/>
                          <w:p w14:paraId="798D59C7" w14:textId="77777777" w:rsidR="009C7540" w:rsidRDefault="009C7540" w:rsidP="009C7540"/>
                          <w:p w14:paraId="07C9169B" w14:textId="77777777" w:rsidR="009C7540" w:rsidRPr="009C7540" w:rsidRDefault="009C7540" w:rsidP="009C754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8AE96" id="Pole tekstowe 65" o:spid="_x0000_s1049" type="#_x0000_t202" style="position:absolute;left:0;text-align:left;margin-left:9pt;margin-top:256.85pt;width:431.25pt;height:17.15pt;z-index:-251546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" filled="f" stroked="f">
                <v:textbox inset="0,0,0,0">
                  <w:txbxContent>
                    <w:p w14:paraId="2CF0F08F" w14:textId="484D9A85" w:rsidR="009C7540" w:rsidRDefault="009C7540" w:rsidP="009C7540">
                      <w:pPr>
                        <w:pStyle w:val="Legenda"/>
                        <w:rPr>
                          <w:i/>
                          <w:iCs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C37644">
                        <w:rPr>
                          <w:i/>
                          <w:iCs/>
                        </w:rPr>
                        <w:t>4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“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Wirtualna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Uczelnia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  <w:p w14:paraId="2585BB39" w14:textId="77777777" w:rsidR="009C7540" w:rsidRDefault="009C7540" w:rsidP="009C7540"/>
                    <w:p w14:paraId="50B4C2BC" w14:textId="77777777" w:rsidR="009C7540" w:rsidRDefault="009C7540" w:rsidP="009C7540"/>
                    <w:p w14:paraId="2025E354" w14:textId="77777777" w:rsidR="009C7540" w:rsidRDefault="009C7540" w:rsidP="009C7540"/>
                    <w:p w14:paraId="485AB8C3" w14:textId="77777777" w:rsidR="009C7540" w:rsidRDefault="009C7540" w:rsidP="009C7540"/>
                    <w:p w14:paraId="4B41AEF5" w14:textId="77777777" w:rsidR="009C7540" w:rsidRDefault="009C7540" w:rsidP="009C7540"/>
                    <w:p w14:paraId="3E3FB683" w14:textId="77777777" w:rsidR="009C7540" w:rsidRDefault="009C7540" w:rsidP="009C7540"/>
                    <w:p w14:paraId="798D59C7" w14:textId="77777777" w:rsidR="009C7540" w:rsidRDefault="009C7540" w:rsidP="009C7540"/>
                    <w:p w14:paraId="07C9169B" w14:textId="77777777" w:rsidR="009C7540" w:rsidRPr="009C7540" w:rsidRDefault="009C7540" w:rsidP="009C7540"/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3A42EC3B" wp14:editId="012D3CBA">
            <wp:simplePos x="0" y="0"/>
            <wp:positionH relativeFrom="column">
              <wp:posOffset>137795</wp:posOffset>
            </wp:positionH>
            <wp:positionV relativeFrom="paragraph">
              <wp:posOffset>180340</wp:posOffset>
            </wp:positionV>
            <wp:extent cx="5572125" cy="2969260"/>
            <wp:effectExtent l="0" t="0" r="9525" b="2540"/>
            <wp:wrapTight wrapText="bothSides">
              <wp:wrapPolygon edited="0">
                <wp:start x="0" y="0"/>
                <wp:lineTo x="0" y="21480"/>
                <wp:lineTo x="21563" y="21480"/>
                <wp:lineTo x="21563" y="0"/>
                <wp:lineTo x="0" y="0"/>
              </wp:wrapPolygon>
            </wp:wrapTight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D996D" w14:textId="454E31CA" w:rsidR="001D2FDA" w:rsidRPr="001D2FDA" w:rsidRDefault="001D2FDA" w:rsidP="001D2FDA">
      <w:pPr>
        <w:numPr>
          <w:ilvl w:val="0"/>
          <w:numId w:val="21"/>
        </w:numPr>
        <w:rPr>
          <w:sz w:val="24"/>
          <w:szCs w:val="24"/>
          <w:lang w:eastAsia="pl-PL"/>
        </w:rPr>
      </w:pPr>
      <w:proofErr w:type="spellStart"/>
      <w:r w:rsidRPr="001D2FDA">
        <w:rPr>
          <w:bCs/>
          <w:sz w:val="24"/>
          <w:szCs w:val="24"/>
          <w:lang w:eastAsia="pl-PL"/>
        </w:rPr>
        <w:lastRenderedPageBreak/>
        <w:t>test_top_link_e_learning</w:t>
      </w:r>
      <w:proofErr w:type="spellEnd"/>
    </w:p>
    <w:p w14:paraId="47B3BD8B" w14:textId="14602872" w:rsidR="001D2FDA" w:rsidRPr="00AC4E07" w:rsidRDefault="001D2FDA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XPATH: //*[@id='mega-menu-item-52541']/a</w:t>
      </w:r>
    </w:p>
    <w:p w14:paraId="557B5A42" w14:textId="247F833C" w:rsidR="001D2FDA" w:rsidRPr="00AC4E07" w:rsidRDefault="00AC4E07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E570459" wp14:editId="6BC5EEDF">
            <wp:simplePos x="0" y="0"/>
            <wp:positionH relativeFrom="column">
              <wp:posOffset>175895</wp:posOffset>
            </wp:positionH>
            <wp:positionV relativeFrom="paragraph">
              <wp:posOffset>382905</wp:posOffset>
            </wp:positionV>
            <wp:extent cx="5772785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26" y="21533"/>
                <wp:lineTo x="21526" y="0"/>
                <wp:lineTo x="0" y="0"/>
              </wp:wrapPolygon>
            </wp:wrapTight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FDA" w:rsidRPr="00AC4E07">
        <w:rPr>
          <w:bCs/>
          <w:sz w:val="24"/>
          <w:szCs w:val="24"/>
          <w:lang w:eastAsia="pl-PL"/>
        </w:rPr>
        <w:t>Oczekiwane: moodle.wsiz.edu.pl.</w:t>
      </w:r>
    </w:p>
    <w:p w14:paraId="17D69391" w14:textId="05169164" w:rsidR="00614D50" w:rsidRPr="001D2FDA" w:rsidRDefault="009C7540" w:rsidP="00614D50">
      <w:pPr>
        <w:ind w:left="144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4DD44E28" wp14:editId="0CB019BC">
                <wp:simplePos x="0" y="0"/>
                <wp:positionH relativeFrom="column">
                  <wp:posOffset>152400</wp:posOffset>
                </wp:positionH>
                <wp:positionV relativeFrom="paragraph">
                  <wp:posOffset>3321685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6" name="Pole tekstow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E98514" w14:textId="475A1894" w:rsidR="009C7540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“</w:t>
                            </w:r>
                            <w:r>
                              <w:rPr>
                                <w:i/>
                                <w:iCs/>
                              </w:rPr>
                              <w:t>e-Learning</w:t>
                            </w:r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  <w:p w14:paraId="11A3332D" w14:textId="77777777" w:rsidR="009C7540" w:rsidRDefault="009C7540" w:rsidP="009C7540"/>
                          <w:p w14:paraId="3CEEEFD5" w14:textId="77777777" w:rsidR="009C7540" w:rsidRDefault="009C7540" w:rsidP="009C7540"/>
                          <w:p w14:paraId="357397D8" w14:textId="77777777" w:rsidR="009C7540" w:rsidRDefault="009C7540" w:rsidP="009C7540"/>
                          <w:p w14:paraId="2E950EAA" w14:textId="77777777" w:rsidR="009C7540" w:rsidRDefault="009C7540" w:rsidP="009C7540"/>
                          <w:p w14:paraId="27605764" w14:textId="77777777" w:rsidR="009C7540" w:rsidRDefault="009C7540" w:rsidP="009C7540"/>
                          <w:p w14:paraId="360563AE" w14:textId="77777777" w:rsidR="009C7540" w:rsidRDefault="009C7540" w:rsidP="009C7540"/>
                          <w:p w14:paraId="07CDE793" w14:textId="77777777" w:rsidR="009C7540" w:rsidRDefault="009C7540" w:rsidP="009C7540"/>
                          <w:p w14:paraId="0139B252" w14:textId="77777777" w:rsidR="009C7540" w:rsidRPr="009C7540" w:rsidRDefault="009C7540" w:rsidP="009C754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44E28" id="Pole tekstowe 66" o:spid="_x0000_s1050" type="#_x0000_t202" style="position:absolute;left:0;text-align:left;margin-left:12pt;margin-top:261.55pt;width:431.25pt;height:17.15pt;z-index:-251544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" filled="f" stroked="f">
                <v:textbox inset="0,0,0,0">
                  <w:txbxContent>
                    <w:p w14:paraId="58E98514" w14:textId="475A1894" w:rsidR="009C7540" w:rsidRDefault="009C7540" w:rsidP="009C7540">
                      <w:pPr>
                        <w:pStyle w:val="Legenda"/>
                        <w:rPr>
                          <w:i/>
                          <w:iCs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C37644">
                        <w:rPr>
                          <w:i/>
                          <w:iCs/>
                        </w:rPr>
                        <w:t>5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“</w:t>
                      </w:r>
                      <w:r>
                        <w:rPr>
                          <w:i/>
                          <w:iCs/>
                        </w:rPr>
                        <w:t>e-Learning</w:t>
                      </w:r>
                      <w:r>
                        <w:rPr>
                          <w:i/>
                          <w:iCs/>
                        </w:rPr>
                        <w:t>”.</w:t>
                      </w:r>
                    </w:p>
                    <w:p w14:paraId="11A3332D" w14:textId="77777777" w:rsidR="009C7540" w:rsidRDefault="009C7540" w:rsidP="009C7540"/>
                    <w:p w14:paraId="3CEEEFD5" w14:textId="77777777" w:rsidR="009C7540" w:rsidRDefault="009C7540" w:rsidP="009C7540"/>
                    <w:p w14:paraId="357397D8" w14:textId="77777777" w:rsidR="009C7540" w:rsidRDefault="009C7540" w:rsidP="009C7540"/>
                    <w:p w14:paraId="2E950EAA" w14:textId="77777777" w:rsidR="009C7540" w:rsidRDefault="009C7540" w:rsidP="009C7540"/>
                    <w:p w14:paraId="27605764" w14:textId="77777777" w:rsidR="009C7540" w:rsidRDefault="009C7540" w:rsidP="009C7540"/>
                    <w:p w14:paraId="360563AE" w14:textId="77777777" w:rsidR="009C7540" w:rsidRDefault="009C7540" w:rsidP="009C7540"/>
                    <w:p w14:paraId="07CDE793" w14:textId="77777777" w:rsidR="009C7540" w:rsidRDefault="009C7540" w:rsidP="009C7540"/>
                    <w:p w14:paraId="0139B252" w14:textId="77777777" w:rsidR="009C7540" w:rsidRPr="009C7540" w:rsidRDefault="009C7540" w:rsidP="009C7540"/>
                  </w:txbxContent>
                </v:textbox>
                <w10:wrap type="tight"/>
              </v:shape>
            </w:pict>
          </mc:Fallback>
        </mc:AlternateContent>
      </w:r>
    </w:p>
    <w:p w14:paraId="78426ADE" w14:textId="77777777" w:rsidR="001D2FDA" w:rsidRPr="001D2FDA" w:rsidRDefault="001D2FDA" w:rsidP="001D2FDA">
      <w:pPr>
        <w:numPr>
          <w:ilvl w:val="0"/>
          <w:numId w:val="21"/>
        </w:numPr>
        <w:rPr>
          <w:sz w:val="24"/>
          <w:szCs w:val="24"/>
          <w:lang w:eastAsia="pl-PL"/>
        </w:rPr>
      </w:pPr>
      <w:proofErr w:type="spellStart"/>
      <w:r w:rsidRPr="001D2FDA">
        <w:rPr>
          <w:bCs/>
          <w:sz w:val="24"/>
          <w:szCs w:val="24"/>
          <w:lang w:eastAsia="pl-PL"/>
        </w:rPr>
        <w:t>test_top_link_poczta</w:t>
      </w:r>
      <w:proofErr w:type="spellEnd"/>
    </w:p>
    <w:p w14:paraId="270ABF23" w14:textId="77777777" w:rsidR="001D2FDA" w:rsidRPr="00AC4E07" w:rsidRDefault="001D2FDA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XPATH: //*[@id='mega-menu-item-52542']/a</w:t>
      </w:r>
    </w:p>
    <w:p w14:paraId="62535830" w14:textId="68104856" w:rsidR="001D2FDA" w:rsidRPr="00AC4E07" w:rsidRDefault="009C7540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03E42EE" wp14:editId="76902CFA">
            <wp:simplePos x="0" y="0"/>
            <wp:positionH relativeFrom="column">
              <wp:posOffset>202565</wp:posOffset>
            </wp:positionH>
            <wp:positionV relativeFrom="paragraph">
              <wp:posOffset>501650</wp:posOffset>
            </wp:positionV>
            <wp:extent cx="5760720" cy="3069590"/>
            <wp:effectExtent l="0" t="0" r="0" b="0"/>
            <wp:wrapTight wrapText="bothSides">
              <wp:wrapPolygon edited="0">
                <wp:start x="0" y="0"/>
                <wp:lineTo x="0" y="21448"/>
                <wp:lineTo x="21500" y="21448"/>
                <wp:lineTo x="21500" y="0"/>
                <wp:lineTo x="0" y="0"/>
              </wp:wrapPolygon>
            </wp:wrapTight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D2FDA" w:rsidRPr="00AC4E07">
        <w:rPr>
          <w:bCs/>
          <w:sz w:val="24"/>
          <w:szCs w:val="24"/>
          <w:lang w:eastAsia="pl-PL"/>
        </w:rPr>
        <w:t>Oczekiwane</w:t>
      </w:r>
      <w:proofErr w:type="spellEnd"/>
      <w:r w:rsidR="001D2FDA" w:rsidRPr="00AC4E07">
        <w:rPr>
          <w:bCs/>
          <w:sz w:val="24"/>
          <w:szCs w:val="24"/>
          <w:lang w:eastAsia="pl-PL"/>
        </w:rPr>
        <w:t>: m.in. poczta.wsiz.edu.pl, outlook.office365.com, office.com, microsoftonline.com.</w:t>
      </w:r>
    </w:p>
    <w:p w14:paraId="190C10CB" w14:textId="0799525E" w:rsidR="00614D50" w:rsidRDefault="009C7540" w:rsidP="00614D50">
      <w:pPr>
        <w:ind w:left="144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1FF9A5E9" wp14:editId="080152D0">
                <wp:simplePos x="0" y="0"/>
                <wp:positionH relativeFrom="column">
                  <wp:posOffset>175260</wp:posOffset>
                </wp:positionH>
                <wp:positionV relativeFrom="paragraph">
                  <wp:posOffset>99060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7" name="Pole tekstow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A62B1" w14:textId="18E6EB4E" w:rsidR="009C7540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6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Poczta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  <w:p w14:paraId="5348DB1E" w14:textId="77777777" w:rsidR="009C7540" w:rsidRDefault="009C7540" w:rsidP="009C7540"/>
                          <w:p w14:paraId="2D0AFE4B" w14:textId="77777777" w:rsidR="009C7540" w:rsidRDefault="009C7540" w:rsidP="009C7540"/>
                          <w:p w14:paraId="19CA4868" w14:textId="77777777" w:rsidR="009C7540" w:rsidRDefault="009C7540" w:rsidP="009C7540"/>
                          <w:p w14:paraId="00488A5D" w14:textId="77777777" w:rsidR="009C7540" w:rsidRDefault="009C7540" w:rsidP="009C7540"/>
                          <w:p w14:paraId="79F0B752" w14:textId="77777777" w:rsidR="009C7540" w:rsidRDefault="009C7540" w:rsidP="009C7540"/>
                          <w:p w14:paraId="22B5C512" w14:textId="77777777" w:rsidR="009C7540" w:rsidRDefault="009C7540" w:rsidP="009C7540"/>
                          <w:p w14:paraId="32560434" w14:textId="77777777" w:rsidR="009C7540" w:rsidRDefault="009C7540" w:rsidP="009C7540"/>
                          <w:p w14:paraId="28EC0F5E" w14:textId="77777777" w:rsidR="009C7540" w:rsidRPr="009C7540" w:rsidRDefault="009C7540" w:rsidP="009C754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A5E9" id="Pole tekstowe 67" o:spid="_x0000_s1051" type="#_x0000_t202" style="position:absolute;left:0;text-align:left;margin-left:13.8pt;margin-top:7.8pt;width:431.25pt;height:17.15pt;z-index:-251542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" filled="f" stroked="f">
                <v:textbox inset="0,0,0,0">
                  <w:txbxContent>
                    <w:p w14:paraId="141A62B1" w14:textId="18E6EB4E" w:rsidR="009C7540" w:rsidRDefault="009C7540" w:rsidP="009C7540">
                      <w:pPr>
                        <w:pStyle w:val="Legenda"/>
                        <w:rPr>
                          <w:i/>
                          <w:iCs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C37644">
                        <w:rPr>
                          <w:i/>
                          <w:iCs/>
                        </w:rPr>
                        <w:t>6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“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Poczta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  <w:p w14:paraId="5348DB1E" w14:textId="77777777" w:rsidR="009C7540" w:rsidRDefault="009C7540" w:rsidP="009C7540"/>
                    <w:p w14:paraId="2D0AFE4B" w14:textId="77777777" w:rsidR="009C7540" w:rsidRDefault="009C7540" w:rsidP="009C7540"/>
                    <w:p w14:paraId="19CA4868" w14:textId="77777777" w:rsidR="009C7540" w:rsidRDefault="009C7540" w:rsidP="009C7540"/>
                    <w:p w14:paraId="00488A5D" w14:textId="77777777" w:rsidR="009C7540" w:rsidRDefault="009C7540" w:rsidP="009C7540"/>
                    <w:p w14:paraId="79F0B752" w14:textId="77777777" w:rsidR="009C7540" w:rsidRDefault="009C7540" w:rsidP="009C7540"/>
                    <w:p w14:paraId="22B5C512" w14:textId="77777777" w:rsidR="009C7540" w:rsidRDefault="009C7540" w:rsidP="009C7540"/>
                    <w:p w14:paraId="32560434" w14:textId="77777777" w:rsidR="009C7540" w:rsidRDefault="009C7540" w:rsidP="009C7540"/>
                    <w:p w14:paraId="28EC0F5E" w14:textId="77777777" w:rsidR="009C7540" w:rsidRPr="009C7540" w:rsidRDefault="009C7540" w:rsidP="009C7540"/>
                  </w:txbxContent>
                </v:textbox>
                <w10:wrap type="tight"/>
              </v:shape>
            </w:pict>
          </mc:Fallback>
        </mc:AlternateContent>
      </w:r>
    </w:p>
    <w:p w14:paraId="66E88D44" w14:textId="77777777" w:rsidR="00AC4E07" w:rsidRPr="001D2FDA" w:rsidRDefault="00AC4E07" w:rsidP="00614D50">
      <w:pPr>
        <w:ind w:left="1440"/>
        <w:rPr>
          <w:sz w:val="24"/>
          <w:szCs w:val="24"/>
          <w:lang w:eastAsia="pl-PL"/>
        </w:rPr>
      </w:pPr>
    </w:p>
    <w:p w14:paraId="326B054D" w14:textId="77777777" w:rsidR="001D2FDA" w:rsidRPr="001D2FDA" w:rsidRDefault="001D2FDA" w:rsidP="001D2FDA">
      <w:pPr>
        <w:numPr>
          <w:ilvl w:val="0"/>
          <w:numId w:val="21"/>
        </w:numPr>
        <w:rPr>
          <w:sz w:val="24"/>
          <w:szCs w:val="24"/>
          <w:lang w:eastAsia="pl-PL"/>
        </w:rPr>
      </w:pPr>
      <w:proofErr w:type="spellStart"/>
      <w:r w:rsidRPr="001D2FDA">
        <w:rPr>
          <w:bCs/>
          <w:sz w:val="24"/>
          <w:szCs w:val="24"/>
          <w:lang w:eastAsia="pl-PL"/>
        </w:rPr>
        <w:t>test_top_link_e_uslugi</w:t>
      </w:r>
      <w:proofErr w:type="spellEnd"/>
      <w:r w:rsidRPr="001D2FDA">
        <w:rPr>
          <w:sz w:val="24"/>
          <w:szCs w:val="24"/>
          <w:lang w:eastAsia="pl-PL"/>
        </w:rPr>
        <w:t xml:space="preserve"> </w:t>
      </w:r>
      <w:r w:rsidRPr="001D2FDA">
        <w:rPr>
          <w:i/>
          <w:iCs/>
          <w:sz w:val="24"/>
          <w:szCs w:val="24"/>
          <w:lang w:eastAsia="pl-PL"/>
        </w:rPr>
        <w:t>(nowa karta)</w:t>
      </w:r>
    </w:p>
    <w:p w14:paraId="4EB728F9" w14:textId="77777777" w:rsidR="001D2FDA" w:rsidRPr="00AC4E07" w:rsidRDefault="001D2FDA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XPATH: //*[@id='mega-menu-item-52543']/a</w:t>
      </w:r>
    </w:p>
    <w:p w14:paraId="63ABB5AA" w14:textId="75F38315" w:rsidR="001D2FDA" w:rsidRPr="00AC4E07" w:rsidRDefault="00AC4E07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7EE0D43" wp14:editId="761E2798">
            <wp:simplePos x="0" y="0"/>
            <wp:positionH relativeFrom="column">
              <wp:posOffset>1270</wp:posOffset>
            </wp:positionH>
            <wp:positionV relativeFrom="paragraph">
              <wp:posOffset>354330</wp:posOffset>
            </wp:positionV>
            <wp:extent cx="6130290" cy="3267075"/>
            <wp:effectExtent l="0" t="0" r="3810" b="9525"/>
            <wp:wrapTight wrapText="bothSides">
              <wp:wrapPolygon edited="0">
                <wp:start x="0" y="0"/>
                <wp:lineTo x="0" y="21537"/>
                <wp:lineTo x="21546" y="21537"/>
                <wp:lineTo x="21546" y="0"/>
                <wp:lineTo x="0" y="0"/>
              </wp:wrapPolygon>
            </wp:wrapTight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2FDA" w:rsidRPr="00AC4E07">
        <w:rPr>
          <w:bCs/>
          <w:sz w:val="24"/>
          <w:szCs w:val="24"/>
          <w:lang w:eastAsia="pl-PL"/>
        </w:rPr>
        <w:t>Oczekiwane: euslugi.wsiz.pl.</w:t>
      </w:r>
    </w:p>
    <w:p w14:paraId="3E3077FA" w14:textId="7E3DD9EC" w:rsidR="00614D50" w:rsidRPr="001D2FDA" w:rsidRDefault="009C7540" w:rsidP="00C37644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25DE1E1C" wp14:editId="118E9768">
                <wp:simplePos x="0" y="0"/>
                <wp:positionH relativeFrom="column">
                  <wp:posOffset>0</wp:posOffset>
                </wp:positionH>
                <wp:positionV relativeFrom="paragraph">
                  <wp:posOffset>198120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8" name="Pole tekstow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7BF06" w14:textId="727B7538" w:rsidR="009C7540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7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“e-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Usługi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  <w:p w14:paraId="60C82304" w14:textId="77777777" w:rsidR="009C7540" w:rsidRDefault="009C7540" w:rsidP="009C7540"/>
                          <w:p w14:paraId="78F4487C" w14:textId="77777777" w:rsidR="009C7540" w:rsidRDefault="009C7540" w:rsidP="009C7540"/>
                          <w:p w14:paraId="4E8DBCCD" w14:textId="77777777" w:rsidR="009C7540" w:rsidRDefault="009C7540" w:rsidP="009C7540"/>
                          <w:p w14:paraId="2E90D2C6" w14:textId="77777777" w:rsidR="009C7540" w:rsidRDefault="009C7540" w:rsidP="009C7540"/>
                          <w:p w14:paraId="04F2C8A8" w14:textId="77777777" w:rsidR="009C7540" w:rsidRDefault="009C7540" w:rsidP="009C7540"/>
                          <w:p w14:paraId="71087686" w14:textId="77777777" w:rsidR="009C7540" w:rsidRDefault="009C7540" w:rsidP="009C7540"/>
                          <w:p w14:paraId="6CB7D3EF" w14:textId="77777777" w:rsidR="009C7540" w:rsidRDefault="009C7540" w:rsidP="009C7540"/>
                          <w:p w14:paraId="634A6F55" w14:textId="77777777" w:rsidR="009C7540" w:rsidRPr="009C7540" w:rsidRDefault="009C7540" w:rsidP="009C754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1E1C" id="Pole tekstowe 68" o:spid="_x0000_s1052" type="#_x0000_t202" style="position:absolute;margin-left:0;margin-top:15.6pt;width:431.25pt;height:17.15pt;z-index:-251539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" filled="f" stroked="f">
                <v:textbox inset="0,0,0,0">
                  <w:txbxContent>
                    <w:p w14:paraId="25D7BF06" w14:textId="727B7538" w:rsidR="009C7540" w:rsidRDefault="009C7540" w:rsidP="009C7540">
                      <w:pPr>
                        <w:pStyle w:val="Legenda"/>
                        <w:rPr>
                          <w:i/>
                          <w:iCs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C37644">
                        <w:rPr>
                          <w:i/>
                          <w:iCs/>
                        </w:rPr>
                        <w:t>7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“e-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Usługi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  <w:p w14:paraId="60C82304" w14:textId="77777777" w:rsidR="009C7540" w:rsidRDefault="009C7540" w:rsidP="009C7540"/>
                    <w:p w14:paraId="78F4487C" w14:textId="77777777" w:rsidR="009C7540" w:rsidRDefault="009C7540" w:rsidP="009C7540"/>
                    <w:p w14:paraId="4E8DBCCD" w14:textId="77777777" w:rsidR="009C7540" w:rsidRDefault="009C7540" w:rsidP="009C7540"/>
                    <w:p w14:paraId="2E90D2C6" w14:textId="77777777" w:rsidR="009C7540" w:rsidRDefault="009C7540" w:rsidP="009C7540"/>
                    <w:p w14:paraId="04F2C8A8" w14:textId="77777777" w:rsidR="009C7540" w:rsidRDefault="009C7540" w:rsidP="009C7540"/>
                    <w:p w14:paraId="71087686" w14:textId="77777777" w:rsidR="009C7540" w:rsidRDefault="009C7540" w:rsidP="009C7540"/>
                    <w:p w14:paraId="6CB7D3EF" w14:textId="77777777" w:rsidR="009C7540" w:rsidRDefault="009C7540" w:rsidP="009C7540"/>
                    <w:p w14:paraId="634A6F55" w14:textId="77777777" w:rsidR="009C7540" w:rsidRPr="009C7540" w:rsidRDefault="009C7540" w:rsidP="009C7540"/>
                  </w:txbxContent>
                </v:textbox>
                <w10:wrap type="tight"/>
              </v:shape>
            </w:pict>
          </mc:Fallback>
        </mc:AlternateContent>
      </w:r>
    </w:p>
    <w:p w14:paraId="4D653976" w14:textId="77777777" w:rsidR="001D2FDA" w:rsidRPr="001D2FDA" w:rsidRDefault="001D2FDA" w:rsidP="001D2FDA">
      <w:pPr>
        <w:numPr>
          <w:ilvl w:val="0"/>
          <w:numId w:val="21"/>
        </w:numPr>
        <w:rPr>
          <w:sz w:val="24"/>
          <w:szCs w:val="24"/>
          <w:lang w:eastAsia="pl-PL"/>
        </w:rPr>
      </w:pPr>
      <w:proofErr w:type="spellStart"/>
      <w:r w:rsidRPr="001D2FDA">
        <w:rPr>
          <w:bCs/>
          <w:sz w:val="24"/>
          <w:szCs w:val="24"/>
          <w:lang w:eastAsia="pl-PL"/>
        </w:rPr>
        <w:t>test_top_link_biblioteka</w:t>
      </w:r>
      <w:proofErr w:type="spellEnd"/>
    </w:p>
    <w:p w14:paraId="3F5A43A0" w14:textId="77777777" w:rsidR="001D2FDA" w:rsidRPr="00AC4E07" w:rsidRDefault="001D2FDA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XPATH: //*[@id='mega-menu-item-52544']/a</w:t>
      </w:r>
    </w:p>
    <w:p w14:paraId="04E13037" w14:textId="7A12C15E" w:rsidR="001D2FDA" w:rsidRPr="00AC4E07" w:rsidRDefault="00AC4E07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A563E3F" wp14:editId="3950200F">
            <wp:simplePos x="0" y="0"/>
            <wp:positionH relativeFrom="column">
              <wp:posOffset>88265</wp:posOffset>
            </wp:positionH>
            <wp:positionV relativeFrom="paragraph">
              <wp:posOffset>446405</wp:posOffset>
            </wp:positionV>
            <wp:extent cx="5733415" cy="3055620"/>
            <wp:effectExtent l="0" t="0" r="635" b="0"/>
            <wp:wrapTight wrapText="bothSides">
              <wp:wrapPolygon edited="0">
                <wp:start x="0" y="0"/>
                <wp:lineTo x="0" y="21411"/>
                <wp:lineTo x="21531" y="21411"/>
                <wp:lineTo x="21531" y="0"/>
                <wp:lineTo x="0" y="0"/>
              </wp:wrapPolygon>
            </wp:wrapTight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FDA" w:rsidRPr="00AC4E07">
        <w:rPr>
          <w:bCs/>
          <w:sz w:val="24"/>
          <w:szCs w:val="24"/>
          <w:lang w:eastAsia="pl-PL"/>
        </w:rPr>
        <w:t>Oczekiwane: wsiz.edu.pl/uczelnia/jednostki-</w:t>
      </w:r>
      <w:proofErr w:type="spellStart"/>
      <w:r w:rsidR="001D2FDA" w:rsidRPr="00AC4E07">
        <w:rPr>
          <w:bCs/>
          <w:sz w:val="24"/>
          <w:szCs w:val="24"/>
          <w:lang w:eastAsia="pl-PL"/>
        </w:rPr>
        <w:t>wsiiz</w:t>
      </w:r>
      <w:proofErr w:type="spellEnd"/>
      <w:r w:rsidR="001D2FDA" w:rsidRPr="00AC4E07">
        <w:rPr>
          <w:bCs/>
          <w:sz w:val="24"/>
          <w:szCs w:val="24"/>
          <w:lang w:eastAsia="pl-PL"/>
        </w:rPr>
        <w:t>/</w:t>
      </w:r>
      <w:proofErr w:type="spellStart"/>
      <w:r w:rsidR="001D2FDA" w:rsidRPr="00AC4E07">
        <w:rPr>
          <w:bCs/>
          <w:sz w:val="24"/>
          <w:szCs w:val="24"/>
          <w:lang w:eastAsia="pl-PL"/>
        </w:rPr>
        <w:t>biblioteka-wsiiz</w:t>
      </w:r>
      <w:proofErr w:type="spellEnd"/>
      <w:r w:rsidR="001D2FDA" w:rsidRPr="00AC4E07">
        <w:rPr>
          <w:bCs/>
          <w:sz w:val="24"/>
          <w:szCs w:val="24"/>
          <w:lang w:eastAsia="pl-PL"/>
        </w:rPr>
        <w:t xml:space="preserve"> lub skrócona forma </w:t>
      </w:r>
      <w:proofErr w:type="spellStart"/>
      <w:r w:rsidR="001D2FDA" w:rsidRPr="00AC4E07">
        <w:rPr>
          <w:bCs/>
          <w:sz w:val="24"/>
          <w:szCs w:val="24"/>
          <w:lang w:eastAsia="pl-PL"/>
        </w:rPr>
        <w:t>biblioteka-wsiiz</w:t>
      </w:r>
      <w:proofErr w:type="spellEnd"/>
      <w:r w:rsidR="001D2FDA" w:rsidRPr="00AC4E07">
        <w:rPr>
          <w:bCs/>
          <w:sz w:val="24"/>
          <w:szCs w:val="24"/>
          <w:lang w:eastAsia="pl-PL"/>
        </w:rPr>
        <w:t>.</w:t>
      </w:r>
    </w:p>
    <w:p w14:paraId="50E460CC" w14:textId="10BDEDB4" w:rsidR="00614D50" w:rsidRPr="001D2FDA" w:rsidRDefault="009C7540" w:rsidP="00614D50">
      <w:pPr>
        <w:ind w:left="144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6154CA66" wp14:editId="1A32F540">
                <wp:simplePos x="0" y="0"/>
                <wp:positionH relativeFrom="column">
                  <wp:posOffset>-5887720</wp:posOffset>
                </wp:positionH>
                <wp:positionV relativeFrom="paragraph">
                  <wp:posOffset>3152140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69" name="Pole tekstow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EAA103" w14:textId="708DCEEF" w:rsidR="009C7540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8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Biblioteka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  <w:p w14:paraId="312FC775" w14:textId="77777777" w:rsidR="009C7540" w:rsidRDefault="009C7540" w:rsidP="009C7540"/>
                          <w:p w14:paraId="1103A567" w14:textId="77777777" w:rsidR="009C7540" w:rsidRDefault="009C7540" w:rsidP="009C7540"/>
                          <w:p w14:paraId="53ED2859" w14:textId="77777777" w:rsidR="009C7540" w:rsidRDefault="009C7540" w:rsidP="009C7540"/>
                          <w:p w14:paraId="4C31C68F" w14:textId="77777777" w:rsidR="009C7540" w:rsidRDefault="009C7540" w:rsidP="009C7540"/>
                          <w:p w14:paraId="2C9B28D4" w14:textId="77777777" w:rsidR="009C7540" w:rsidRDefault="009C7540" w:rsidP="009C7540"/>
                          <w:p w14:paraId="577A0E6D" w14:textId="77777777" w:rsidR="009C7540" w:rsidRDefault="009C7540" w:rsidP="009C7540"/>
                          <w:p w14:paraId="00885B65" w14:textId="77777777" w:rsidR="009C7540" w:rsidRDefault="009C7540" w:rsidP="009C7540"/>
                          <w:p w14:paraId="0A26E578" w14:textId="77777777" w:rsidR="009C7540" w:rsidRPr="009C7540" w:rsidRDefault="009C7540" w:rsidP="009C754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4CA66" id="Pole tekstowe 69" o:spid="_x0000_s1053" type="#_x0000_t202" style="position:absolute;left:0;text-align:left;margin-left:-463.6pt;margin-top:248.2pt;width:431.25pt;height:17.15pt;z-index:-251537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" filled="f" stroked="f">
                <v:textbox inset="0,0,0,0">
                  <w:txbxContent>
                    <w:p w14:paraId="51EAA103" w14:textId="708DCEEF" w:rsidR="009C7540" w:rsidRDefault="009C7540" w:rsidP="009C7540">
                      <w:pPr>
                        <w:pStyle w:val="Legenda"/>
                        <w:rPr>
                          <w:i/>
                          <w:iCs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C37644">
                        <w:rPr>
                          <w:i/>
                          <w:iCs/>
                        </w:rPr>
                        <w:t>8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“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Biblioteka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  <w:p w14:paraId="312FC775" w14:textId="77777777" w:rsidR="009C7540" w:rsidRDefault="009C7540" w:rsidP="009C7540"/>
                    <w:p w14:paraId="1103A567" w14:textId="77777777" w:rsidR="009C7540" w:rsidRDefault="009C7540" w:rsidP="009C7540"/>
                    <w:p w14:paraId="53ED2859" w14:textId="77777777" w:rsidR="009C7540" w:rsidRDefault="009C7540" w:rsidP="009C7540"/>
                    <w:p w14:paraId="4C31C68F" w14:textId="77777777" w:rsidR="009C7540" w:rsidRDefault="009C7540" w:rsidP="009C7540"/>
                    <w:p w14:paraId="2C9B28D4" w14:textId="77777777" w:rsidR="009C7540" w:rsidRDefault="009C7540" w:rsidP="009C7540"/>
                    <w:p w14:paraId="577A0E6D" w14:textId="77777777" w:rsidR="009C7540" w:rsidRDefault="009C7540" w:rsidP="009C7540"/>
                    <w:p w14:paraId="00885B65" w14:textId="77777777" w:rsidR="009C7540" w:rsidRDefault="009C7540" w:rsidP="009C7540"/>
                    <w:p w14:paraId="0A26E578" w14:textId="77777777" w:rsidR="009C7540" w:rsidRPr="009C7540" w:rsidRDefault="009C7540" w:rsidP="009C7540"/>
                  </w:txbxContent>
                </v:textbox>
                <w10:wrap type="tight"/>
              </v:shape>
            </w:pict>
          </mc:Fallback>
        </mc:AlternateContent>
      </w:r>
    </w:p>
    <w:p w14:paraId="4E034E59" w14:textId="77777777" w:rsidR="001D2FDA" w:rsidRPr="001D2FDA" w:rsidRDefault="001D2FDA" w:rsidP="001D2FDA">
      <w:pPr>
        <w:numPr>
          <w:ilvl w:val="0"/>
          <w:numId w:val="21"/>
        </w:numPr>
        <w:rPr>
          <w:sz w:val="24"/>
          <w:szCs w:val="24"/>
          <w:lang w:eastAsia="pl-PL"/>
        </w:rPr>
      </w:pPr>
      <w:proofErr w:type="spellStart"/>
      <w:r w:rsidRPr="001D2FDA">
        <w:rPr>
          <w:bCs/>
          <w:sz w:val="24"/>
          <w:szCs w:val="24"/>
          <w:lang w:eastAsia="pl-PL"/>
        </w:rPr>
        <w:lastRenderedPageBreak/>
        <w:t>test_top_link_system_wydrukow</w:t>
      </w:r>
      <w:proofErr w:type="spellEnd"/>
      <w:r w:rsidRPr="001D2FDA">
        <w:rPr>
          <w:sz w:val="24"/>
          <w:szCs w:val="24"/>
          <w:lang w:eastAsia="pl-PL"/>
        </w:rPr>
        <w:t xml:space="preserve"> </w:t>
      </w:r>
      <w:r w:rsidRPr="001D2FDA">
        <w:rPr>
          <w:i/>
          <w:iCs/>
          <w:sz w:val="24"/>
          <w:szCs w:val="24"/>
          <w:lang w:eastAsia="pl-PL"/>
        </w:rPr>
        <w:t>(nowa karta)</w:t>
      </w:r>
    </w:p>
    <w:p w14:paraId="6FE19827" w14:textId="77777777" w:rsidR="001D2FDA" w:rsidRPr="00AC4E07" w:rsidRDefault="001D2FDA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XPATH: //*[@id='mega-menu-item-52545']/a</w:t>
      </w:r>
    </w:p>
    <w:p w14:paraId="3C96F89E" w14:textId="5DF41751" w:rsidR="001D2FDA" w:rsidRPr="00AC4E07" w:rsidRDefault="00AC4E07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D906F08" wp14:editId="5033C281">
            <wp:simplePos x="0" y="0"/>
            <wp:positionH relativeFrom="column">
              <wp:posOffset>48895</wp:posOffset>
            </wp:positionH>
            <wp:positionV relativeFrom="paragraph">
              <wp:posOffset>382905</wp:posOffset>
            </wp:positionV>
            <wp:extent cx="6130290" cy="3267075"/>
            <wp:effectExtent l="0" t="0" r="3810" b="9525"/>
            <wp:wrapTight wrapText="bothSides">
              <wp:wrapPolygon edited="0">
                <wp:start x="0" y="0"/>
                <wp:lineTo x="0" y="21537"/>
                <wp:lineTo x="21546" y="21537"/>
                <wp:lineTo x="21546" y="0"/>
                <wp:lineTo x="0" y="0"/>
              </wp:wrapPolygon>
            </wp:wrapTight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D2FDA" w:rsidRPr="00AC4E07">
        <w:rPr>
          <w:bCs/>
          <w:sz w:val="24"/>
          <w:szCs w:val="24"/>
          <w:lang w:eastAsia="pl-PL"/>
        </w:rPr>
        <w:t>Oczekiwane</w:t>
      </w:r>
      <w:proofErr w:type="spellEnd"/>
      <w:r w:rsidR="001D2FDA" w:rsidRPr="00AC4E07">
        <w:rPr>
          <w:bCs/>
          <w:sz w:val="24"/>
          <w:szCs w:val="24"/>
          <w:lang w:eastAsia="pl-PL"/>
        </w:rPr>
        <w:t>: print.wsiz.rzeszow.pl.</w:t>
      </w:r>
    </w:p>
    <w:p w14:paraId="42D6A66D" w14:textId="7C5C2A6F" w:rsidR="009C7540" w:rsidRDefault="009C7540" w:rsidP="00614D50">
      <w:pPr>
        <w:ind w:left="1440"/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31890E91" wp14:editId="7E6D598D">
                <wp:simplePos x="0" y="0"/>
                <wp:positionH relativeFrom="column">
                  <wp:posOffset>60960</wp:posOffset>
                </wp:positionH>
                <wp:positionV relativeFrom="paragraph">
                  <wp:posOffset>-29845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70" name="Pole tekstow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5366B" w14:textId="7ABB860D" w:rsidR="009C7540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2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9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“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System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wydruków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  <w:p w14:paraId="1E85A07B" w14:textId="77777777" w:rsidR="009C7540" w:rsidRDefault="009C7540" w:rsidP="009C7540"/>
                          <w:p w14:paraId="076A6109" w14:textId="77777777" w:rsidR="009C7540" w:rsidRDefault="009C7540" w:rsidP="009C7540"/>
                          <w:p w14:paraId="17193B49" w14:textId="77777777" w:rsidR="009C7540" w:rsidRDefault="009C7540" w:rsidP="009C7540"/>
                          <w:p w14:paraId="3E042F05" w14:textId="77777777" w:rsidR="009C7540" w:rsidRDefault="009C7540" w:rsidP="009C7540"/>
                          <w:p w14:paraId="418CA1F1" w14:textId="77777777" w:rsidR="009C7540" w:rsidRDefault="009C7540" w:rsidP="009C7540"/>
                          <w:p w14:paraId="4B2D6D32" w14:textId="77777777" w:rsidR="009C7540" w:rsidRDefault="009C7540" w:rsidP="009C7540"/>
                          <w:p w14:paraId="28C2FE6B" w14:textId="77777777" w:rsidR="009C7540" w:rsidRDefault="009C7540" w:rsidP="009C7540"/>
                          <w:p w14:paraId="5BA70DE2" w14:textId="77777777" w:rsidR="009C7540" w:rsidRPr="009C7540" w:rsidRDefault="009C7540" w:rsidP="009C754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0E91" id="Pole tekstowe 70" o:spid="_x0000_s1054" type="#_x0000_t202" style="position:absolute;left:0;text-align:left;margin-left:4.8pt;margin-top:-2.35pt;width:431.25pt;height:17.1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" filled="f" stroked="f">
                <v:textbox inset="0,0,0,0">
                  <w:txbxContent>
                    <w:p w14:paraId="7185366B" w14:textId="7ABB860D" w:rsidR="009C7540" w:rsidRDefault="009C7540" w:rsidP="009C7540">
                      <w:pPr>
                        <w:pStyle w:val="Legenda"/>
                        <w:rPr>
                          <w:i/>
                          <w:iCs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2</w:t>
                      </w:r>
                      <w:r w:rsidR="00C37644">
                        <w:rPr>
                          <w:i/>
                          <w:iCs/>
                        </w:rPr>
                        <w:t>9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“</w:t>
                      </w:r>
                      <w:r>
                        <w:rPr>
                          <w:i/>
                          <w:iCs/>
                        </w:rPr>
                        <w:t xml:space="preserve">System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wydruków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  <w:p w14:paraId="1E85A07B" w14:textId="77777777" w:rsidR="009C7540" w:rsidRDefault="009C7540" w:rsidP="009C7540"/>
                    <w:p w14:paraId="076A6109" w14:textId="77777777" w:rsidR="009C7540" w:rsidRDefault="009C7540" w:rsidP="009C7540"/>
                    <w:p w14:paraId="17193B49" w14:textId="77777777" w:rsidR="009C7540" w:rsidRDefault="009C7540" w:rsidP="009C7540"/>
                    <w:p w14:paraId="3E042F05" w14:textId="77777777" w:rsidR="009C7540" w:rsidRDefault="009C7540" w:rsidP="009C7540"/>
                    <w:p w14:paraId="418CA1F1" w14:textId="77777777" w:rsidR="009C7540" w:rsidRDefault="009C7540" w:rsidP="009C7540"/>
                    <w:p w14:paraId="4B2D6D32" w14:textId="77777777" w:rsidR="009C7540" w:rsidRDefault="009C7540" w:rsidP="009C7540"/>
                    <w:p w14:paraId="28C2FE6B" w14:textId="77777777" w:rsidR="009C7540" w:rsidRDefault="009C7540" w:rsidP="009C7540"/>
                    <w:p w14:paraId="5BA70DE2" w14:textId="77777777" w:rsidR="009C7540" w:rsidRPr="009C7540" w:rsidRDefault="009C7540" w:rsidP="009C7540"/>
                  </w:txbxContent>
                </v:textbox>
                <w10:wrap type="tight"/>
              </v:shape>
            </w:pict>
          </mc:Fallback>
        </mc:AlternateContent>
      </w:r>
    </w:p>
    <w:p w14:paraId="4B883A4E" w14:textId="10BEA211" w:rsidR="00614D50" w:rsidRPr="001D2FDA" w:rsidRDefault="00614D50" w:rsidP="00614D50">
      <w:pPr>
        <w:ind w:left="1440"/>
        <w:rPr>
          <w:sz w:val="24"/>
          <w:szCs w:val="24"/>
          <w:lang w:eastAsia="pl-PL"/>
        </w:rPr>
      </w:pPr>
    </w:p>
    <w:p w14:paraId="67D269FE" w14:textId="5540F8DE" w:rsidR="009C7540" w:rsidRPr="009C7540" w:rsidRDefault="001D2FDA" w:rsidP="009C7540">
      <w:pPr>
        <w:numPr>
          <w:ilvl w:val="0"/>
          <w:numId w:val="21"/>
        </w:numPr>
        <w:rPr>
          <w:sz w:val="24"/>
          <w:szCs w:val="24"/>
          <w:lang w:eastAsia="pl-PL"/>
        </w:rPr>
      </w:pPr>
      <w:proofErr w:type="spellStart"/>
      <w:r w:rsidRPr="001D2FDA">
        <w:rPr>
          <w:bCs/>
          <w:sz w:val="24"/>
          <w:szCs w:val="24"/>
          <w:lang w:eastAsia="pl-PL"/>
        </w:rPr>
        <w:t>test_top_link_e_praktyki</w:t>
      </w:r>
      <w:proofErr w:type="spellEnd"/>
    </w:p>
    <w:p w14:paraId="743C2ADD" w14:textId="440FCFD4" w:rsidR="001D2FDA" w:rsidRPr="00AC4E07" w:rsidRDefault="001D2FDA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 w:rsidRPr="00AC4E07">
        <w:rPr>
          <w:bCs/>
          <w:sz w:val="24"/>
          <w:szCs w:val="24"/>
          <w:lang w:eastAsia="pl-PL"/>
        </w:rPr>
        <w:t>XPATH: //*[@id='mega-menu-item-99388']/a</w:t>
      </w:r>
    </w:p>
    <w:p w14:paraId="434548F6" w14:textId="7540A70B" w:rsidR="001D2FDA" w:rsidRPr="00AC4E07" w:rsidRDefault="009C7540" w:rsidP="001D2FDA">
      <w:pPr>
        <w:numPr>
          <w:ilvl w:val="1"/>
          <w:numId w:val="21"/>
        </w:numPr>
        <w:rPr>
          <w:b/>
          <w:bCs/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592704" behindDoc="1" locked="0" layoutInCell="1" allowOverlap="1" wp14:anchorId="53CBFE66" wp14:editId="43E1BD11">
            <wp:simplePos x="0" y="0"/>
            <wp:positionH relativeFrom="column">
              <wp:posOffset>12065</wp:posOffset>
            </wp:positionH>
            <wp:positionV relativeFrom="paragraph">
              <wp:posOffset>300990</wp:posOffset>
            </wp:positionV>
            <wp:extent cx="5699760" cy="3037205"/>
            <wp:effectExtent l="0" t="0" r="0" b="0"/>
            <wp:wrapTight wrapText="bothSides">
              <wp:wrapPolygon edited="0">
                <wp:start x="0" y="0"/>
                <wp:lineTo x="0" y="21406"/>
                <wp:lineTo x="21513" y="21406"/>
                <wp:lineTo x="21513" y="0"/>
                <wp:lineTo x="0" y="0"/>
              </wp:wrapPolygon>
            </wp:wrapTight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D2FDA" w:rsidRPr="00AC4E07">
        <w:rPr>
          <w:bCs/>
          <w:sz w:val="24"/>
          <w:szCs w:val="24"/>
          <w:lang w:eastAsia="pl-PL"/>
        </w:rPr>
        <w:t>Oczekiwane</w:t>
      </w:r>
      <w:proofErr w:type="spellEnd"/>
      <w:r w:rsidR="001D2FDA" w:rsidRPr="00AC4E07">
        <w:rPr>
          <w:bCs/>
          <w:sz w:val="24"/>
          <w:szCs w:val="24"/>
          <w:lang w:eastAsia="pl-PL"/>
        </w:rPr>
        <w:t>: portal.wsiz.edu.pl.</w:t>
      </w:r>
    </w:p>
    <w:p w14:paraId="1C17A588" w14:textId="4B00B586" w:rsidR="00614D50" w:rsidRDefault="00614D50" w:rsidP="00614D50">
      <w:pPr>
        <w:ind w:left="1440"/>
        <w:rPr>
          <w:sz w:val="24"/>
          <w:szCs w:val="24"/>
          <w:lang w:eastAsia="pl-PL"/>
        </w:rPr>
      </w:pPr>
    </w:p>
    <w:p w14:paraId="2F41EA12" w14:textId="3AFB7E48" w:rsidR="001D2FDA" w:rsidRDefault="001D2FDA" w:rsidP="001D2FDA">
      <w:pPr>
        <w:rPr>
          <w:sz w:val="24"/>
          <w:szCs w:val="24"/>
          <w:lang w:eastAsia="pl-PL"/>
        </w:rPr>
      </w:pPr>
    </w:p>
    <w:p w14:paraId="16293226" w14:textId="6D3DE7D1" w:rsidR="001D2FDA" w:rsidRDefault="001D2FDA" w:rsidP="001D2FDA">
      <w:pPr>
        <w:rPr>
          <w:sz w:val="24"/>
          <w:szCs w:val="24"/>
          <w:lang w:eastAsia="pl-PL"/>
        </w:rPr>
      </w:pPr>
    </w:p>
    <w:p w14:paraId="4D734762" w14:textId="5F9F95CB" w:rsidR="001D2FDA" w:rsidRPr="001D2FDA" w:rsidRDefault="001D2FDA" w:rsidP="001D2FDA">
      <w:pPr>
        <w:rPr>
          <w:sz w:val="24"/>
          <w:szCs w:val="24"/>
          <w:lang w:eastAsia="pl-PL"/>
        </w:rPr>
      </w:pPr>
    </w:p>
    <w:p w14:paraId="523A1C30" w14:textId="5BA191B4" w:rsidR="00530E46" w:rsidRDefault="00530E46" w:rsidP="00530E46">
      <w:pPr>
        <w:rPr>
          <w:sz w:val="24"/>
          <w:szCs w:val="24"/>
          <w:lang w:eastAsia="pl-PL"/>
        </w:rPr>
      </w:pPr>
    </w:p>
    <w:p w14:paraId="70EAEE30" w14:textId="2158FF29" w:rsidR="001D2FDA" w:rsidRDefault="001D2FDA" w:rsidP="00530E46">
      <w:pPr>
        <w:rPr>
          <w:sz w:val="24"/>
          <w:szCs w:val="24"/>
          <w:lang w:eastAsia="pl-PL"/>
        </w:rPr>
      </w:pPr>
    </w:p>
    <w:p w14:paraId="1BCC9D43" w14:textId="268DDAC1" w:rsidR="001D2FDA" w:rsidRDefault="001D2FDA" w:rsidP="00530E46">
      <w:pPr>
        <w:rPr>
          <w:sz w:val="24"/>
          <w:szCs w:val="24"/>
          <w:lang w:eastAsia="pl-PL"/>
        </w:rPr>
      </w:pPr>
    </w:p>
    <w:p w14:paraId="588E9749" w14:textId="2F5B12E9" w:rsidR="001D2FDA" w:rsidRDefault="001D2FDA" w:rsidP="00530E46">
      <w:pPr>
        <w:rPr>
          <w:sz w:val="24"/>
          <w:szCs w:val="24"/>
          <w:lang w:eastAsia="pl-PL"/>
        </w:rPr>
      </w:pPr>
    </w:p>
    <w:p w14:paraId="75469CC2" w14:textId="09D125C8" w:rsidR="001D2FDA" w:rsidRDefault="001D2FDA" w:rsidP="00530E46">
      <w:pPr>
        <w:rPr>
          <w:sz w:val="24"/>
          <w:szCs w:val="24"/>
          <w:lang w:eastAsia="pl-PL"/>
        </w:rPr>
      </w:pPr>
    </w:p>
    <w:p w14:paraId="4FD500AF" w14:textId="688EFE08" w:rsidR="001D2FDA" w:rsidRDefault="009C7540" w:rsidP="00530E46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50B46FE4" wp14:editId="1CF5C2B1">
                <wp:simplePos x="0" y="0"/>
                <wp:positionH relativeFrom="column">
                  <wp:posOffset>-5788025</wp:posOffset>
                </wp:positionH>
                <wp:positionV relativeFrom="paragraph">
                  <wp:posOffset>510540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71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555398" w14:textId="43824648" w:rsidR="009C7540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30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Głowna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strona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“</w:t>
                            </w:r>
                            <w:r>
                              <w:rPr>
                                <w:i/>
                                <w:iCs/>
                              </w:rPr>
                              <w:t>e-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Praktyki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”.</w:t>
                            </w:r>
                          </w:p>
                          <w:p w14:paraId="0074DF24" w14:textId="77777777" w:rsidR="009C7540" w:rsidRDefault="009C7540" w:rsidP="009C7540"/>
                          <w:p w14:paraId="1EA1114B" w14:textId="77777777" w:rsidR="009C7540" w:rsidRDefault="009C7540" w:rsidP="009C7540"/>
                          <w:p w14:paraId="242119FB" w14:textId="77777777" w:rsidR="009C7540" w:rsidRDefault="009C7540" w:rsidP="009C7540"/>
                          <w:p w14:paraId="24EE65D9" w14:textId="77777777" w:rsidR="009C7540" w:rsidRDefault="009C7540" w:rsidP="009C7540"/>
                          <w:p w14:paraId="68C605BE" w14:textId="77777777" w:rsidR="009C7540" w:rsidRDefault="009C7540" w:rsidP="009C7540"/>
                          <w:p w14:paraId="0FD72C4C" w14:textId="77777777" w:rsidR="009C7540" w:rsidRDefault="009C7540" w:rsidP="009C7540"/>
                          <w:p w14:paraId="4CCB085F" w14:textId="77777777" w:rsidR="009C7540" w:rsidRDefault="009C7540" w:rsidP="009C7540"/>
                          <w:p w14:paraId="240CF729" w14:textId="77777777" w:rsidR="009C7540" w:rsidRPr="009C7540" w:rsidRDefault="009C7540" w:rsidP="009C754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46FE4" id="Pole tekstowe 71" o:spid="_x0000_s1055" type="#_x0000_t202" style="position:absolute;margin-left:-455.75pt;margin-top:40.2pt;width:431.25pt;height:17.15pt;z-index:-25153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" filled="f" stroked="f">
                <v:textbox inset="0,0,0,0">
                  <w:txbxContent>
                    <w:p w14:paraId="4C555398" w14:textId="43824648" w:rsidR="009C7540" w:rsidRDefault="009C7540" w:rsidP="009C7540">
                      <w:pPr>
                        <w:pStyle w:val="Legenda"/>
                        <w:rPr>
                          <w:i/>
                          <w:iCs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 w:rsidR="00C37644">
                        <w:rPr>
                          <w:i/>
                          <w:iCs/>
                        </w:rPr>
                        <w:t>30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Głowna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strona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“</w:t>
                      </w:r>
                      <w:r>
                        <w:rPr>
                          <w:i/>
                          <w:iCs/>
                        </w:rPr>
                        <w:t>e-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Praktyki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”.</w:t>
                      </w:r>
                    </w:p>
                    <w:p w14:paraId="0074DF24" w14:textId="77777777" w:rsidR="009C7540" w:rsidRDefault="009C7540" w:rsidP="009C7540"/>
                    <w:p w14:paraId="1EA1114B" w14:textId="77777777" w:rsidR="009C7540" w:rsidRDefault="009C7540" w:rsidP="009C7540"/>
                    <w:p w14:paraId="242119FB" w14:textId="77777777" w:rsidR="009C7540" w:rsidRDefault="009C7540" w:rsidP="009C7540"/>
                    <w:p w14:paraId="24EE65D9" w14:textId="77777777" w:rsidR="009C7540" w:rsidRDefault="009C7540" w:rsidP="009C7540"/>
                    <w:p w14:paraId="68C605BE" w14:textId="77777777" w:rsidR="009C7540" w:rsidRDefault="009C7540" w:rsidP="009C7540"/>
                    <w:p w14:paraId="0FD72C4C" w14:textId="77777777" w:rsidR="009C7540" w:rsidRDefault="009C7540" w:rsidP="009C7540"/>
                    <w:p w14:paraId="4CCB085F" w14:textId="77777777" w:rsidR="009C7540" w:rsidRDefault="009C7540" w:rsidP="009C7540"/>
                    <w:p w14:paraId="240CF729" w14:textId="77777777" w:rsidR="009C7540" w:rsidRPr="009C7540" w:rsidRDefault="009C7540" w:rsidP="009C7540"/>
                  </w:txbxContent>
                </v:textbox>
                <w10:wrap type="tight"/>
              </v:shape>
            </w:pict>
          </mc:Fallback>
        </mc:AlternateContent>
      </w:r>
    </w:p>
    <w:p w14:paraId="359CACD3" w14:textId="08426B62" w:rsidR="001D2FDA" w:rsidRDefault="00614D50" w:rsidP="00530E46">
      <w:pPr>
        <w:rPr>
          <w:sz w:val="24"/>
          <w:szCs w:val="24"/>
          <w:lang w:eastAsia="pl-PL"/>
        </w:rPr>
      </w:pPr>
      <w:r>
        <w:rPr>
          <w:noProof/>
        </w:rPr>
        <w:lastRenderedPageBreak/>
        <w:drawing>
          <wp:anchor distT="0" distB="0" distL="114300" distR="114300" simplePos="0" relativeHeight="251538432" behindDoc="1" locked="0" layoutInCell="1" allowOverlap="1" wp14:anchorId="211E5B90" wp14:editId="6BB3E101">
            <wp:simplePos x="0" y="0"/>
            <wp:positionH relativeFrom="column">
              <wp:posOffset>783590</wp:posOffset>
            </wp:positionH>
            <wp:positionV relativeFrom="paragraph">
              <wp:posOffset>-99060</wp:posOffset>
            </wp:positionV>
            <wp:extent cx="44100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3" y="21543"/>
                <wp:lineTo x="21553" y="0"/>
                <wp:lineTo x="0" y="0"/>
              </wp:wrapPolygon>
            </wp:wrapTight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5332E" w14:textId="77777777" w:rsidR="001D2FDA" w:rsidRDefault="001D2FDA" w:rsidP="00530E46">
      <w:pPr>
        <w:rPr>
          <w:sz w:val="24"/>
          <w:szCs w:val="24"/>
          <w:lang w:eastAsia="pl-PL"/>
        </w:rPr>
      </w:pPr>
    </w:p>
    <w:p w14:paraId="0EFAC8C1" w14:textId="77777777" w:rsidR="001D2FDA" w:rsidRDefault="001D2FDA" w:rsidP="00530E46">
      <w:pPr>
        <w:rPr>
          <w:sz w:val="24"/>
          <w:szCs w:val="24"/>
          <w:lang w:eastAsia="pl-PL"/>
        </w:rPr>
      </w:pPr>
    </w:p>
    <w:p w14:paraId="159695BC" w14:textId="77777777" w:rsidR="001D2FDA" w:rsidRDefault="001D2FDA" w:rsidP="00530E46">
      <w:pPr>
        <w:rPr>
          <w:sz w:val="24"/>
          <w:szCs w:val="24"/>
          <w:lang w:eastAsia="pl-PL"/>
        </w:rPr>
      </w:pPr>
    </w:p>
    <w:p w14:paraId="552B5429" w14:textId="77777777" w:rsidR="001D2FDA" w:rsidRDefault="001D2FDA" w:rsidP="00530E46">
      <w:pPr>
        <w:rPr>
          <w:sz w:val="24"/>
          <w:szCs w:val="24"/>
          <w:lang w:eastAsia="pl-PL"/>
        </w:rPr>
      </w:pPr>
    </w:p>
    <w:p w14:paraId="4BA3CE45" w14:textId="77777777" w:rsidR="001D2FDA" w:rsidRDefault="001D2FDA" w:rsidP="00530E46">
      <w:pPr>
        <w:rPr>
          <w:sz w:val="24"/>
          <w:szCs w:val="24"/>
          <w:lang w:eastAsia="pl-PL"/>
        </w:rPr>
      </w:pPr>
    </w:p>
    <w:p w14:paraId="1CB57C92" w14:textId="77777777" w:rsidR="009C7540" w:rsidRPr="009C7540" w:rsidRDefault="009C7540" w:rsidP="009C7540">
      <w:pPr>
        <w:rPr>
          <w:sz w:val="24"/>
          <w:szCs w:val="24"/>
          <w:lang w:eastAsia="pl-PL"/>
        </w:rPr>
      </w:pPr>
    </w:p>
    <w:p w14:paraId="2356BDC4" w14:textId="77777777" w:rsidR="009C7540" w:rsidRPr="009C7540" w:rsidRDefault="009C7540" w:rsidP="009C7540">
      <w:pPr>
        <w:rPr>
          <w:sz w:val="24"/>
          <w:szCs w:val="24"/>
          <w:lang w:eastAsia="pl-PL"/>
        </w:rPr>
      </w:pPr>
    </w:p>
    <w:p w14:paraId="0637376F" w14:textId="77777777" w:rsidR="009C7540" w:rsidRPr="009C7540" w:rsidRDefault="009C7540" w:rsidP="009C7540">
      <w:pPr>
        <w:rPr>
          <w:sz w:val="24"/>
          <w:szCs w:val="24"/>
          <w:lang w:eastAsia="pl-PL"/>
        </w:rPr>
      </w:pPr>
    </w:p>
    <w:p w14:paraId="7F71C29B" w14:textId="77777777" w:rsidR="009C7540" w:rsidRPr="009C7540" w:rsidRDefault="009C7540" w:rsidP="009C7540">
      <w:pPr>
        <w:rPr>
          <w:sz w:val="24"/>
          <w:szCs w:val="24"/>
          <w:lang w:eastAsia="pl-PL"/>
        </w:rPr>
      </w:pPr>
    </w:p>
    <w:p w14:paraId="1F34FC96" w14:textId="77777777" w:rsidR="009C7540" w:rsidRDefault="009C7540" w:rsidP="009C7540">
      <w:pPr>
        <w:rPr>
          <w:sz w:val="24"/>
          <w:szCs w:val="24"/>
          <w:lang w:eastAsia="pl-PL"/>
        </w:rPr>
      </w:pPr>
    </w:p>
    <w:p w14:paraId="52EB49A7" w14:textId="77777777" w:rsidR="009C7540" w:rsidRDefault="009C7540" w:rsidP="009C7540">
      <w:pPr>
        <w:rPr>
          <w:sz w:val="24"/>
          <w:szCs w:val="24"/>
          <w:lang w:eastAsia="pl-PL"/>
        </w:rPr>
      </w:pPr>
    </w:p>
    <w:p w14:paraId="6198DB2D" w14:textId="3CCDED9E" w:rsidR="009C7540" w:rsidRPr="009C7540" w:rsidRDefault="009C7540" w:rsidP="009C7540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6A76F7E0" wp14:editId="088B3F43">
                <wp:simplePos x="0" y="0"/>
                <wp:positionH relativeFrom="column">
                  <wp:posOffset>777240</wp:posOffset>
                </wp:positionH>
                <wp:positionV relativeFrom="paragraph">
                  <wp:posOffset>30480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72" name="Pole tekstow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EFD29" w14:textId="2CFC12B8" w:rsidR="009C7540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31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Końcowe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wyniki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przeprowadzonych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testów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  <w:p w14:paraId="0442E6EA" w14:textId="77777777" w:rsidR="009C7540" w:rsidRDefault="009C7540" w:rsidP="009C7540"/>
                          <w:p w14:paraId="15A14A65" w14:textId="77777777" w:rsidR="009C7540" w:rsidRDefault="009C7540" w:rsidP="009C7540"/>
                          <w:p w14:paraId="67AFBEAF" w14:textId="77777777" w:rsidR="009C7540" w:rsidRDefault="009C7540" w:rsidP="009C7540"/>
                          <w:p w14:paraId="5C33300A" w14:textId="77777777" w:rsidR="009C7540" w:rsidRDefault="009C7540" w:rsidP="009C7540"/>
                          <w:p w14:paraId="32C6E220" w14:textId="77777777" w:rsidR="009C7540" w:rsidRDefault="009C7540" w:rsidP="009C7540"/>
                          <w:p w14:paraId="12DDAE15" w14:textId="77777777" w:rsidR="009C7540" w:rsidRDefault="009C7540" w:rsidP="009C7540"/>
                          <w:p w14:paraId="5D6C27E8" w14:textId="77777777" w:rsidR="009C7540" w:rsidRDefault="009C7540" w:rsidP="009C7540"/>
                          <w:p w14:paraId="1943C5AD" w14:textId="77777777" w:rsidR="009C7540" w:rsidRPr="009C7540" w:rsidRDefault="009C7540" w:rsidP="009C754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6F7E0" id="Pole tekstowe 72" o:spid="_x0000_s1056" type="#_x0000_t202" style="position:absolute;margin-left:61.2pt;margin-top:2.4pt;width:431.25pt;height:17.15pt;z-index:-25152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" filled="f" stroked="f">
                <v:textbox inset="0,0,0,0">
                  <w:txbxContent>
                    <w:p w14:paraId="4FFEFD29" w14:textId="2CFC12B8" w:rsidR="009C7540" w:rsidRDefault="009C7540" w:rsidP="009C7540">
                      <w:pPr>
                        <w:pStyle w:val="Legenda"/>
                        <w:rPr>
                          <w:i/>
                          <w:iCs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 w:rsidR="00C37644">
                        <w:rPr>
                          <w:i/>
                          <w:iCs/>
                        </w:rPr>
                        <w:t>31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Końcowe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wyniki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przeprowadzonych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testów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  <w:p w14:paraId="0442E6EA" w14:textId="77777777" w:rsidR="009C7540" w:rsidRDefault="009C7540" w:rsidP="009C7540"/>
                    <w:p w14:paraId="15A14A65" w14:textId="77777777" w:rsidR="009C7540" w:rsidRDefault="009C7540" w:rsidP="009C7540"/>
                    <w:p w14:paraId="67AFBEAF" w14:textId="77777777" w:rsidR="009C7540" w:rsidRDefault="009C7540" w:rsidP="009C7540"/>
                    <w:p w14:paraId="5C33300A" w14:textId="77777777" w:rsidR="009C7540" w:rsidRDefault="009C7540" w:rsidP="009C7540"/>
                    <w:p w14:paraId="32C6E220" w14:textId="77777777" w:rsidR="009C7540" w:rsidRDefault="009C7540" w:rsidP="009C7540"/>
                    <w:p w14:paraId="12DDAE15" w14:textId="77777777" w:rsidR="009C7540" w:rsidRDefault="009C7540" w:rsidP="009C7540"/>
                    <w:p w14:paraId="5D6C27E8" w14:textId="77777777" w:rsidR="009C7540" w:rsidRDefault="009C7540" w:rsidP="009C7540"/>
                    <w:p w14:paraId="1943C5AD" w14:textId="77777777" w:rsidR="009C7540" w:rsidRPr="009C7540" w:rsidRDefault="009C7540" w:rsidP="009C7540"/>
                  </w:txbxContent>
                </v:textbox>
                <w10:wrap type="tight"/>
              </v:shape>
            </w:pict>
          </mc:Fallback>
        </mc:AlternateContent>
      </w:r>
    </w:p>
    <w:p w14:paraId="58EDA4F2" w14:textId="6101AB08" w:rsidR="005766C7" w:rsidRPr="005766C7" w:rsidRDefault="005766C7" w:rsidP="00AC4E07">
      <w:pPr>
        <w:pStyle w:val="Nagwek2"/>
        <w:rPr>
          <w:lang w:eastAsia="pl-PL"/>
        </w:rPr>
      </w:pPr>
      <w:bookmarkStart w:id="13" w:name="_Toc214897324"/>
      <w:r>
        <w:rPr>
          <w:lang w:eastAsia="pl-PL"/>
        </w:rPr>
        <w:t>3</w:t>
      </w:r>
      <w:r w:rsidRPr="005766C7">
        <w:rPr>
          <w:lang w:eastAsia="pl-PL"/>
        </w:rPr>
        <w:t>.</w:t>
      </w:r>
      <w:r w:rsidR="00AC4E07">
        <w:rPr>
          <w:lang w:eastAsia="pl-PL"/>
        </w:rPr>
        <w:t>7</w:t>
      </w:r>
      <w:r w:rsidR="00E53E66">
        <w:rPr>
          <w:lang w:eastAsia="pl-PL"/>
        </w:rPr>
        <w:t>.</w:t>
      </w:r>
      <w:r w:rsidRPr="005766C7">
        <w:rPr>
          <w:lang w:eastAsia="pl-PL"/>
        </w:rPr>
        <w:t xml:space="preserve"> Uruchamianie testów</w:t>
      </w:r>
      <w:bookmarkEnd w:id="13"/>
    </w:p>
    <w:p w14:paraId="2FDDC0F7" w14:textId="77777777" w:rsidR="005766C7" w:rsidRPr="005766C7" w:rsidRDefault="005766C7" w:rsidP="005766C7">
      <w:pPr>
        <w:rPr>
          <w:sz w:val="24"/>
          <w:szCs w:val="24"/>
          <w:lang w:eastAsia="pl-PL"/>
        </w:rPr>
      </w:pPr>
      <w:r w:rsidRPr="005766C7">
        <w:rPr>
          <w:sz w:val="24"/>
          <w:szCs w:val="24"/>
          <w:lang w:eastAsia="pl-PL"/>
        </w:rPr>
        <w:t>Wszystkie testy uruchamiane są komendą:</w:t>
      </w:r>
    </w:p>
    <w:p w14:paraId="761F015C" w14:textId="79009E07" w:rsidR="007E7A96" w:rsidRPr="00AC4E07" w:rsidRDefault="005766C7" w:rsidP="00AC4E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FF0000"/>
          <w:sz w:val="20"/>
          <w:szCs w:val="20"/>
          <w:lang w:eastAsia="pl-PL"/>
        </w:rPr>
      </w:pPr>
      <w:proofErr w:type="spellStart"/>
      <w:r w:rsidRPr="005766C7">
        <w:rPr>
          <w:rFonts w:ascii="Courier New" w:hAnsi="Courier New" w:cs="Courier New"/>
          <w:bCs/>
          <w:color w:val="FF0000"/>
          <w:sz w:val="20"/>
          <w:szCs w:val="20"/>
          <w:lang w:eastAsia="pl-PL"/>
        </w:rPr>
        <w:t>pytest</w:t>
      </w:r>
      <w:proofErr w:type="spellEnd"/>
      <w:r w:rsidRPr="005766C7">
        <w:rPr>
          <w:rFonts w:ascii="Courier New" w:hAnsi="Courier New" w:cs="Courier New"/>
          <w:bCs/>
          <w:color w:val="FF0000"/>
          <w:sz w:val="20"/>
          <w:szCs w:val="20"/>
          <w:lang w:eastAsia="pl-PL"/>
        </w:rPr>
        <w:t xml:space="preserve"> -v</w:t>
      </w:r>
    </w:p>
    <w:p w14:paraId="53EACBFE" w14:textId="445E3046" w:rsidR="00C454F8" w:rsidRDefault="00AC4E07" w:rsidP="005766C7">
      <w:pPr>
        <w:rPr>
          <w:sz w:val="24"/>
          <w:szCs w:val="24"/>
          <w:lang w:eastAsia="pl-PL"/>
        </w:rPr>
      </w:pPr>
      <w:r>
        <w:rPr>
          <w:noProof/>
        </w:rPr>
        <w:drawing>
          <wp:anchor distT="0" distB="0" distL="114300" distR="114300" simplePos="0" relativeHeight="251550720" behindDoc="1" locked="0" layoutInCell="1" allowOverlap="1" wp14:anchorId="38E00F1E" wp14:editId="0321C78F">
            <wp:simplePos x="0" y="0"/>
            <wp:positionH relativeFrom="column">
              <wp:posOffset>-90805</wp:posOffset>
            </wp:positionH>
            <wp:positionV relativeFrom="paragraph">
              <wp:posOffset>328295</wp:posOffset>
            </wp:positionV>
            <wp:extent cx="6130290" cy="2580640"/>
            <wp:effectExtent l="0" t="0" r="3810" b="0"/>
            <wp:wrapTight wrapText="bothSides">
              <wp:wrapPolygon edited="0">
                <wp:start x="0" y="0"/>
                <wp:lineTo x="0" y="21366"/>
                <wp:lineTo x="21546" y="21366"/>
                <wp:lineTo x="21546" y="0"/>
                <wp:lineTo x="0" y="0"/>
              </wp:wrapPolygon>
            </wp:wrapTight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4F8">
        <w:rPr>
          <w:sz w:val="24"/>
          <w:szCs w:val="24"/>
          <w:lang w:eastAsia="pl-PL"/>
        </w:rPr>
        <w:t>W</w:t>
      </w:r>
      <w:r w:rsidR="005766C7" w:rsidRPr="005766C7">
        <w:rPr>
          <w:sz w:val="24"/>
          <w:szCs w:val="24"/>
          <w:lang w:eastAsia="pl-PL"/>
        </w:rPr>
        <w:t xml:space="preserve">ynik </w:t>
      </w:r>
      <w:proofErr w:type="spellStart"/>
      <w:r w:rsidR="005766C7" w:rsidRPr="005766C7">
        <w:rPr>
          <w:sz w:val="24"/>
          <w:szCs w:val="24"/>
          <w:lang w:eastAsia="pl-PL"/>
        </w:rPr>
        <w:t>końcowy</w:t>
      </w:r>
      <w:proofErr w:type="spellEnd"/>
      <w:r w:rsidR="005766C7" w:rsidRPr="005766C7">
        <w:rPr>
          <w:sz w:val="24"/>
          <w:szCs w:val="24"/>
          <w:lang w:eastAsia="pl-PL"/>
        </w:rPr>
        <w:t xml:space="preserve"> z </w:t>
      </w:r>
      <w:proofErr w:type="spellStart"/>
      <w:r w:rsidR="005766C7" w:rsidRPr="005766C7">
        <w:rPr>
          <w:sz w:val="24"/>
          <w:szCs w:val="24"/>
          <w:lang w:eastAsia="pl-PL"/>
        </w:rPr>
        <w:t>konsoli</w:t>
      </w:r>
      <w:proofErr w:type="spellEnd"/>
      <w:r w:rsidR="005766C7" w:rsidRPr="005766C7">
        <w:rPr>
          <w:sz w:val="24"/>
          <w:szCs w:val="24"/>
          <w:lang w:eastAsia="pl-PL"/>
        </w:rPr>
        <w:t>:</w:t>
      </w:r>
      <w:r w:rsidR="00C37644" w:rsidRPr="00C37644">
        <w:rPr>
          <w:sz w:val="24"/>
          <w:szCs w:val="24"/>
          <w:lang w:eastAsia="pl-PL"/>
        </w:rPr>
        <w:t xml:space="preserve"> </w:t>
      </w:r>
      <w:r w:rsidR="00C37644">
        <w:rPr>
          <w:sz w:val="24"/>
          <w:szCs w:val="24"/>
          <w:lang w:eastAsia="pl-PL"/>
        </w:rPr>
        <w:t xml:space="preserve">19 </w:t>
      </w:r>
      <w:r w:rsidR="00C37644" w:rsidRPr="00C454F8">
        <w:rPr>
          <w:sz w:val="24"/>
          <w:szCs w:val="24"/>
          <w:lang w:eastAsia="pl-PL"/>
        </w:rPr>
        <w:t>passed in 341.27s (0:05:41)</w:t>
      </w:r>
      <w:r w:rsidR="00C37644">
        <w:rPr>
          <w:sz w:val="24"/>
          <w:szCs w:val="24"/>
          <w:lang w:eastAsia="pl-PL"/>
        </w:rPr>
        <w:t>.</w:t>
      </w:r>
    </w:p>
    <w:p w14:paraId="7A7D1A39" w14:textId="7FE83274" w:rsidR="00C454F8" w:rsidRDefault="009C7540" w:rsidP="00C37644">
      <w:pPr>
        <w:rPr>
          <w:sz w:val="24"/>
          <w:szCs w:val="24"/>
          <w:lang w:eastAsia="pl-P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4CC28867" wp14:editId="45613227">
                <wp:simplePos x="0" y="0"/>
                <wp:positionH relativeFrom="column">
                  <wp:posOffset>-45720</wp:posOffset>
                </wp:positionH>
                <wp:positionV relativeFrom="paragraph">
                  <wp:posOffset>99060</wp:posOffset>
                </wp:positionV>
                <wp:extent cx="5476875" cy="217805"/>
                <wp:effectExtent l="0" t="0" r="9525" b="10795"/>
                <wp:wrapTight wrapText="bothSides">
                  <wp:wrapPolygon edited="0">
                    <wp:start x="0" y="0"/>
                    <wp:lineTo x="0" y="20781"/>
                    <wp:lineTo x="21562" y="20781"/>
                    <wp:lineTo x="21562" y="0"/>
                    <wp:lineTo x="0" y="0"/>
                  </wp:wrapPolygon>
                </wp:wrapTight>
                <wp:docPr id="73" name="Pole tekstow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06AEAD" w14:textId="5B8368AB" w:rsidR="009C7540" w:rsidRDefault="009C7540" w:rsidP="009C7540">
                            <w:pPr>
                              <w:pStyle w:val="Legenda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044DB2">
                              <w:rPr>
                                <w:i/>
                                <w:iCs/>
                              </w:rPr>
                              <w:t>Rysunek</w:t>
                            </w:r>
                            <w:proofErr w:type="spellEnd"/>
                            <w:r w:rsidRPr="00044DB2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C37644">
                              <w:rPr>
                                <w:i/>
                                <w:iCs/>
                              </w:rPr>
                              <w:t>32</w:t>
                            </w:r>
                            <w:r w:rsidRPr="00044DB2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Końcowe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wyniki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wszystkich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przeprowadzonych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testów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  <w:p w14:paraId="58680BAC" w14:textId="77777777" w:rsidR="009C7540" w:rsidRDefault="009C7540" w:rsidP="009C7540"/>
                          <w:p w14:paraId="2A94A3BF" w14:textId="77777777" w:rsidR="009C7540" w:rsidRDefault="009C7540" w:rsidP="009C7540"/>
                          <w:p w14:paraId="235A9D32" w14:textId="77777777" w:rsidR="009C7540" w:rsidRDefault="009C7540" w:rsidP="009C7540"/>
                          <w:p w14:paraId="664D5397" w14:textId="77777777" w:rsidR="009C7540" w:rsidRDefault="009C7540" w:rsidP="009C7540"/>
                          <w:p w14:paraId="3F8CAC2F" w14:textId="77777777" w:rsidR="009C7540" w:rsidRDefault="009C7540" w:rsidP="009C7540"/>
                          <w:p w14:paraId="12B6693C" w14:textId="77777777" w:rsidR="009C7540" w:rsidRDefault="009C7540" w:rsidP="009C7540"/>
                          <w:p w14:paraId="7AEFD452" w14:textId="77777777" w:rsidR="009C7540" w:rsidRDefault="009C7540" w:rsidP="009C7540"/>
                          <w:p w14:paraId="5DB15076" w14:textId="77777777" w:rsidR="009C7540" w:rsidRPr="009C7540" w:rsidRDefault="009C7540" w:rsidP="009C754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28867" id="Pole tekstowe 73" o:spid="_x0000_s1057" type="#_x0000_t202" style="position:absolute;margin-left:-3.6pt;margin-top:7.8pt;width:431.25pt;height:17.15pt;z-index:-25152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" filled="f" stroked="f">
                <v:textbox inset="0,0,0,0">
                  <w:txbxContent>
                    <w:p w14:paraId="6106AEAD" w14:textId="5B8368AB" w:rsidR="009C7540" w:rsidRDefault="009C7540" w:rsidP="009C7540">
                      <w:pPr>
                        <w:pStyle w:val="Legenda"/>
                        <w:rPr>
                          <w:i/>
                          <w:iCs/>
                        </w:rPr>
                      </w:pPr>
                      <w:proofErr w:type="spellStart"/>
                      <w:r w:rsidRPr="00044DB2">
                        <w:rPr>
                          <w:i/>
                          <w:iCs/>
                        </w:rPr>
                        <w:t>Rysunek</w:t>
                      </w:r>
                      <w:proofErr w:type="spellEnd"/>
                      <w:r w:rsidRPr="00044DB2">
                        <w:rPr>
                          <w:i/>
                          <w:iCs/>
                        </w:rPr>
                        <w:t xml:space="preserve"> </w:t>
                      </w:r>
                      <w:r w:rsidR="00C37644">
                        <w:rPr>
                          <w:i/>
                          <w:iCs/>
                        </w:rPr>
                        <w:t>32</w:t>
                      </w:r>
                      <w:r w:rsidRPr="00044DB2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Końcowe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wyniki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wszystkich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przeprowadzonych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testów</w:t>
                      </w:r>
                      <w:proofErr w:type="spellEnd"/>
                      <w:r>
                        <w:rPr>
                          <w:i/>
                          <w:iCs/>
                        </w:rPr>
                        <w:t>.</w:t>
                      </w:r>
                    </w:p>
                    <w:p w14:paraId="58680BAC" w14:textId="77777777" w:rsidR="009C7540" w:rsidRDefault="009C7540" w:rsidP="009C7540"/>
                    <w:p w14:paraId="2A94A3BF" w14:textId="77777777" w:rsidR="009C7540" w:rsidRDefault="009C7540" w:rsidP="009C7540"/>
                    <w:p w14:paraId="235A9D32" w14:textId="77777777" w:rsidR="009C7540" w:rsidRDefault="009C7540" w:rsidP="009C7540"/>
                    <w:p w14:paraId="664D5397" w14:textId="77777777" w:rsidR="009C7540" w:rsidRDefault="009C7540" w:rsidP="009C7540"/>
                    <w:p w14:paraId="3F8CAC2F" w14:textId="77777777" w:rsidR="009C7540" w:rsidRDefault="009C7540" w:rsidP="009C7540"/>
                    <w:p w14:paraId="12B6693C" w14:textId="77777777" w:rsidR="009C7540" w:rsidRDefault="009C7540" w:rsidP="009C7540"/>
                    <w:p w14:paraId="7AEFD452" w14:textId="77777777" w:rsidR="009C7540" w:rsidRDefault="009C7540" w:rsidP="009C7540"/>
                    <w:p w14:paraId="5DB15076" w14:textId="77777777" w:rsidR="009C7540" w:rsidRPr="009C7540" w:rsidRDefault="009C7540" w:rsidP="009C7540"/>
                  </w:txbxContent>
                </v:textbox>
                <w10:wrap type="tight"/>
              </v:shape>
            </w:pict>
          </mc:Fallback>
        </mc:AlternateContent>
      </w:r>
    </w:p>
    <w:p w14:paraId="1D621AE4" w14:textId="77777777" w:rsidR="00C37644" w:rsidRPr="00C454F8" w:rsidRDefault="00C37644" w:rsidP="00C37644">
      <w:pPr>
        <w:rPr>
          <w:sz w:val="24"/>
          <w:szCs w:val="24"/>
          <w:lang w:eastAsia="pl-PL"/>
        </w:rPr>
      </w:pPr>
    </w:p>
    <w:p w14:paraId="2C63FF75" w14:textId="70021DB2" w:rsidR="00C454F8" w:rsidRPr="00C454F8" w:rsidRDefault="00C37644" w:rsidP="00C454F8">
      <w:pPr>
        <w:rPr>
          <w:sz w:val="24"/>
          <w:szCs w:val="24"/>
          <w:lang w:eastAsia="pl-PL"/>
        </w:rPr>
      </w:pPr>
      <w:proofErr w:type="spellStart"/>
      <w:r>
        <w:rPr>
          <w:sz w:val="24"/>
          <w:szCs w:val="24"/>
          <w:lang w:eastAsia="pl-PL"/>
        </w:rPr>
        <w:t>O</w:t>
      </w:r>
      <w:r w:rsidR="00C454F8" w:rsidRPr="00C454F8">
        <w:rPr>
          <w:sz w:val="24"/>
          <w:szCs w:val="24"/>
          <w:lang w:eastAsia="pl-PL"/>
        </w:rPr>
        <w:t>znacza</w:t>
      </w:r>
      <w:proofErr w:type="spellEnd"/>
      <w:r w:rsidR="00C454F8" w:rsidRPr="00C454F8">
        <w:rPr>
          <w:sz w:val="24"/>
          <w:szCs w:val="24"/>
          <w:lang w:eastAsia="pl-PL"/>
        </w:rPr>
        <w:t xml:space="preserve">, </w:t>
      </w:r>
      <w:proofErr w:type="spellStart"/>
      <w:r w:rsidR="00C454F8" w:rsidRPr="00C454F8">
        <w:rPr>
          <w:sz w:val="24"/>
          <w:szCs w:val="24"/>
          <w:lang w:eastAsia="pl-PL"/>
        </w:rPr>
        <w:t>że</w:t>
      </w:r>
      <w:proofErr w:type="spellEnd"/>
      <w:r w:rsidR="00C454F8" w:rsidRPr="00C454F8">
        <w:rPr>
          <w:sz w:val="24"/>
          <w:szCs w:val="24"/>
          <w:lang w:eastAsia="pl-PL"/>
        </w:rPr>
        <w:t xml:space="preserve"> </w:t>
      </w:r>
      <w:proofErr w:type="spellStart"/>
      <w:r w:rsidR="00C454F8" w:rsidRPr="00C454F8">
        <w:rPr>
          <w:sz w:val="24"/>
          <w:szCs w:val="24"/>
          <w:lang w:eastAsia="pl-PL"/>
        </w:rPr>
        <w:t>wszystkie</w:t>
      </w:r>
      <w:proofErr w:type="spellEnd"/>
      <w:r w:rsidR="00C454F8" w:rsidRPr="00C454F8">
        <w:rPr>
          <w:sz w:val="24"/>
          <w:szCs w:val="24"/>
          <w:lang w:eastAsia="pl-PL"/>
        </w:rPr>
        <w:t xml:space="preserve"> </w:t>
      </w:r>
      <w:proofErr w:type="spellStart"/>
      <w:r w:rsidR="00C454F8" w:rsidRPr="00C454F8">
        <w:rPr>
          <w:sz w:val="24"/>
          <w:szCs w:val="24"/>
          <w:lang w:eastAsia="pl-PL"/>
        </w:rPr>
        <w:t>przygotowane</w:t>
      </w:r>
      <w:proofErr w:type="spellEnd"/>
      <w:r w:rsidR="00C454F8" w:rsidRPr="00C454F8">
        <w:rPr>
          <w:sz w:val="24"/>
          <w:szCs w:val="24"/>
          <w:lang w:eastAsia="pl-PL"/>
        </w:rPr>
        <w:t xml:space="preserve"> przypadki testowe zakończyły się powodzeniem.</w:t>
      </w:r>
    </w:p>
    <w:p w14:paraId="3DCEF4D3" w14:textId="77777777" w:rsidR="00C454F8" w:rsidRDefault="00C454F8" w:rsidP="00530E46">
      <w:pPr>
        <w:rPr>
          <w:sz w:val="24"/>
          <w:szCs w:val="24"/>
          <w:lang w:eastAsia="pl-PL"/>
        </w:rPr>
      </w:pPr>
    </w:p>
    <w:p w14:paraId="44B90801" w14:textId="41A8E54A" w:rsidR="00F434AD" w:rsidRPr="00F434AD" w:rsidRDefault="00F434AD" w:rsidP="00E53E66">
      <w:pPr>
        <w:pStyle w:val="Nagwek1"/>
      </w:pPr>
      <w:bookmarkStart w:id="14" w:name="_Toc214897325"/>
      <w:r>
        <w:lastRenderedPageBreak/>
        <w:t xml:space="preserve">4. </w:t>
      </w:r>
      <w:r w:rsidRPr="00F434AD">
        <w:t xml:space="preserve">Propozycja usprawnień i naprawy </w:t>
      </w:r>
      <w:r w:rsidRPr="009805F8">
        <w:t>napotkanych</w:t>
      </w:r>
      <w:r w:rsidRPr="00F434AD">
        <w:t xml:space="preserve"> błędów</w:t>
      </w:r>
      <w:bookmarkEnd w:id="14"/>
    </w:p>
    <w:p w14:paraId="0BA282A3" w14:textId="77777777" w:rsidR="009805F8" w:rsidRPr="00E53E66" w:rsidRDefault="00F434AD" w:rsidP="009805F8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Podczas realizacji testów pojawiło się kilka problemów związanych głównie z dynamicznym zachowaniem strony oraz sposobem działania elementów JavaScript. Poniżej przedstawiono obserwacje oraz możliwe usprawnienia.</w:t>
      </w:r>
    </w:p>
    <w:p w14:paraId="65DA3A9A" w14:textId="10579958" w:rsidR="00F434AD" w:rsidRPr="00E53E66" w:rsidRDefault="00F434AD" w:rsidP="009805F8">
      <w:pPr>
        <w:pStyle w:val="Akapitzlist"/>
        <w:numPr>
          <w:ilvl w:val="0"/>
          <w:numId w:val="31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Dynamiczne przeładowania strony po jej otwarciu</w:t>
      </w:r>
    </w:p>
    <w:p w14:paraId="00071B4A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Strona główna czasami automatycznie przewija się i przeładowuje tuż po wejściu. Powodowało to losowe błędy, szczególnie w testach wyszukiwarki i nawigacji. Ostatecznie rozwiązano to poprzez dodanie krótkich opóźnień oraz przewijania do góry strony.</w:t>
      </w:r>
    </w:p>
    <w:p w14:paraId="2BAE843B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Możliwe usprawnienie:</w:t>
      </w:r>
    </w:p>
    <w:p w14:paraId="61139490" w14:textId="77777777" w:rsidR="00F434AD" w:rsidRPr="00E53E66" w:rsidRDefault="00F434AD" w:rsidP="00C37644">
      <w:pPr>
        <w:numPr>
          <w:ilvl w:val="1"/>
          <w:numId w:val="32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wdrożenie stabilnego oczekiwania opartego na </w:t>
      </w:r>
      <w:proofErr w:type="spellStart"/>
      <w:r w:rsidRPr="00E53E66">
        <w:rPr>
          <w:bCs/>
          <w:sz w:val="20"/>
          <w:szCs w:val="20"/>
          <w:lang w:eastAsia="pl-PL"/>
        </w:rPr>
        <w:t>document.readyState</w:t>
      </w:r>
      <w:proofErr w:type="spellEnd"/>
      <w:r w:rsidRPr="00E53E66">
        <w:rPr>
          <w:bCs/>
          <w:sz w:val="20"/>
          <w:szCs w:val="20"/>
          <w:lang w:eastAsia="pl-PL"/>
        </w:rPr>
        <w:t xml:space="preserve"> == '</w:t>
      </w:r>
      <w:proofErr w:type="spellStart"/>
      <w:r w:rsidRPr="00E53E66">
        <w:rPr>
          <w:bCs/>
          <w:sz w:val="20"/>
          <w:szCs w:val="20"/>
          <w:lang w:eastAsia="pl-PL"/>
        </w:rPr>
        <w:t>complete</w:t>
      </w:r>
      <w:proofErr w:type="spellEnd"/>
      <w:r w:rsidRPr="00E53E66">
        <w:rPr>
          <w:bCs/>
          <w:sz w:val="20"/>
          <w:szCs w:val="20"/>
          <w:lang w:eastAsia="pl-PL"/>
        </w:rPr>
        <w:t>'</w:t>
      </w:r>
    </w:p>
    <w:p w14:paraId="47374A94" w14:textId="77777777" w:rsidR="00F434AD" w:rsidRPr="00E53E66" w:rsidRDefault="00F434AD" w:rsidP="00C37644">
      <w:pPr>
        <w:numPr>
          <w:ilvl w:val="1"/>
          <w:numId w:val="32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opóźnione inicjalizowanie elementów dynamicznych po stronie front-endu</w:t>
      </w:r>
    </w:p>
    <w:p w14:paraId="6E32C4D3" w14:textId="77777777" w:rsidR="009805F8" w:rsidRPr="00E53E66" w:rsidRDefault="00F434AD" w:rsidP="00C37644">
      <w:pPr>
        <w:numPr>
          <w:ilvl w:val="1"/>
          <w:numId w:val="32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uproszczenie animacji startowych</w:t>
      </w:r>
    </w:p>
    <w:p w14:paraId="1BF590DB" w14:textId="616D24C1" w:rsidR="00F434AD" w:rsidRPr="00E53E66" w:rsidRDefault="00F434AD" w:rsidP="009805F8">
      <w:pPr>
        <w:pStyle w:val="Akapitzlist"/>
        <w:numPr>
          <w:ilvl w:val="0"/>
          <w:numId w:val="31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Elementy zasłaniane przez inne komponenty (baner </w:t>
      </w:r>
      <w:proofErr w:type="spellStart"/>
      <w:r w:rsidRPr="00E53E66">
        <w:rPr>
          <w:bCs/>
          <w:sz w:val="24"/>
          <w:szCs w:val="24"/>
          <w:lang w:eastAsia="pl-PL"/>
        </w:rPr>
        <w:t>cookies</w:t>
      </w:r>
      <w:proofErr w:type="spellEnd"/>
      <w:r w:rsidRPr="00E53E66">
        <w:rPr>
          <w:bCs/>
          <w:sz w:val="24"/>
          <w:szCs w:val="24"/>
          <w:lang w:eastAsia="pl-PL"/>
        </w:rPr>
        <w:t xml:space="preserve">, </w:t>
      </w:r>
      <w:proofErr w:type="spellStart"/>
      <w:r w:rsidRPr="00E53E66">
        <w:rPr>
          <w:bCs/>
          <w:sz w:val="24"/>
          <w:szCs w:val="24"/>
          <w:lang w:eastAsia="pl-PL"/>
        </w:rPr>
        <w:t>sticky</w:t>
      </w:r>
      <w:proofErr w:type="spellEnd"/>
      <w:r w:rsidRPr="00E53E66">
        <w:rPr>
          <w:bCs/>
          <w:sz w:val="24"/>
          <w:szCs w:val="24"/>
          <w:lang w:eastAsia="pl-PL"/>
        </w:rPr>
        <w:t xml:space="preserve"> menu, animacje)</w:t>
      </w:r>
    </w:p>
    <w:p w14:paraId="36C2D077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Kliknięcia czasem nie działały, ponieważ element był widoczny, ale przykryty niewidoczną warstwą (np. animacja menu lub niewidzialna nakładka). Rozwiązano to użyciem </w:t>
      </w:r>
      <w:proofErr w:type="spellStart"/>
      <w:r w:rsidRPr="00E53E66">
        <w:rPr>
          <w:bCs/>
          <w:sz w:val="20"/>
          <w:szCs w:val="20"/>
          <w:lang w:eastAsia="pl-PL"/>
        </w:rPr>
        <w:t>execute_script</w:t>
      </w:r>
      <w:proofErr w:type="spellEnd"/>
      <w:r w:rsidRPr="00E53E66">
        <w:rPr>
          <w:bCs/>
          <w:sz w:val="20"/>
          <w:szCs w:val="20"/>
          <w:lang w:eastAsia="pl-PL"/>
        </w:rPr>
        <w:t>("</w:t>
      </w:r>
      <w:proofErr w:type="spellStart"/>
      <w:r w:rsidRPr="00E53E66">
        <w:rPr>
          <w:bCs/>
          <w:sz w:val="20"/>
          <w:szCs w:val="20"/>
          <w:lang w:eastAsia="pl-PL"/>
        </w:rPr>
        <w:t>arguments</w:t>
      </w:r>
      <w:proofErr w:type="spellEnd"/>
      <w:r w:rsidRPr="00E53E66">
        <w:rPr>
          <w:bCs/>
          <w:sz w:val="20"/>
          <w:szCs w:val="20"/>
          <w:lang w:eastAsia="pl-PL"/>
        </w:rPr>
        <w:t>[0].</w:t>
      </w:r>
      <w:proofErr w:type="spellStart"/>
      <w:r w:rsidRPr="00E53E66">
        <w:rPr>
          <w:bCs/>
          <w:sz w:val="20"/>
          <w:szCs w:val="20"/>
          <w:lang w:eastAsia="pl-PL"/>
        </w:rPr>
        <w:t>click</w:t>
      </w:r>
      <w:proofErr w:type="spellEnd"/>
      <w:r w:rsidRPr="00E53E66">
        <w:rPr>
          <w:bCs/>
          <w:sz w:val="20"/>
          <w:szCs w:val="20"/>
          <w:lang w:eastAsia="pl-PL"/>
        </w:rPr>
        <w:t>()", element)</w:t>
      </w:r>
      <w:r w:rsidRPr="00E53E66">
        <w:rPr>
          <w:bCs/>
          <w:sz w:val="24"/>
          <w:szCs w:val="24"/>
          <w:lang w:eastAsia="pl-PL"/>
        </w:rPr>
        <w:t xml:space="preserve"> oraz przewijaniem widoku.</w:t>
      </w:r>
    </w:p>
    <w:p w14:paraId="6AC433D4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Możliwe usprawnienie:</w:t>
      </w:r>
    </w:p>
    <w:p w14:paraId="04053A9D" w14:textId="77777777" w:rsidR="00F434AD" w:rsidRPr="00E53E66" w:rsidRDefault="00F434AD" w:rsidP="00C37644">
      <w:pPr>
        <w:numPr>
          <w:ilvl w:val="1"/>
          <w:numId w:val="33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usunięcie nakładek pełnoekranowych albo ich opóźnienie</w:t>
      </w:r>
    </w:p>
    <w:p w14:paraId="57A65068" w14:textId="77777777" w:rsidR="00F434AD" w:rsidRPr="00E53E66" w:rsidRDefault="00F434AD" w:rsidP="00C37644">
      <w:pPr>
        <w:numPr>
          <w:ilvl w:val="1"/>
          <w:numId w:val="33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zmiana </w:t>
      </w:r>
      <w:r w:rsidRPr="00E53E66">
        <w:rPr>
          <w:bCs/>
          <w:sz w:val="20"/>
          <w:szCs w:val="20"/>
          <w:lang w:eastAsia="pl-PL"/>
        </w:rPr>
        <w:t>z-index</w:t>
      </w:r>
      <w:r w:rsidRPr="00E53E66">
        <w:rPr>
          <w:bCs/>
          <w:sz w:val="24"/>
          <w:szCs w:val="24"/>
          <w:lang w:eastAsia="pl-PL"/>
        </w:rPr>
        <w:t xml:space="preserve"> elementów, które nie powinny blokować UI</w:t>
      </w:r>
    </w:p>
    <w:p w14:paraId="3ED3CEDA" w14:textId="77777777" w:rsidR="009805F8" w:rsidRPr="00E53E66" w:rsidRDefault="00F434AD" w:rsidP="00C37644">
      <w:pPr>
        <w:numPr>
          <w:ilvl w:val="1"/>
          <w:numId w:val="33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zapewnienie możliwości kliknięcia przez standardową metodę </w:t>
      </w:r>
      <w:proofErr w:type="spellStart"/>
      <w:r w:rsidRPr="00E53E66">
        <w:rPr>
          <w:bCs/>
          <w:sz w:val="24"/>
          <w:szCs w:val="24"/>
          <w:lang w:eastAsia="pl-PL"/>
        </w:rPr>
        <w:t>Selenium</w:t>
      </w:r>
      <w:proofErr w:type="spellEnd"/>
    </w:p>
    <w:p w14:paraId="44B25013" w14:textId="77777777" w:rsidR="009805F8" w:rsidRPr="00E53E66" w:rsidRDefault="009805F8" w:rsidP="009805F8">
      <w:pPr>
        <w:ind w:left="720"/>
        <w:rPr>
          <w:b/>
          <w:bCs/>
          <w:sz w:val="24"/>
          <w:szCs w:val="24"/>
          <w:lang w:eastAsia="pl-PL"/>
        </w:rPr>
      </w:pPr>
    </w:p>
    <w:p w14:paraId="78EDD90A" w14:textId="138E2318" w:rsidR="00F434AD" w:rsidRPr="00E53E66" w:rsidRDefault="00F434AD" w:rsidP="009805F8">
      <w:pPr>
        <w:pStyle w:val="Akapitzlist"/>
        <w:numPr>
          <w:ilvl w:val="0"/>
          <w:numId w:val="31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 Niestabilne zachowanie wyszukiwarki</w:t>
      </w:r>
    </w:p>
    <w:p w14:paraId="57AC5CB4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Pole wyszukiwania sporadycznie nie przyjmowało wpisanego tekstu, szczególnie tuż po kliknięciu w ikonę lupy. Powodem była asynchroniczna inicjalizacja elementu oraz animacja otwierania.</w:t>
      </w:r>
    </w:p>
    <w:p w14:paraId="0A6D39D7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Możliwe usprawnienie:</w:t>
      </w:r>
    </w:p>
    <w:p w14:paraId="1B50956B" w14:textId="77777777" w:rsidR="00F434AD" w:rsidRPr="00E53E66" w:rsidRDefault="00F434AD" w:rsidP="00C37644">
      <w:pPr>
        <w:numPr>
          <w:ilvl w:val="1"/>
          <w:numId w:val="34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wymuszenie </w:t>
      </w:r>
      <w:proofErr w:type="spellStart"/>
      <w:r w:rsidRPr="00E53E66">
        <w:rPr>
          <w:bCs/>
          <w:sz w:val="24"/>
          <w:szCs w:val="24"/>
          <w:lang w:eastAsia="pl-PL"/>
        </w:rPr>
        <w:t>focusu</w:t>
      </w:r>
      <w:proofErr w:type="spellEnd"/>
      <w:r w:rsidRPr="00E53E66">
        <w:rPr>
          <w:bCs/>
          <w:sz w:val="24"/>
          <w:szCs w:val="24"/>
          <w:lang w:eastAsia="pl-PL"/>
        </w:rPr>
        <w:t xml:space="preserve"> na elemencie po stronie frontu (</w:t>
      </w:r>
      <w:r w:rsidRPr="00E53E66">
        <w:rPr>
          <w:bCs/>
          <w:sz w:val="20"/>
          <w:szCs w:val="20"/>
          <w:lang w:eastAsia="pl-PL"/>
        </w:rPr>
        <w:t>.</w:t>
      </w:r>
      <w:proofErr w:type="spellStart"/>
      <w:r w:rsidRPr="00E53E66">
        <w:rPr>
          <w:bCs/>
          <w:sz w:val="20"/>
          <w:szCs w:val="20"/>
          <w:lang w:eastAsia="pl-PL"/>
        </w:rPr>
        <w:t>focus</w:t>
      </w:r>
      <w:proofErr w:type="spellEnd"/>
      <w:r w:rsidRPr="00E53E66">
        <w:rPr>
          <w:bCs/>
          <w:sz w:val="20"/>
          <w:szCs w:val="20"/>
          <w:lang w:eastAsia="pl-PL"/>
        </w:rPr>
        <w:t>()</w:t>
      </w:r>
      <w:r w:rsidRPr="00E53E66">
        <w:rPr>
          <w:bCs/>
          <w:sz w:val="24"/>
          <w:szCs w:val="24"/>
          <w:lang w:eastAsia="pl-PL"/>
        </w:rPr>
        <w:t>)</w:t>
      </w:r>
    </w:p>
    <w:p w14:paraId="7D80F911" w14:textId="77777777" w:rsidR="00F434AD" w:rsidRPr="00E53E66" w:rsidRDefault="00F434AD" w:rsidP="00C37644">
      <w:pPr>
        <w:numPr>
          <w:ilvl w:val="1"/>
          <w:numId w:val="34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opóźnione wyświetlanie </w:t>
      </w:r>
      <w:proofErr w:type="spellStart"/>
      <w:r w:rsidRPr="00E53E66">
        <w:rPr>
          <w:bCs/>
          <w:sz w:val="24"/>
          <w:szCs w:val="24"/>
          <w:lang w:eastAsia="pl-PL"/>
        </w:rPr>
        <w:t>inputu</w:t>
      </w:r>
      <w:proofErr w:type="spellEnd"/>
      <w:r w:rsidRPr="00E53E66">
        <w:rPr>
          <w:bCs/>
          <w:sz w:val="24"/>
          <w:szCs w:val="24"/>
          <w:lang w:eastAsia="pl-PL"/>
        </w:rPr>
        <w:t xml:space="preserve"> dopiero gdy JS zakończy inicjalizację</w:t>
      </w:r>
    </w:p>
    <w:p w14:paraId="32D1D0A7" w14:textId="77777777" w:rsidR="009805F8" w:rsidRPr="00E53E66" w:rsidRDefault="00F434AD" w:rsidP="00C37644">
      <w:pPr>
        <w:numPr>
          <w:ilvl w:val="1"/>
          <w:numId w:val="34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dodanie stałego identyfikatora lub flagi gotowości</w:t>
      </w:r>
    </w:p>
    <w:p w14:paraId="06208EE7" w14:textId="77777777" w:rsidR="009805F8" w:rsidRPr="00E53E66" w:rsidRDefault="009805F8" w:rsidP="009805F8">
      <w:pPr>
        <w:pStyle w:val="Akapitzlist"/>
        <w:rPr>
          <w:b/>
          <w:bCs/>
          <w:sz w:val="24"/>
          <w:szCs w:val="24"/>
          <w:lang w:eastAsia="pl-PL"/>
        </w:rPr>
      </w:pPr>
    </w:p>
    <w:p w14:paraId="4799184C" w14:textId="05D6379F" w:rsidR="00F434AD" w:rsidRPr="00E53E66" w:rsidRDefault="00F434AD" w:rsidP="009805F8">
      <w:pPr>
        <w:pStyle w:val="Akapitzlist"/>
        <w:numPr>
          <w:ilvl w:val="0"/>
          <w:numId w:val="31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Testy oparte na lokalizatorach XPATH</w:t>
      </w:r>
    </w:p>
    <w:p w14:paraId="5746015C" w14:textId="77777777" w:rsidR="00F434AD" w:rsidRDefault="00F434AD" w:rsidP="00F434AD">
      <w:pPr>
        <w:rPr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Część testów oparta była o XPATH-y powiązane z pełną strukturą HTML. Działało to poprawnie, ale było bardziej podatne na zmiany layoutu niż lokalizowanie po </w:t>
      </w:r>
      <w:proofErr w:type="spellStart"/>
      <w:r w:rsidRPr="00E53E66">
        <w:rPr>
          <w:bCs/>
          <w:sz w:val="24"/>
          <w:szCs w:val="24"/>
          <w:lang w:eastAsia="pl-PL"/>
        </w:rPr>
        <w:t>tekście</w:t>
      </w:r>
      <w:proofErr w:type="spellEnd"/>
      <w:r w:rsidRPr="00E53E66">
        <w:rPr>
          <w:bCs/>
          <w:sz w:val="24"/>
          <w:szCs w:val="24"/>
          <w:lang w:eastAsia="pl-PL"/>
        </w:rPr>
        <w:t xml:space="preserve"> </w:t>
      </w:r>
      <w:proofErr w:type="spellStart"/>
      <w:r w:rsidRPr="00E53E66">
        <w:rPr>
          <w:bCs/>
          <w:sz w:val="24"/>
          <w:szCs w:val="24"/>
          <w:lang w:eastAsia="pl-PL"/>
        </w:rPr>
        <w:t>linku</w:t>
      </w:r>
      <w:proofErr w:type="spellEnd"/>
      <w:r w:rsidRPr="00E53E66">
        <w:rPr>
          <w:bCs/>
          <w:sz w:val="24"/>
          <w:szCs w:val="24"/>
          <w:lang w:eastAsia="pl-PL"/>
        </w:rPr>
        <w:t xml:space="preserve"> </w:t>
      </w:r>
      <w:proofErr w:type="spellStart"/>
      <w:r w:rsidRPr="00E53E66">
        <w:rPr>
          <w:bCs/>
          <w:sz w:val="24"/>
          <w:szCs w:val="24"/>
          <w:lang w:eastAsia="pl-PL"/>
        </w:rPr>
        <w:t>lub</w:t>
      </w:r>
      <w:proofErr w:type="spellEnd"/>
      <w:r w:rsidRPr="00E53E66">
        <w:rPr>
          <w:bCs/>
          <w:sz w:val="24"/>
          <w:szCs w:val="24"/>
          <w:lang w:eastAsia="pl-PL"/>
        </w:rPr>
        <w:t xml:space="preserve"> </w:t>
      </w:r>
      <w:proofErr w:type="spellStart"/>
      <w:r w:rsidRPr="00E53E66">
        <w:rPr>
          <w:bCs/>
          <w:sz w:val="24"/>
          <w:szCs w:val="24"/>
          <w:lang w:eastAsia="pl-PL"/>
        </w:rPr>
        <w:t>atrybutach</w:t>
      </w:r>
      <w:proofErr w:type="spellEnd"/>
      <w:r w:rsidRPr="00E53E66">
        <w:rPr>
          <w:bCs/>
          <w:sz w:val="24"/>
          <w:szCs w:val="24"/>
          <w:lang w:eastAsia="pl-PL"/>
        </w:rPr>
        <w:t>.</w:t>
      </w:r>
    </w:p>
    <w:p w14:paraId="2792C1E2" w14:textId="77777777" w:rsidR="00C37644" w:rsidRPr="00E53E66" w:rsidRDefault="00C37644" w:rsidP="00F434AD">
      <w:pPr>
        <w:rPr>
          <w:b/>
          <w:bCs/>
          <w:sz w:val="24"/>
          <w:szCs w:val="24"/>
          <w:lang w:eastAsia="pl-PL"/>
        </w:rPr>
      </w:pPr>
    </w:p>
    <w:p w14:paraId="33AF19E3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lastRenderedPageBreak/>
        <w:t>Możliwe usprawnienie:</w:t>
      </w:r>
    </w:p>
    <w:p w14:paraId="5F80EFC8" w14:textId="77777777" w:rsidR="00F434AD" w:rsidRPr="00E53E66" w:rsidRDefault="00F434AD" w:rsidP="00C37644">
      <w:pPr>
        <w:numPr>
          <w:ilvl w:val="1"/>
          <w:numId w:val="35"/>
        </w:numPr>
        <w:rPr>
          <w:b/>
          <w:bCs/>
          <w:sz w:val="24"/>
          <w:szCs w:val="24"/>
          <w:lang w:eastAsia="pl-PL"/>
        </w:rPr>
      </w:pPr>
      <w:proofErr w:type="spellStart"/>
      <w:r w:rsidRPr="00E53E66">
        <w:rPr>
          <w:bCs/>
          <w:sz w:val="24"/>
          <w:szCs w:val="24"/>
          <w:lang w:eastAsia="pl-PL"/>
        </w:rPr>
        <w:t>stosowanie</w:t>
      </w:r>
      <w:proofErr w:type="spellEnd"/>
      <w:r w:rsidRPr="00E53E66">
        <w:rPr>
          <w:bCs/>
          <w:sz w:val="24"/>
          <w:szCs w:val="24"/>
          <w:lang w:eastAsia="pl-PL"/>
        </w:rPr>
        <w:t xml:space="preserve"> </w:t>
      </w:r>
      <w:proofErr w:type="spellStart"/>
      <w:r w:rsidRPr="00E53E66">
        <w:rPr>
          <w:bCs/>
          <w:sz w:val="20"/>
          <w:szCs w:val="20"/>
          <w:lang w:eastAsia="pl-PL"/>
        </w:rPr>
        <w:t>By.LINK_TEXT</w:t>
      </w:r>
      <w:proofErr w:type="spellEnd"/>
      <w:r w:rsidRPr="00E53E66">
        <w:rPr>
          <w:bCs/>
          <w:sz w:val="24"/>
          <w:szCs w:val="24"/>
          <w:lang w:eastAsia="pl-PL"/>
        </w:rPr>
        <w:t xml:space="preserve"> </w:t>
      </w:r>
      <w:proofErr w:type="spellStart"/>
      <w:r w:rsidRPr="00E53E66">
        <w:rPr>
          <w:bCs/>
          <w:sz w:val="24"/>
          <w:szCs w:val="24"/>
          <w:lang w:eastAsia="pl-PL"/>
        </w:rPr>
        <w:t>lub</w:t>
      </w:r>
      <w:proofErr w:type="spellEnd"/>
      <w:r w:rsidRPr="00E53E66">
        <w:rPr>
          <w:bCs/>
          <w:sz w:val="24"/>
          <w:szCs w:val="24"/>
          <w:lang w:eastAsia="pl-PL"/>
        </w:rPr>
        <w:t xml:space="preserve"> </w:t>
      </w:r>
      <w:proofErr w:type="spellStart"/>
      <w:r w:rsidRPr="00E53E66">
        <w:rPr>
          <w:bCs/>
          <w:sz w:val="20"/>
          <w:szCs w:val="20"/>
          <w:lang w:eastAsia="pl-PL"/>
        </w:rPr>
        <w:t>By.CSS_SELECTOR</w:t>
      </w:r>
      <w:proofErr w:type="spellEnd"/>
      <w:r w:rsidRPr="00E53E66">
        <w:rPr>
          <w:bCs/>
          <w:sz w:val="24"/>
          <w:szCs w:val="24"/>
          <w:lang w:eastAsia="pl-PL"/>
        </w:rPr>
        <w:t xml:space="preserve"> tam, gdzie możliwe</w:t>
      </w:r>
    </w:p>
    <w:p w14:paraId="707BAF15" w14:textId="77777777" w:rsidR="00F434AD" w:rsidRPr="00E53E66" w:rsidRDefault="00F434AD" w:rsidP="00C37644">
      <w:pPr>
        <w:numPr>
          <w:ilvl w:val="1"/>
          <w:numId w:val="35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dodawanie stabilnych atrybutów testowych typu </w:t>
      </w:r>
      <w:r w:rsidRPr="00E53E66">
        <w:rPr>
          <w:bCs/>
          <w:sz w:val="20"/>
          <w:szCs w:val="20"/>
          <w:lang w:eastAsia="pl-PL"/>
        </w:rPr>
        <w:t>data-</w:t>
      </w:r>
      <w:proofErr w:type="spellStart"/>
      <w:r w:rsidRPr="00E53E66">
        <w:rPr>
          <w:bCs/>
          <w:sz w:val="20"/>
          <w:szCs w:val="20"/>
          <w:lang w:eastAsia="pl-PL"/>
        </w:rPr>
        <w:t>testid</w:t>
      </w:r>
      <w:proofErr w:type="spellEnd"/>
    </w:p>
    <w:p w14:paraId="0E3467BB" w14:textId="3179A86D" w:rsidR="00F434AD" w:rsidRPr="00E53E66" w:rsidRDefault="00F434AD" w:rsidP="009805F8">
      <w:pPr>
        <w:pStyle w:val="Akapitzlist"/>
        <w:numPr>
          <w:ilvl w:val="0"/>
          <w:numId w:val="31"/>
        </w:numPr>
        <w:outlineLvl w:val="3"/>
        <w:rPr>
          <w:b/>
          <w:bCs/>
          <w:sz w:val="24"/>
          <w:szCs w:val="24"/>
          <w:lang w:eastAsia="pl-PL"/>
        </w:rPr>
      </w:pPr>
      <w:proofErr w:type="spellStart"/>
      <w:r w:rsidRPr="00E53E66">
        <w:rPr>
          <w:bCs/>
          <w:sz w:val="24"/>
          <w:szCs w:val="24"/>
          <w:lang w:eastAsia="pl-PL"/>
        </w:rPr>
        <w:t>Problemy</w:t>
      </w:r>
      <w:proofErr w:type="spellEnd"/>
      <w:r w:rsidRPr="00E53E66">
        <w:rPr>
          <w:bCs/>
          <w:sz w:val="24"/>
          <w:szCs w:val="24"/>
          <w:lang w:eastAsia="pl-PL"/>
        </w:rPr>
        <w:t xml:space="preserve"> z </w:t>
      </w:r>
      <w:proofErr w:type="spellStart"/>
      <w:r w:rsidRPr="00E53E66">
        <w:rPr>
          <w:bCs/>
          <w:sz w:val="24"/>
          <w:szCs w:val="24"/>
          <w:lang w:eastAsia="pl-PL"/>
        </w:rPr>
        <w:t>testami</w:t>
      </w:r>
      <w:proofErr w:type="spellEnd"/>
      <w:r w:rsidRPr="00E53E66">
        <w:rPr>
          <w:bCs/>
          <w:sz w:val="24"/>
          <w:szCs w:val="24"/>
          <w:lang w:eastAsia="pl-PL"/>
        </w:rPr>
        <w:t xml:space="preserve"> </w:t>
      </w:r>
      <w:proofErr w:type="spellStart"/>
      <w:r w:rsidRPr="00E53E66">
        <w:rPr>
          <w:bCs/>
          <w:sz w:val="24"/>
          <w:szCs w:val="24"/>
          <w:lang w:eastAsia="pl-PL"/>
        </w:rPr>
        <w:t>językowymi</w:t>
      </w:r>
      <w:proofErr w:type="spellEnd"/>
      <w:r w:rsidRPr="00E53E66">
        <w:rPr>
          <w:bCs/>
          <w:sz w:val="24"/>
          <w:szCs w:val="24"/>
          <w:lang w:eastAsia="pl-PL"/>
        </w:rPr>
        <w:t xml:space="preserve"> przy </w:t>
      </w:r>
      <w:proofErr w:type="spellStart"/>
      <w:r w:rsidRPr="00E53E66">
        <w:rPr>
          <w:bCs/>
          <w:sz w:val="24"/>
          <w:szCs w:val="24"/>
          <w:lang w:eastAsia="pl-PL"/>
        </w:rPr>
        <w:t>odświeżeniach</w:t>
      </w:r>
      <w:proofErr w:type="spellEnd"/>
      <w:r w:rsidRPr="00E53E66">
        <w:rPr>
          <w:bCs/>
          <w:sz w:val="24"/>
          <w:szCs w:val="24"/>
          <w:lang w:eastAsia="pl-PL"/>
        </w:rPr>
        <w:t xml:space="preserve"> domen</w:t>
      </w:r>
    </w:p>
    <w:p w14:paraId="0B7C2277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Przy zmianie wersji językowej pojawiały się błędy wynikające z przeładowania i przekierowań między domenami </w:t>
      </w:r>
      <w:r w:rsidRPr="00E53E66">
        <w:rPr>
          <w:bCs/>
          <w:sz w:val="20"/>
          <w:szCs w:val="20"/>
          <w:lang w:eastAsia="pl-PL"/>
        </w:rPr>
        <w:t>wsiz.edu.pl</w:t>
      </w:r>
      <w:r w:rsidRPr="00E53E66">
        <w:rPr>
          <w:bCs/>
          <w:sz w:val="24"/>
          <w:szCs w:val="24"/>
          <w:lang w:eastAsia="pl-PL"/>
        </w:rPr>
        <w:t xml:space="preserve"> → </w:t>
      </w:r>
      <w:r w:rsidRPr="00E53E66">
        <w:rPr>
          <w:bCs/>
          <w:sz w:val="20"/>
          <w:szCs w:val="20"/>
          <w:lang w:eastAsia="pl-PL"/>
        </w:rPr>
        <w:t>*.uitm.edu.eu</w:t>
      </w:r>
      <w:r w:rsidRPr="00E53E66">
        <w:rPr>
          <w:bCs/>
          <w:sz w:val="24"/>
          <w:szCs w:val="24"/>
          <w:lang w:eastAsia="pl-PL"/>
        </w:rPr>
        <w:t>.</w:t>
      </w:r>
    </w:p>
    <w:p w14:paraId="3442E52E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Możliwe usprawnienie:</w:t>
      </w:r>
    </w:p>
    <w:p w14:paraId="055EE729" w14:textId="77777777" w:rsidR="00F434AD" w:rsidRPr="00C37644" w:rsidRDefault="00F434AD" w:rsidP="00C37644">
      <w:pPr>
        <w:pStyle w:val="Akapitzlist"/>
        <w:numPr>
          <w:ilvl w:val="1"/>
          <w:numId w:val="40"/>
        </w:numPr>
        <w:rPr>
          <w:b/>
          <w:bCs/>
          <w:sz w:val="24"/>
          <w:szCs w:val="24"/>
          <w:lang w:eastAsia="pl-PL"/>
        </w:rPr>
      </w:pPr>
      <w:r w:rsidRPr="00C37644">
        <w:rPr>
          <w:bCs/>
          <w:sz w:val="24"/>
          <w:szCs w:val="24"/>
          <w:lang w:eastAsia="pl-PL"/>
        </w:rPr>
        <w:t xml:space="preserve">dodanie globalnego </w:t>
      </w:r>
      <w:proofErr w:type="spellStart"/>
      <w:r w:rsidRPr="00C37644">
        <w:rPr>
          <w:bCs/>
          <w:sz w:val="20"/>
          <w:szCs w:val="20"/>
          <w:lang w:eastAsia="pl-PL"/>
        </w:rPr>
        <w:t>wait_for_url_change</w:t>
      </w:r>
      <w:proofErr w:type="spellEnd"/>
      <w:r w:rsidRPr="00C37644">
        <w:rPr>
          <w:bCs/>
          <w:sz w:val="20"/>
          <w:szCs w:val="20"/>
          <w:lang w:eastAsia="pl-PL"/>
        </w:rPr>
        <w:t>()</w:t>
      </w:r>
      <w:r w:rsidRPr="00C37644">
        <w:rPr>
          <w:bCs/>
          <w:sz w:val="24"/>
          <w:szCs w:val="24"/>
          <w:lang w:eastAsia="pl-PL"/>
        </w:rPr>
        <w:t xml:space="preserve"> zamiast twardych </w:t>
      </w:r>
      <w:proofErr w:type="spellStart"/>
      <w:r w:rsidRPr="00C37644">
        <w:rPr>
          <w:bCs/>
          <w:sz w:val="24"/>
          <w:szCs w:val="24"/>
          <w:lang w:eastAsia="pl-PL"/>
        </w:rPr>
        <w:t>delayów</w:t>
      </w:r>
      <w:proofErr w:type="spellEnd"/>
    </w:p>
    <w:p w14:paraId="24D6D462" w14:textId="77777777" w:rsidR="00F434AD" w:rsidRPr="00C37644" w:rsidRDefault="00F434AD" w:rsidP="00C37644">
      <w:pPr>
        <w:pStyle w:val="Akapitzlist"/>
        <w:numPr>
          <w:ilvl w:val="1"/>
          <w:numId w:val="40"/>
        </w:numPr>
        <w:rPr>
          <w:b/>
          <w:bCs/>
          <w:sz w:val="24"/>
          <w:szCs w:val="24"/>
          <w:lang w:eastAsia="pl-PL"/>
        </w:rPr>
      </w:pPr>
      <w:r w:rsidRPr="00C37644">
        <w:rPr>
          <w:bCs/>
          <w:sz w:val="24"/>
          <w:szCs w:val="24"/>
          <w:lang w:eastAsia="pl-PL"/>
        </w:rPr>
        <w:t xml:space="preserve">wykorzystanie </w:t>
      </w:r>
      <w:proofErr w:type="spellStart"/>
      <w:r w:rsidRPr="00C37644">
        <w:rPr>
          <w:bCs/>
          <w:sz w:val="20"/>
          <w:szCs w:val="20"/>
          <w:lang w:eastAsia="pl-PL"/>
        </w:rPr>
        <w:t>WebDriverWait</w:t>
      </w:r>
      <w:proofErr w:type="spellEnd"/>
      <w:r w:rsidRPr="00C37644">
        <w:rPr>
          <w:bCs/>
          <w:sz w:val="24"/>
          <w:szCs w:val="24"/>
          <w:lang w:eastAsia="pl-PL"/>
        </w:rPr>
        <w:t xml:space="preserve"> z warunkiem na domenę zamiast string </w:t>
      </w:r>
      <w:proofErr w:type="spellStart"/>
      <w:r w:rsidRPr="00C37644">
        <w:rPr>
          <w:bCs/>
          <w:sz w:val="24"/>
          <w:szCs w:val="24"/>
          <w:lang w:eastAsia="pl-PL"/>
        </w:rPr>
        <w:t>matching</w:t>
      </w:r>
      <w:proofErr w:type="spellEnd"/>
    </w:p>
    <w:p w14:paraId="3B691236" w14:textId="77777777" w:rsidR="00E53E66" w:rsidRPr="00E53E66" w:rsidRDefault="00E53E66" w:rsidP="00C37644">
      <w:pPr>
        <w:rPr>
          <w:b/>
          <w:bCs/>
          <w:sz w:val="24"/>
          <w:szCs w:val="24"/>
          <w:lang w:eastAsia="pl-PL"/>
        </w:rPr>
      </w:pPr>
    </w:p>
    <w:p w14:paraId="10FE28CC" w14:textId="42711FC6" w:rsidR="00F434AD" w:rsidRDefault="00F434AD" w:rsidP="00E53E66">
      <w:pPr>
        <w:pStyle w:val="Nagwek1"/>
        <w:numPr>
          <w:ilvl w:val="1"/>
          <w:numId w:val="36"/>
        </w:numPr>
      </w:pPr>
      <w:bookmarkStart w:id="15" w:name="_Toc214897326"/>
      <w:proofErr w:type="spellStart"/>
      <w:r w:rsidRPr="00E53E66">
        <w:t>Podsumowanie</w:t>
      </w:r>
      <w:proofErr w:type="spellEnd"/>
      <w:r w:rsidRPr="00E53E66">
        <w:t xml:space="preserve"> </w:t>
      </w:r>
      <w:proofErr w:type="spellStart"/>
      <w:r w:rsidRPr="00E53E66">
        <w:t>i</w:t>
      </w:r>
      <w:proofErr w:type="spellEnd"/>
      <w:r w:rsidRPr="00E53E66">
        <w:t xml:space="preserve"> </w:t>
      </w:r>
      <w:proofErr w:type="spellStart"/>
      <w:r w:rsidRPr="00E53E66">
        <w:t>wnioski</w:t>
      </w:r>
      <w:bookmarkEnd w:id="15"/>
      <w:proofErr w:type="spellEnd"/>
    </w:p>
    <w:p w14:paraId="19373D6E" w14:textId="77777777" w:rsidR="00C37644" w:rsidRPr="00C37644" w:rsidRDefault="00C37644" w:rsidP="00C37644"/>
    <w:p w14:paraId="016FCFFD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Projekt miał na celu opracowanie, uruchomienie i analizę automatycznych testów funkcjonalnych dla strony internetowej </w:t>
      </w:r>
      <w:r w:rsidRPr="00E53E66">
        <w:rPr>
          <w:bCs/>
          <w:i/>
          <w:iCs/>
          <w:sz w:val="24"/>
          <w:szCs w:val="24"/>
          <w:lang w:eastAsia="pl-PL"/>
        </w:rPr>
        <w:t>wsiz.edu.pl</w:t>
      </w:r>
      <w:r w:rsidRPr="00E53E66">
        <w:rPr>
          <w:bCs/>
          <w:sz w:val="24"/>
          <w:szCs w:val="24"/>
          <w:lang w:eastAsia="pl-PL"/>
        </w:rPr>
        <w:t xml:space="preserve"> przy użyciu środowiska </w:t>
      </w:r>
      <w:proofErr w:type="spellStart"/>
      <w:r w:rsidRPr="00E53E66">
        <w:rPr>
          <w:bCs/>
          <w:sz w:val="24"/>
          <w:szCs w:val="24"/>
          <w:lang w:eastAsia="pl-PL"/>
        </w:rPr>
        <w:t>Python</w:t>
      </w:r>
      <w:proofErr w:type="spellEnd"/>
      <w:r w:rsidRPr="00E53E66">
        <w:rPr>
          <w:bCs/>
          <w:sz w:val="24"/>
          <w:szCs w:val="24"/>
          <w:lang w:eastAsia="pl-PL"/>
        </w:rPr>
        <w:t xml:space="preserve">, biblioteki </w:t>
      </w:r>
      <w:proofErr w:type="spellStart"/>
      <w:r w:rsidRPr="00E53E66">
        <w:rPr>
          <w:bCs/>
          <w:sz w:val="24"/>
          <w:szCs w:val="24"/>
          <w:lang w:eastAsia="pl-PL"/>
        </w:rPr>
        <w:t>Selenium</w:t>
      </w:r>
      <w:proofErr w:type="spellEnd"/>
      <w:r w:rsidRPr="00E53E66">
        <w:rPr>
          <w:bCs/>
          <w:sz w:val="24"/>
          <w:szCs w:val="24"/>
          <w:lang w:eastAsia="pl-PL"/>
        </w:rPr>
        <w:t xml:space="preserve"> oraz </w:t>
      </w:r>
      <w:proofErr w:type="spellStart"/>
      <w:r w:rsidRPr="00E53E66">
        <w:rPr>
          <w:bCs/>
          <w:sz w:val="24"/>
          <w:szCs w:val="24"/>
          <w:lang w:eastAsia="pl-PL"/>
        </w:rPr>
        <w:t>frameworka</w:t>
      </w:r>
      <w:proofErr w:type="spellEnd"/>
      <w:r w:rsidRPr="00E53E66">
        <w:rPr>
          <w:bCs/>
          <w:sz w:val="24"/>
          <w:szCs w:val="24"/>
          <w:lang w:eastAsia="pl-PL"/>
        </w:rPr>
        <w:t xml:space="preserve"> testowego </w:t>
      </w:r>
      <w:proofErr w:type="spellStart"/>
      <w:r w:rsidRPr="00E53E66">
        <w:rPr>
          <w:bCs/>
          <w:sz w:val="24"/>
          <w:szCs w:val="24"/>
          <w:lang w:eastAsia="pl-PL"/>
        </w:rPr>
        <w:t>Pytest</w:t>
      </w:r>
      <w:proofErr w:type="spellEnd"/>
      <w:r w:rsidRPr="00E53E66">
        <w:rPr>
          <w:bCs/>
          <w:sz w:val="24"/>
          <w:szCs w:val="24"/>
          <w:lang w:eastAsia="pl-PL"/>
        </w:rPr>
        <w:t>. W ramach prac stworzono pełny zestaw testów odwzorowujących rzeczywiste scenariusze użytkownika korzystającego z serwisu – od podstawowego ładowania strony, poprzez nawigację w menu, interakcję z wyszukiwarką, obsługę odnośników do usług zewnętrznych, aż po przełączanie wersji językowych oraz powrót do strony głównej z poziomu logo. Łącznie przygotowano 19 testów, wszystkie zakończone statusem „PASSED”.</w:t>
      </w:r>
    </w:p>
    <w:p w14:paraId="398AC107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Realizacja projektu pozwoliła przeanalizować zachowanie strony w warunkach automatyzacji. Witryna wykorzystuje rozbudowane menu, dynamiczne ładowanie elementów oraz warstwy nakładkowe (np. baner cookie, animacje przewijania, przechodzenie przez kotwice), co wprowadziło trudności w stabilnym klikaniu niektórych elementów. Problemem okazały się także losowe przeładowania strony tuż po wejściu oraz sytuacje, w których elementy były widoczne w DOM, lecz nie były fizycznie „klikane” z powodu nałożonych warstw. W celu zapewnienia stabilności wykorzystano m.in.:</w:t>
      </w:r>
    </w:p>
    <w:p w14:paraId="1B1BF227" w14:textId="77777777" w:rsidR="00F434AD" w:rsidRPr="00E53E66" w:rsidRDefault="00F434AD" w:rsidP="00F434AD">
      <w:pPr>
        <w:numPr>
          <w:ilvl w:val="0"/>
          <w:numId w:val="28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klikanie przez JavaScript zamiast standardowej metody </w:t>
      </w:r>
      <w:r w:rsidRPr="00E53E66">
        <w:rPr>
          <w:bCs/>
          <w:sz w:val="20"/>
          <w:szCs w:val="20"/>
          <w:lang w:eastAsia="pl-PL"/>
        </w:rPr>
        <w:t>.</w:t>
      </w:r>
      <w:proofErr w:type="spellStart"/>
      <w:r w:rsidRPr="00E53E66">
        <w:rPr>
          <w:bCs/>
          <w:sz w:val="20"/>
          <w:szCs w:val="20"/>
          <w:lang w:eastAsia="pl-PL"/>
        </w:rPr>
        <w:t>click</w:t>
      </w:r>
      <w:proofErr w:type="spellEnd"/>
      <w:r w:rsidRPr="00E53E66">
        <w:rPr>
          <w:bCs/>
          <w:sz w:val="20"/>
          <w:szCs w:val="20"/>
          <w:lang w:eastAsia="pl-PL"/>
        </w:rPr>
        <w:t>()</w:t>
      </w:r>
      <w:r w:rsidRPr="00E53E66">
        <w:rPr>
          <w:bCs/>
          <w:sz w:val="24"/>
          <w:szCs w:val="24"/>
          <w:lang w:eastAsia="pl-PL"/>
        </w:rPr>
        <w:t>,</w:t>
      </w:r>
    </w:p>
    <w:p w14:paraId="1A25817C" w14:textId="77777777" w:rsidR="00F434AD" w:rsidRPr="00E53E66" w:rsidRDefault="00F434AD" w:rsidP="00F434AD">
      <w:pPr>
        <w:numPr>
          <w:ilvl w:val="0"/>
          <w:numId w:val="28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przewijanie widoku do klikanych elementów,</w:t>
      </w:r>
    </w:p>
    <w:p w14:paraId="2BE5382E" w14:textId="77777777" w:rsidR="00F434AD" w:rsidRPr="00E53E66" w:rsidRDefault="00F434AD" w:rsidP="00F434AD">
      <w:pPr>
        <w:numPr>
          <w:ilvl w:val="0"/>
          <w:numId w:val="28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oczekiwanie na faktyczną zmianę adresu URL zamiast tylko pojawienia się elementu w DOM,</w:t>
      </w:r>
    </w:p>
    <w:p w14:paraId="13A91727" w14:textId="77777777" w:rsidR="00F434AD" w:rsidRPr="00E53E66" w:rsidRDefault="00F434AD" w:rsidP="00F434AD">
      <w:pPr>
        <w:numPr>
          <w:ilvl w:val="0"/>
          <w:numId w:val="28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kilkusekundowe pauzy na manualne zatwierdzenie banera cookie.</w:t>
      </w:r>
    </w:p>
    <w:p w14:paraId="58E9EFDC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Wnioskiem z obserwacji jest fakt, że automatyzacja testów aplikacji webowych wymaga nie tylko znajomości </w:t>
      </w:r>
      <w:proofErr w:type="spellStart"/>
      <w:r w:rsidRPr="00E53E66">
        <w:rPr>
          <w:bCs/>
          <w:sz w:val="24"/>
          <w:szCs w:val="24"/>
          <w:lang w:eastAsia="pl-PL"/>
        </w:rPr>
        <w:t>Selenium</w:t>
      </w:r>
      <w:proofErr w:type="spellEnd"/>
      <w:r w:rsidRPr="00E53E66">
        <w:rPr>
          <w:bCs/>
          <w:sz w:val="24"/>
          <w:szCs w:val="24"/>
          <w:lang w:eastAsia="pl-PL"/>
        </w:rPr>
        <w:t xml:space="preserve">, ale także dostosowania logiki testów do specyfiki działania strony. Serwis </w:t>
      </w:r>
      <w:r w:rsidRPr="00E53E66">
        <w:rPr>
          <w:bCs/>
          <w:i/>
          <w:iCs/>
          <w:sz w:val="24"/>
          <w:szCs w:val="24"/>
          <w:lang w:eastAsia="pl-PL"/>
        </w:rPr>
        <w:t>wsiz.edu.pl</w:t>
      </w:r>
      <w:r w:rsidRPr="00E53E66">
        <w:rPr>
          <w:bCs/>
          <w:sz w:val="24"/>
          <w:szCs w:val="24"/>
          <w:lang w:eastAsia="pl-PL"/>
        </w:rPr>
        <w:t xml:space="preserve"> nie posiada atrybutów testowych (np. </w:t>
      </w:r>
      <w:r w:rsidRPr="00E53E66">
        <w:rPr>
          <w:bCs/>
          <w:sz w:val="20"/>
          <w:szCs w:val="20"/>
          <w:lang w:eastAsia="pl-PL"/>
        </w:rPr>
        <w:t>data-</w:t>
      </w:r>
      <w:proofErr w:type="spellStart"/>
      <w:r w:rsidRPr="00E53E66">
        <w:rPr>
          <w:bCs/>
          <w:sz w:val="20"/>
          <w:szCs w:val="20"/>
          <w:lang w:eastAsia="pl-PL"/>
        </w:rPr>
        <w:t>testid</w:t>
      </w:r>
      <w:proofErr w:type="spellEnd"/>
      <w:r w:rsidRPr="00E53E66">
        <w:rPr>
          <w:bCs/>
          <w:sz w:val="24"/>
          <w:szCs w:val="24"/>
          <w:lang w:eastAsia="pl-PL"/>
        </w:rPr>
        <w:t xml:space="preserve">), co utrudnia jednoznaczne i odporne na zmiany selekcjonowanie elementów. Część linków otwiera się w nowej karcie, co wymaga </w:t>
      </w:r>
      <w:r w:rsidRPr="00E53E66">
        <w:rPr>
          <w:bCs/>
          <w:sz w:val="24"/>
          <w:szCs w:val="24"/>
          <w:lang w:eastAsia="pl-PL"/>
        </w:rPr>
        <w:lastRenderedPageBreak/>
        <w:t xml:space="preserve">dodatkowej obsługi przełączania kontekstu </w:t>
      </w:r>
      <w:proofErr w:type="spellStart"/>
      <w:r w:rsidRPr="00E53E66">
        <w:rPr>
          <w:bCs/>
          <w:sz w:val="24"/>
          <w:szCs w:val="24"/>
          <w:lang w:eastAsia="pl-PL"/>
        </w:rPr>
        <w:t>WebDrivera</w:t>
      </w:r>
      <w:proofErr w:type="spellEnd"/>
      <w:r w:rsidRPr="00E53E66">
        <w:rPr>
          <w:bCs/>
          <w:sz w:val="24"/>
          <w:szCs w:val="24"/>
          <w:lang w:eastAsia="pl-PL"/>
        </w:rPr>
        <w:t>. Sam baner cookie nie zawsze wczytuje się w tym samym momencie, co również wpływa na deterministyczność testów.</w:t>
      </w:r>
    </w:p>
    <w:p w14:paraId="21A3A9B5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Rezultaty testów wskazują, że kluczowe funkcje strony działają poprawnie, jednak pewne obszary mogłyby zostać zoptymalizowane pod kątem UX i automatyzacji. Szczególnie przydatne mogłyby być:</w:t>
      </w:r>
    </w:p>
    <w:p w14:paraId="1EB255FB" w14:textId="77777777" w:rsidR="00F434AD" w:rsidRPr="00E53E66" w:rsidRDefault="00F434AD" w:rsidP="00F434AD">
      <w:pPr>
        <w:numPr>
          <w:ilvl w:val="0"/>
          <w:numId w:val="29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stabilne identyfikatory elementów niezależne od warstwy wizualnej strony,</w:t>
      </w:r>
    </w:p>
    <w:p w14:paraId="3A992DC4" w14:textId="77777777" w:rsidR="00F434AD" w:rsidRPr="00E53E66" w:rsidRDefault="00F434AD" w:rsidP="00F434AD">
      <w:pPr>
        <w:numPr>
          <w:ilvl w:val="0"/>
          <w:numId w:val="29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wyeliminowanie niepotrzebnych przeładowań po otwarciu witryny,</w:t>
      </w:r>
    </w:p>
    <w:p w14:paraId="217D78CB" w14:textId="77777777" w:rsidR="00F434AD" w:rsidRPr="00E53E66" w:rsidRDefault="00F434AD" w:rsidP="00F434AD">
      <w:pPr>
        <w:numPr>
          <w:ilvl w:val="0"/>
          <w:numId w:val="29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uwzględnienie oficjalnego API lub </w:t>
      </w:r>
      <w:proofErr w:type="spellStart"/>
      <w:r w:rsidRPr="00E53E66">
        <w:rPr>
          <w:bCs/>
          <w:sz w:val="24"/>
          <w:szCs w:val="24"/>
          <w:lang w:eastAsia="pl-PL"/>
        </w:rPr>
        <w:t>endpointów</w:t>
      </w:r>
      <w:proofErr w:type="spellEnd"/>
      <w:r w:rsidRPr="00E53E66">
        <w:rPr>
          <w:bCs/>
          <w:sz w:val="24"/>
          <w:szCs w:val="24"/>
          <w:lang w:eastAsia="pl-PL"/>
        </w:rPr>
        <w:t xml:space="preserve"> dla wyszukiwarki,</w:t>
      </w:r>
    </w:p>
    <w:p w14:paraId="658FCD40" w14:textId="77777777" w:rsidR="00F434AD" w:rsidRPr="00E53E66" w:rsidRDefault="00F434AD" w:rsidP="00F434AD">
      <w:pPr>
        <w:numPr>
          <w:ilvl w:val="0"/>
          <w:numId w:val="29"/>
        </w:num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>bardziej przewidywalne zachowanie przy zmianie języka.</w:t>
      </w:r>
    </w:p>
    <w:p w14:paraId="2355197C" w14:textId="77777777" w:rsidR="00F434AD" w:rsidRPr="00E53E66" w:rsidRDefault="00F434AD" w:rsidP="00F434AD">
      <w:pPr>
        <w:rPr>
          <w:b/>
          <w:bCs/>
          <w:sz w:val="24"/>
          <w:szCs w:val="24"/>
          <w:lang w:eastAsia="pl-PL"/>
        </w:rPr>
      </w:pPr>
      <w:r w:rsidRPr="00E53E66">
        <w:rPr>
          <w:bCs/>
          <w:sz w:val="24"/>
          <w:szCs w:val="24"/>
          <w:lang w:eastAsia="pl-PL"/>
        </w:rPr>
        <w:t xml:space="preserve">Podsumowując, postawione cele projektu zostały osiągnięte, a wykonane testy stanowią solidną podstawę do dalszego rozwoju automatyzacji. Projekt dostarczył także praktycznego doświadczenia z obsługą </w:t>
      </w:r>
      <w:proofErr w:type="spellStart"/>
      <w:r w:rsidRPr="00E53E66">
        <w:rPr>
          <w:bCs/>
          <w:sz w:val="24"/>
          <w:szCs w:val="24"/>
          <w:lang w:eastAsia="pl-PL"/>
        </w:rPr>
        <w:t>Selenium</w:t>
      </w:r>
      <w:proofErr w:type="spellEnd"/>
      <w:r w:rsidRPr="00E53E66">
        <w:rPr>
          <w:bCs/>
          <w:sz w:val="24"/>
          <w:szCs w:val="24"/>
          <w:lang w:eastAsia="pl-PL"/>
        </w:rPr>
        <w:t xml:space="preserve"> i realnymi problemami testowania współczesnych, dynamicznych interfejsów webowych. W przyszłości zestaw testów może stać się częścią ciągłego nadzoru nad dostępnością i poprawnością działania witryny, co przełożyłoby się na szybsze wykrywanie błędów i poprawę jakości usług oferowanych użytkownikom strony.</w:t>
      </w:r>
    </w:p>
    <w:p w14:paraId="241C0642" w14:textId="77777777" w:rsidR="00C454F8" w:rsidRPr="00530E46" w:rsidRDefault="00C454F8" w:rsidP="00530E46">
      <w:pPr>
        <w:rPr>
          <w:sz w:val="24"/>
          <w:szCs w:val="24"/>
          <w:lang w:eastAsia="pl-PL"/>
        </w:rPr>
      </w:pPr>
    </w:p>
    <w:sectPr w:rsidR="00C454F8" w:rsidRPr="00530E46">
      <w:pgSz w:w="11920" w:h="16850"/>
      <w:pgMar w:top="1260" w:right="1133" w:bottom="1180" w:left="1133" w:header="0" w:footer="993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76EA89" w14:textId="77777777" w:rsidR="00647D11" w:rsidRDefault="00647D11">
      <w:r>
        <w:separator/>
      </w:r>
    </w:p>
  </w:endnote>
  <w:endnote w:type="continuationSeparator" w:id="0">
    <w:p w14:paraId="312370D9" w14:textId="77777777" w:rsidR="00647D11" w:rsidRDefault="00647D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96122" w14:textId="77777777" w:rsidR="008F4589" w:rsidRDefault="00000000">
    <w:pPr>
      <w:pStyle w:val="Tekstpodstawowy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1C50BCF9" wp14:editId="606E6ECD">
              <wp:simplePos x="0" y="0"/>
              <wp:positionH relativeFrom="page">
                <wp:posOffset>3707257</wp:posOffset>
              </wp:positionH>
              <wp:positionV relativeFrom="page">
                <wp:posOffset>9923779</wp:posOffset>
              </wp:positionV>
              <wp:extent cx="16002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9DA038" w14:textId="77777777" w:rsidR="008F4589" w:rsidRDefault="00000000">
                          <w:pPr>
                            <w:pStyle w:val="Tekstpodstawowy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50BCF9" id="_x0000_t202" coordsize="21600,21600" o:spt="202" path="m,l,21600r21600,l21600,xe">
              <v:stroke joinstyle="miter"/>
              <v:path gradientshapeok="t" o:connecttype="rect"/>
            </v:shapetype>
            <v:shape id="Textbox 1" o:spid="_x0000_s1058" type="#_x0000_t202" style="position:absolute;margin-left:291.9pt;margin-top:781.4pt;width:12.6pt;height:13.0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" filled="f" stroked="f">
              <v:textbox inset="0,0,0,0">
                <w:txbxContent>
                  <w:p w14:paraId="079DA038" w14:textId="77777777" w:rsidR="008F4589" w:rsidRDefault="00000000">
                    <w:pPr>
                      <w:pStyle w:val="Tekstpodstawowy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</w:rPr>
                      <w:t>1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0DC99" w14:textId="77777777" w:rsidR="00647D11" w:rsidRDefault="00647D11">
      <w:r>
        <w:separator/>
      </w:r>
    </w:p>
  </w:footnote>
  <w:footnote w:type="continuationSeparator" w:id="0">
    <w:p w14:paraId="2DF8AAAE" w14:textId="77777777" w:rsidR="00647D11" w:rsidRDefault="00647D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57BC8"/>
    <w:multiLevelType w:val="hybridMultilevel"/>
    <w:tmpl w:val="0038D498"/>
    <w:lvl w:ilvl="0" w:tplc="6B8A1AB6">
      <w:start w:val="1"/>
      <w:numFmt w:val="decimal"/>
      <w:lvlText w:val="%1."/>
      <w:lvlJc w:val="left"/>
      <w:pPr>
        <w:ind w:left="504" w:hanging="22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pl-PL" w:eastAsia="en-US" w:bidi="ar-SA"/>
      </w:rPr>
    </w:lvl>
    <w:lvl w:ilvl="1" w:tplc="FD16E2AC">
      <w:numFmt w:val="bullet"/>
      <w:lvlText w:val="•"/>
      <w:lvlJc w:val="left"/>
      <w:pPr>
        <w:ind w:left="1414" w:hanging="221"/>
      </w:pPr>
      <w:rPr>
        <w:rFonts w:hint="default"/>
        <w:lang w:val="pl-PL" w:eastAsia="en-US" w:bidi="ar-SA"/>
      </w:rPr>
    </w:lvl>
    <w:lvl w:ilvl="2" w:tplc="74D8249E">
      <w:numFmt w:val="bullet"/>
      <w:lvlText w:val="•"/>
      <w:lvlJc w:val="left"/>
      <w:pPr>
        <w:ind w:left="2329" w:hanging="221"/>
      </w:pPr>
      <w:rPr>
        <w:rFonts w:hint="default"/>
        <w:lang w:val="pl-PL" w:eastAsia="en-US" w:bidi="ar-SA"/>
      </w:rPr>
    </w:lvl>
    <w:lvl w:ilvl="3" w:tplc="21A038BC">
      <w:numFmt w:val="bullet"/>
      <w:lvlText w:val="•"/>
      <w:lvlJc w:val="left"/>
      <w:pPr>
        <w:ind w:left="3243" w:hanging="221"/>
      </w:pPr>
      <w:rPr>
        <w:rFonts w:hint="default"/>
        <w:lang w:val="pl-PL" w:eastAsia="en-US" w:bidi="ar-SA"/>
      </w:rPr>
    </w:lvl>
    <w:lvl w:ilvl="4" w:tplc="DA046240">
      <w:numFmt w:val="bullet"/>
      <w:lvlText w:val="•"/>
      <w:lvlJc w:val="left"/>
      <w:pPr>
        <w:ind w:left="4158" w:hanging="221"/>
      </w:pPr>
      <w:rPr>
        <w:rFonts w:hint="default"/>
        <w:lang w:val="pl-PL" w:eastAsia="en-US" w:bidi="ar-SA"/>
      </w:rPr>
    </w:lvl>
    <w:lvl w:ilvl="5" w:tplc="9DC8973C">
      <w:numFmt w:val="bullet"/>
      <w:lvlText w:val="•"/>
      <w:lvlJc w:val="left"/>
      <w:pPr>
        <w:ind w:left="5072" w:hanging="221"/>
      </w:pPr>
      <w:rPr>
        <w:rFonts w:hint="default"/>
        <w:lang w:val="pl-PL" w:eastAsia="en-US" w:bidi="ar-SA"/>
      </w:rPr>
    </w:lvl>
    <w:lvl w:ilvl="6" w:tplc="7E90F6FC">
      <w:numFmt w:val="bullet"/>
      <w:lvlText w:val="•"/>
      <w:lvlJc w:val="left"/>
      <w:pPr>
        <w:ind w:left="5987" w:hanging="221"/>
      </w:pPr>
      <w:rPr>
        <w:rFonts w:hint="default"/>
        <w:lang w:val="pl-PL" w:eastAsia="en-US" w:bidi="ar-SA"/>
      </w:rPr>
    </w:lvl>
    <w:lvl w:ilvl="7" w:tplc="C3620740">
      <w:numFmt w:val="bullet"/>
      <w:lvlText w:val="•"/>
      <w:lvlJc w:val="left"/>
      <w:pPr>
        <w:ind w:left="6901" w:hanging="221"/>
      </w:pPr>
      <w:rPr>
        <w:rFonts w:hint="default"/>
        <w:lang w:val="pl-PL" w:eastAsia="en-US" w:bidi="ar-SA"/>
      </w:rPr>
    </w:lvl>
    <w:lvl w:ilvl="8" w:tplc="A20C5020">
      <w:numFmt w:val="bullet"/>
      <w:lvlText w:val="•"/>
      <w:lvlJc w:val="left"/>
      <w:pPr>
        <w:ind w:left="7816" w:hanging="221"/>
      </w:pPr>
      <w:rPr>
        <w:rFonts w:hint="default"/>
        <w:lang w:val="pl-PL" w:eastAsia="en-US" w:bidi="ar-SA"/>
      </w:rPr>
    </w:lvl>
  </w:abstractNum>
  <w:abstractNum w:abstractNumId="1" w15:restartNumberingAfterBreak="0">
    <w:nsid w:val="146942FB"/>
    <w:multiLevelType w:val="multilevel"/>
    <w:tmpl w:val="BA62D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667D6B"/>
    <w:multiLevelType w:val="multilevel"/>
    <w:tmpl w:val="7FDA5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6551AE"/>
    <w:multiLevelType w:val="multilevel"/>
    <w:tmpl w:val="9152A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915980"/>
    <w:multiLevelType w:val="hybridMultilevel"/>
    <w:tmpl w:val="A7ACE546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ED752D"/>
    <w:multiLevelType w:val="multilevel"/>
    <w:tmpl w:val="E56E29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0B5DC0"/>
    <w:multiLevelType w:val="multilevel"/>
    <w:tmpl w:val="C94E6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081AEA"/>
    <w:multiLevelType w:val="multilevel"/>
    <w:tmpl w:val="50A66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C52A28"/>
    <w:multiLevelType w:val="hybridMultilevel"/>
    <w:tmpl w:val="D0C0E77A"/>
    <w:lvl w:ilvl="0" w:tplc="D61EFE94">
      <w:start w:val="1"/>
      <w:numFmt w:val="decimal"/>
      <w:lvlText w:val="%1."/>
      <w:lvlJc w:val="left"/>
      <w:pPr>
        <w:ind w:left="461" w:hanging="3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2"/>
        <w:szCs w:val="32"/>
        <w:lang w:val="pl-PL" w:eastAsia="en-US" w:bidi="ar-SA"/>
      </w:rPr>
    </w:lvl>
    <w:lvl w:ilvl="1" w:tplc="3F7E16DE">
      <w:start w:val="1"/>
      <w:numFmt w:val="decimal"/>
      <w:lvlText w:val="%2."/>
      <w:lvlJc w:val="left"/>
      <w:pPr>
        <w:ind w:left="861" w:hanging="360"/>
      </w:pPr>
      <w:rPr>
        <w:rFonts w:hint="default"/>
        <w:spacing w:val="0"/>
        <w:w w:val="100"/>
        <w:lang w:val="pl-PL" w:eastAsia="en-US" w:bidi="ar-SA"/>
      </w:rPr>
    </w:lvl>
    <w:lvl w:ilvl="2" w:tplc="C33EC68A">
      <w:numFmt w:val="bullet"/>
      <w:lvlText w:val=""/>
      <w:lvlJc w:val="left"/>
      <w:pPr>
        <w:ind w:left="86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pl-PL" w:eastAsia="en-US" w:bidi="ar-SA"/>
      </w:rPr>
    </w:lvl>
    <w:lvl w:ilvl="3" w:tplc="28BAADE8">
      <w:numFmt w:val="bullet"/>
      <w:lvlText w:val="•"/>
      <w:lvlJc w:val="left"/>
      <w:pPr>
        <w:ind w:left="2812" w:hanging="360"/>
      </w:pPr>
      <w:rPr>
        <w:rFonts w:hint="default"/>
        <w:lang w:val="pl-PL" w:eastAsia="en-US" w:bidi="ar-SA"/>
      </w:rPr>
    </w:lvl>
    <w:lvl w:ilvl="4" w:tplc="16C617EC">
      <w:numFmt w:val="bullet"/>
      <w:lvlText w:val="•"/>
      <w:lvlJc w:val="left"/>
      <w:pPr>
        <w:ind w:left="3788" w:hanging="360"/>
      </w:pPr>
      <w:rPr>
        <w:rFonts w:hint="default"/>
        <w:lang w:val="pl-PL" w:eastAsia="en-US" w:bidi="ar-SA"/>
      </w:rPr>
    </w:lvl>
    <w:lvl w:ilvl="5" w:tplc="2BD2717A">
      <w:numFmt w:val="bullet"/>
      <w:lvlText w:val="•"/>
      <w:lvlJc w:val="left"/>
      <w:pPr>
        <w:ind w:left="4764" w:hanging="360"/>
      </w:pPr>
      <w:rPr>
        <w:rFonts w:hint="default"/>
        <w:lang w:val="pl-PL" w:eastAsia="en-US" w:bidi="ar-SA"/>
      </w:rPr>
    </w:lvl>
    <w:lvl w:ilvl="6" w:tplc="EFA66E90">
      <w:numFmt w:val="bullet"/>
      <w:lvlText w:val="•"/>
      <w:lvlJc w:val="left"/>
      <w:pPr>
        <w:ind w:left="5740" w:hanging="360"/>
      </w:pPr>
      <w:rPr>
        <w:rFonts w:hint="default"/>
        <w:lang w:val="pl-PL" w:eastAsia="en-US" w:bidi="ar-SA"/>
      </w:rPr>
    </w:lvl>
    <w:lvl w:ilvl="7" w:tplc="1C5C3960">
      <w:numFmt w:val="bullet"/>
      <w:lvlText w:val="•"/>
      <w:lvlJc w:val="left"/>
      <w:pPr>
        <w:ind w:left="6716" w:hanging="360"/>
      </w:pPr>
      <w:rPr>
        <w:rFonts w:hint="default"/>
        <w:lang w:val="pl-PL" w:eastAsia="en-US" w:bidi="ar-SA"/>
      </w:rPr>
    </w:lvl>
    <w:lvl w:ilvl="8" w:tplc="9F7851E6">
      <w:numFmt w:val="bullet"/>
      <w:lvlText w:val="•"/>
      <w:lvlJc w:val="left"/>
      <w:pPr>
        <w:ind w:left="7692" w:hanging="360"/>
      </w:pPr>
      <w:rPr>
        <w:rFonts w:hint="default"/>
        <w:lang w:val="pl-PL" w:eastAsia="en-US" w:bidi="ar-SA"/>
      </w:rPr>
    </w:lvl>
  </w:abstractNum>
  <w:abstractNum w:abstractNumId="9" w15:restartNumberingAfterBreak="0">
    <w:nsid w:val="321747CA"/>
    <w:multiLevelType w:val="hybridMultilevel"/>
    <w:tmpl w:val="AFBC7514"/>
    <w:lvl w:ilvl="0" w:tplc="E0164A42">
      <w:numFmt w:val="bullet"/>
      <w:lvlText w:val=""/>
      <w:lvlJc w:val="left"/>
      <w:pPr>
        <w:ind w:left="86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pl-PL" w:eastAsia="en-US" w:bidi="ar-SA"/>
      </w:rPr>
    </w:lvl>
    <w:lvl w:ilvl="1" w:tplc="587C203E">
      <w:numFmt w:val="bullet"/>
      <w:lvlText w:val="•"/>
      <w:lvlJc w:val="left"/>
      <w:pPr>
        <w:ind w:left="1738" w:hanging="360"/>
      </w:pPr>
      <w:rPr>
        <w:rFonts w:hint="default"/>
        <w:lang w:val="pl-PL" w:eastAsia="en-US" w:bidi="ar-SA"/>
      </w:rPr>
    </w:lvl>
    <w:lvl w:ilvl="2" w:tplc="6932311C">
      <w:numFmt w:val="bullet"/>
      <w:lvlText w:val="•"/>
      <w:lvlJc w:val="left"/>
      <w:pPr>
        <w:ind w:left="2617" w:hanging="360"/>
      </w:pPr>
      <w:rPr>
        <w:rFonts w:hint="default"/>
        <w:lang w:val="pl-PL" w:eastAsia="en-US" w:bidi="ar-SA"/>
      </w:rPr>
    </w:lvl>
    <w:lvl w:ilvl="3" w:tplc="8AE64072">
      <w:numFmt w:val="bullet"/>
      <w:lvlText w:val="•"/>
      <w:lvlJc w:val="left"/>
      <w:pPr>
        <w:ind w:left="3495" w:hanging="360"/>
      </w:pPr>
      <w:rPr>
        <w:rFonts w:hint="default"/>
        <w:lang w:val="pl-PL" w:eastAsia="en-US" w:bidi="ar-SA"/>
      </w:rPr>
    </w:lvl>
    <w:lvl w:ilvl="4" w:tplc="E508E900">
      <w:numFmt w:val="bullet"/>
      <w:lvlText w:val="•"/>
      <w:lvlJc w:val="left"/>
      <w:pPr>
        <w:ind w:left="4374" w:hanging="360"/>
      </w:pPr>
      <w:rPr>
        <w:rFonts w:hint="default"/>
        <w:lang w:val="pl-PL" w:eastAsia="en-US" w:bidi="ar-SA"/>
      </w:rPr>
    </w:lvl>
    <w:lvl w:ilvl="5" w:tplc="31E8ED76">
      <w:numFmt w:val="bullet"/>
      <w:lvlText w:val="•"/>
      <w:lvlJc w:val="left"/>
      <w:pPr>
        <w:ind w:left="5252" w:hanging="360"/>
      </w:pPr>
      <w:rPr>
        <w:rFonts w:hint="default"/>
        <w:lang w:val="pl-PL" w:eastAsia="en-US" w:bidi="ar-SA"/>
      </w:rPr>
    </w:lvl>
    <w:lvl w:ilvl="6" w:tplc="821CF9A6">
      <w:numFmt w:val="bullet"/>
      <w:lvlText w:val="•"/>
      <w:lvlJc w:val="left"/>
      <w:pPr>
        <w:ind w:left="6131" w:hanging="360"/>
      </w:pPr>
      <w:rPr>
        <w:rFonts w:hint="default"/>
        <w:lang w:val="pl-PL" w:eastAsia="en-US" w:bidi="ar-SA"/>
      </w:rPr>
    </w:lvl>
    <w:lvl w:ilvl="7" w:tplc="1494CDE0">
      <w:numFmt w:val="bullet"/>
      <w:lvlText w:val="•"/>
      <w:lvlJc w:val="left"/>
      <w:pPr>
        <w:ind w:left="7009" w:hanging="360"/>
      </w:pPr>
      <w:rPr>
        <w:rFonts w:hint="default"/>
        <w:lang w:val="pl-PL" w:eastAsia="en-US" w:bidi="ar-SA"/>
      </w:rPr>
    </w:lvl>
    <w:lvl w:ilvl="8" w:tplc="8244FA38">
      <w:numFmt w:val="bullet"/>
      <w:lvlText w:val="•"/>
      <w:lvlJc w:val="left"/>
      <w:pPr>
        <w:ind w:left="7888" w:hanging="360"/>
      </w:pPr>
      <w:rPr>
        <w:rFonts w:hint="default"/>
        <w:lang w:val="pl-PL" w:eastAsia="en-US" w:bidi="ar-SA"/>
      </w:rPr>
    </w:lvl>
  </w:abstractNum>
  <w:abstractNum w:abstractNumId="10" w15:restartNumberingAfterBreak="0">
    <w:nsid w:val="32C86097"/>
    <w:multiLevelType w:val="multilevel"/>
    <w:tmpl w:val="BD6A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CE128A"/>
    <w:multiLevelType w:val="multilevel"/>
    <w:tmpl w:val="EA8EC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F506C9"/>
    <w:multiLevelType w:val="multilevel"/>
    <w:tmpl w:val="0562D08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5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634D0A"/>
    <w:multiLevelType w:val="multilevel"/>
    <w:tmpl w:val="5CC45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285C48"/>
    <w:multiLevelType w:val="multilevel"/>
    <w:tmpl w:val="6F046A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01464F"/>
    <w:multiLevelType w:val="multilevel"/>
    <w:tmpl w:val="B05EB4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DE61B3"/>
    <w:multiLevelType w:val="multilevel"/>
    <w:tmpl w:val="C1FA1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430BC9"/>
    <w:multiLevelType w:val="multilevel"/>
    <w:tmpl w:val="7E389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0C36CF"/>
    <w:multiLevelType w:val="multilevel"/>
    <w:tmpl w:val="BE9CF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51645B"/>
    <w:multiLevelType w:val="hybridMultilevel"/>
    <w:tmpl w:val="9474CBDE"/>
    <w:lvl w:ilvl="0" w:tplc="04150013">
      <w:start w:val="1"/>
      <w:numFmt w:val="upperRoman"/>
      <w:lvlText w:val="%1."/>
      <w:lvlJc w:val="right"/>
      <w:pPr>
        <w:ind w:left="780" w:hanging="360"/>
      </w:pPr>
    </w:lvl>
    <w:lvl w:ilvl="1" w:tplc="04150019" w:tentative="1">
      <w:start w:val="1"/>
      <w:numFmt w:val="lowerLetter"/>
      <w:lvlText w:val="%2."/>
      <w:lvlJc w:val="left"/>
      <w:pPr>
        <w:ind w:left="1500" w:hanging="360"/>
      </w:pPr>
    </w:lvl>
    <w:lvl w:ilvl="2" w:tplc="0415001B" w:tentative="1">
      <w:start w:val="1"/>
      <w:numFmt w:val="lowerRoman"/>
      <w:lvlText w:val="%3."/>
      <w:lvlJc w:val="right"/>
      <w:pPr>
        <w:ind w:left="2220" w:hanging="180"/>
      </w:pPr>
    </w:lvl>
    <w:lvl w:ilvl="3" w:tplc="0415000F" w:tentative="1">
      <w:start w:val="1"/>
      <w:numFmt w:val="decimal"/>
      <w:lvlText w:val="%4."/>
      <w:lvlJc w:val="left"/>
      <w:pPr>
        <w:ind w:left="2940" w:hanging="360"/>
      </w:pPr>
    </w:lvl>
    <w:lvl w:ilvl="4" w:tplc="04150019" w:tentative="1">
      <w:start w:val="1"/>
      <w:numFmt w:val="lowerLetter"/>
      <w:lvlText w:val="%5."/>
      <w:lvlJc w:val="left"/>
      <w:pPr>
        <w:ind w:left="3660" w:hanging="360"/>
      </w:pPr>
    </w:lvl>
    <w:lvl w:ilvl="5" w:tplc="0415001B" w:tentative="1">
      <w:start w:val="1"/>
      <w:numFmt w:val="lowerRoman"/>
      <w:lvlText w:val="%6."/>
      <w:lvlJc w:val="right"/>
      <w:pPr>
        <w:ind w:left="4380" w:hanging="180"/>
      </w:pPr>
    </w:lvl>
    <w:lvl w:ilvl="6" w:tplc="0415000F" w:tentative="1">
      <w:start w:val="1"/>
      <w:numFmt w:val="decimal"/>
      <w:lvlText w:val="%7."/>
      <w:lvlJc w:val="left"/>
      <w:pPr>
        <w:ind w:left="5100" w:hanging="360"/>
      </w:pPr>
    </w:lvl>
    <w:lvl w:ilvl="7" w:tplc="04150019" w:tentative="1">
      <w:start w:val="1"/>
      <w:numFmt w:val="lowerLetter"/>
      <w:lvlText w:val="%8."/>
      <w:lvlJc w:val="left"/>
      <w:pPr>
        <w:ind w:left="5820" w:hanging="360"/>
      </w:pPr>
    </w:lvl>
    <w:lvl w:ilvl="8" w:tplc="0415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 w15:restartNumberingAfterBreak="0">
    <w:nsid w:val="410637E0"/>
    <w:multiLevelType w:val="multilevel"/>
    <w:tmpl w:val="7200D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DB4AA6"/>
    <w:multiLevelType w:val="multilevel"/>
    <w:tmpl w:val="21DEA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AE75565"/>
    <w:multiLevelType w:val="hybridMultilevel"/>
    <w:tmpl w:val="9D680D9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C63FA4"/>
    <w:multiLevelType w:val="hybridMultilevel"/>
    <w:tmpl w:val="E2B260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D60DD1"/>
    <w:multiLevelType w:val="multilevel"/>
    <w:tmpl w:val="8CC6E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7A055C"/>
    <w:multiLevelType w:val="multilevel"/>
    <w:tmpl w:val="AD24F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0CC6C9F"/>
    <w:multiLevelType w:val="hybridMultilevel"/>
    <w:tmpl w:val="9B48C92E"/>
    <w:lvl w:ilvl="0" w:tplc="0415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0CD1DE5"/>
    <w:multiLevelType w:val="multilevel"/>
    <w:tmpl w:val="033EC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700109"/>
    <w:multiLevelType w:val="multilevel"/>
    <w:tmpl w:val="C6065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080F0A"/>
    <w:multiLevelType w:val="multilevel"/>
    <w:tmpl w:val="3B187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91056D"/>
    <w:multiLevelType w:val="hybridMultilevel"/>
    <w:tmpl w:val="B51C8BAC"/>
    <w:lvl w:ilvl="0" w:tplc="A7F0217C">
      <w:numFmt w:val="bullet"/>
      <w:lvlText w:val=""/>
      <w:lvlJc w:val="left"/>
      <w:pPr>
        <w:ind w:left="86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pl-PL" w:eastAsia="en-US" w:bidi="ar-SA"/>
      </w:rPr>
    </w:lvl>
    <w:lvl w:ilvl="1" w:tplc="E4367884">
      <w:numFmt w:val="bullet"/>
      <w:lvlText w:val="•"/>
      <w:lvlJc w:val="left"/>
      <w:pPr>
        <w:ind w:left="1738" w:hanging="360"/>
      </w:pPr>
      <w:rPr>
        <w:rFonts w:hint="default"/>
        <w:lang w:val="pl-PL" w:eastAsia="en-US" w:bidi="ar-SA"/>
      </w:rPr>
    </w:lvl>
    <w:lvl w:ilvl="2" w:tplc="BD2E444E">
      <w:numFmt w:val="bullet"/>
      <w:lvlText w:val="•"/>
      <w:lvlJc w:val="left"/>
      <w:pPr>
        <w:ind w:left="2617" w:hanging="360"/>
      </w:pPr>
      <w:rPr>
        <w:rFonts w:hint="default"/>
        <w:lang w:val="pl-PL" w:eastAsia="en-US" w:bidi="ar-SA"/>
      </w:rPr>
    </w:lvl>
    <w:lvl w:ilvl="3" w:tplc="F58ECADE">
      <w:numFmt w:val="bullet"/>
      <w:lvlText w:val="•"/>
      <w:lvlJc w:val="left"/>
      <w:pPr>
        <w:ind w:left="3495" w:hanging="360"/>
      </w:pPr>
      <w:rPr>
        <w:rFonts w:hint="default"/>
        <w:lang w:val="pl-PL" w:eastAsia="en-US" w:bidi="ar-SA"/>
      </w:rPr>
    </w:lvl>
    <w:lvl w:ilvl="4" w:tplc="58B23C2E">
      <w:numFmt w:val="bullet"/>
      <w:lvlText w:val="•"/>
      <w:lvlJc w:val="left"/>
      <w:pPr>
        <w:ind w:left="4374" w:hanging="360"/>
      </w:pPr>
      <w:rPr>
        <w:rFonts w:hint="default"/>
        <w:lang w:val="pl-PL" w:eastAsia="en-US" w:bidi="ar-SA"/>
      </w:rPr>
    </w:lvl>
    <w:lvl w:ilvl="5" w:tplc="33F812A8">
      <w:numFmt w:val="bullet"/>
      <w:lvlText w:val="•"/>
      <w:lvlJc w:val="left"/>
      <w:pPr>
        <w:ind w:left="5252" w:hanging="360"/>
      </w:pPr>
      <w:rPr>
        <w:rFonts w:hint="default"/>
        <w:lang w:val="pl-PL" w:eastAsia="en-US" w:bidi="ar-SA"/>
      </w:rPr>
    </w:lvl>
    <w:lvl w:ilvl="6" w:tplc="366C59CE">
      <w:numFmt w:val="bullet"/>
      <w:lvlText w:val="•"/>
      <w:lvlJc w:val="left"/>
      <w:pPr>
        <w:ind w:left="6131" w:hanging="360"/>
      </w:pPr>
      <w:rPr>
        <w:rFonts w:hint="default"/>
        <w:lang w:val="pl-PL" w:eastAsia="en-US" w:bidi="ar-SA"/>
      </w:rPr>
    </w:lvl>
    <w:lvl w:ilvl="7" w:tplc="BEC04F9E">
      <w:numFmt w:val="bullet"/>
      <w:lvlText w:val="•"/>
      <w:lvlJc w:val="left"/>
      <w:pPr>
        <w:ind w:left="7009" w:hanging="360"/>
      </w:pPr>
      <w:rPr>
        <w:rFonts w:hint="default"/>
        <w:lang w:val="pl-PL" w:eastAsia="en-US" w:bidi="ar-SA"/>
      </w:rPr>
    </w:lvl>
    <w:lvl w:ilvl="8" w:tplc="F33015C0">
      <w:numFmt w:val="bullet"/>
      <w:lvlText w:val="•"/>
      <w:lvlJc w:val="left"/>
      <w:pPr>
        <w:ind w:left="7888" w:hanging="360"/>
      </w:pPr>
      <w:rPr>
        <w:rFonts w:hint="default"/>
        <w:lang w:val="pl-PL" w:eastAsia="en-US" w:bidi="ar-SA"/>
      </w:rPr>
    </w:lvl>
  </w:abstractNum>
  <w:abstractNum w:abstractNumId="31" w15:restartNumberingAfterBreak="0">
    <w:nsid w:val="57534731"/>
    <w:multiLevelType w:val="multilevel"/>
    <w:tmpl w:val="BEFE9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F3779D"/>
    <w:multiLevelType w:val="multilevel"/>
    <w:tmpl w:val="6D1AE602"/>
    <w:lvl w:ilvl="0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681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21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1" w:hanging="1440"/>
      </w:pPr>
      <w:rPr>
        <w:rFonts w:hint="default"/>
      </w:rPr>
    </w:lvl>
  </w:abstractNum>
  <w:abstractNum w:abstractNumId="33" w15:restartNumberingAfterBreak="0">
    <w:nsid w:val="642D70B9"/>
    <w:multiLevelType w:val="multilevel"/>
    <w:tmpl w:val="6E3456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585842"/>
    <w:multiLevelType w:val="multilevel"/>
    <w:tmpl w:val="2EB68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A6D1F6B"/>
    <w:multiLevelType w:val="multilevel"/>
    <w:tmpl w:val="1E6A4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3236948"/>
    <w:multiLevelType w:val="multilevel"/>
    <w:tmpl w:val="5FD61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63658AB"/>
    <w:multiLevelType w:val="multilevel"/>
    <w:tmpl w:val="B2202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DB7252"/>
    <w:multiLevelType w:val="multilevel"/>
    <w:tmpl w:val="F17CC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37367186">
    <w:abstractNumId w:val="9"/>
  </w:num>
  <w:num w:numId="2" w16cid:durableId="514736475">
    <w:abstractNumId w:val="30"/>
  </w:num>
  <w:num w:numId="3" w16cid:durableId="2099712464">
    <w:abstractNumId w:val="8"/>
  </w:num>
  <w:num w:numId="4" w16cid:durableId="1139685871">
    <w:abstractNumId w:val="0"/>
  </w:num>
  <w:num w:numId="5" w16cid:durableId="13728311">
    <w:abstractNumId w:val="34"/>
  </w:num>
  <w:num w:numId="6" w16cid:durableId="2006398794">
    <w:abstractNumId w:val="22"/>
  </w:num>
  <w:num w:numId="7" w16cid:durableId="1657689994">
    <w:abstractNumId w:val="29"/>
  </w:num>
  <w:num w:numId="8" w16cid:durableId="1804687129">
    <w:abstractNumId w:val="35"/>
  </w:num>
  <w:num w:numId="9" w16cid:durableId="1993438660">
    <w:abstractNumId w:val="6"/>
  </w:num>
  <w:num w:numId="10" w16cid:durableId="682173085">
    <w:abstractNumId w:val="10"/>
  </w:num>
  <w:num w:numId="11" w16cid:durableId="838816664">
    <w:abstractNumId w:val="3"/>
  </w:num>
  <w:num w:numId="12" w16cid:durableId="1261913353">
    <w:abstractNumId w:val="17"/>
  </w:num>
  <w:num w:numId="13" w16cid:durableId="1106388371">
    <w:abstractNumId w:val="31"/>
  </w:num>
  <w:num w:numId="14" w16cid:durableId="293408340">
    <w:abstractNumId w:val="25"/>
  </w:num>
  <w:num w:numId="15" w16cid:durableId="904026952">
    <w:abstractNumId w:val="36"/>
  </w:num>
  <w:num w:numId="16" w16cid:durableId="173037268">
    <w:abstractNumId w:val="11"/>
  </w:num>
  <w:num w:numId="17" w16cid:durableId="443890048">
    <w:abstractNumId w:val="24"/>
  </w:num>
  <w:num w:numId="18" w16cid:durableId="745152565">
    <w:abstractNumId w:val="7"/>
  </w:num>
  <w:num w:numId="19" w16cid:durableId="1116020533">
    <w:abstractNumId w:val="21"/>
  </w:num>
  <w:num w:numId="20" w16cid:durableId="312413327">
    <w:abstractNumId w:val="16"/>
  </w:num>
  <w:num w:numId="21" w16cid:durableId="842858880">
    <w:abstractNumId w:val="38"/>
  </w:num>
  <w:num w:numId="22" w16cid:durableId="1259946346">
    <w:abstractNumId w:val="1"/>
  </w:num>
  <w:num w:numId="23" w16cid:durableId="681661232">
    <w:abstractNumId w:val="20"/>
  </w:num>
  <w:num w:numId="24" w16cid:durableId="782845931">
    <w:abstractNumId w:val="2"/>
  </w:num>
  <w:num w:numId="25" w16cid:durableId="1806386432">
    <w:abstractNumId w:val="28"/>
  </w:num>
  <w:num w:numId="26" w16cid:durableId="1692994146">
    <w:abstractNumId w:val="27"/>
  </w:num>
  <w:num w:numId="27" w16cid:durableId="1267737542">
    <w:abstractNumId w:val="37"/>
  </w:num>
  <w:num w:numId="28" w16cid:durableId="639307147">
    <w:abstractNumId w:val="13"/>
  </w:num>
  <w:num w:numId="29" w16cid:durableId="1062097958">
    <w:abstractNumId w:val="18"/>
  </w:num>
  <w:num w:numId="30" w16cid:durableId="1093665396">
    <w:abstractNumId w:val="19"/>
  </w:num>
  <w:num w:numId="31" w16cid:durableId="883752987">
    <w:abstractNumId w:val="23"/>
  </w:num>
  <w:num w:numId="32" w16cid:durableId="1039625638">
    <w:abstractNumId w:val="33"/>
  </w:num>
  <w:num w:numId="33" w16cid:durableId="19670113">
    <w:abstractNumId w:val="15"/>
  </w:num>
  <w:num w:numId="34" w16cid:durableId="1988968109">
    <w:abstractNumId w:val="14"/>
  </w:num>
  <w:num w:numId="35" w16cid:durableId="500782138">
    <w:abstractNumId w:val="5"/>
  </w:num>
  <w:num w:numId="36" w16cid:durableId="1940025460">
    <w:abstractNumId w:val="12"/>
  </w:num>
  <w:num w:numId="37" w16cid:durableId="1302538528">
    <w:abstractNumId w:val="32"/>
  </w:num>
  <w:num w:numId="38" w16cid:durableId="646587644">
    <w:abstractNumId w:val="32"/>
    <w:lvlOverride w:ilvl="0">
      <w:startOverride w:val="1"/>
    </w:lvlOverride>
  </w:num>
  <w:num w:numId="39" w16cid:durableId="1358039315">
    <w:abstractNumId w:val="26"/>
  </w:num>
  <w:num w:numId="40" w16cid:durableId="18609655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F4589"/>
    <w:rsid w:val="00007CF3"/>
    <w:rsid w:val="00044DB2"/>
    <w:rsid w:val="000850FD"/>
    <w:rsid w:val="000A2766"/>
    <w:rsid w:val="000D5B3A"/>
    <w:rsid w:val="0016296D"/>
    <w:rsid w:val="001633B3"/>
    <w:rsid w:val="00182CBA"/>
    <w:rsid w:val="00183416"/>
    <w:rsid w:val="001D2FDA"/>
    <w:rsid w:val="00202943"/>
    <w:rsid w:val="002177A6"/>
    <w:rsid w:val="002568A0"/>
    <w:rsid w:val="002A7F4F"/>
    <w:rsid w:val="00325848"/>
    <w:rsid w:val="00366F05"/>
    <w:rsid w:val="00530E46"/>
    <w:rsid w:val="005766C7"/>
    <w:rsid w:val="005A2DA1"/>
    <w:rsid w:val="005A4DFE"/>
    <w:rsid w:val="005D29A2"/>
    <w:rsid w:val="00614D50"/>
    <w:rsid w:val="00647D11"/>
    <w:rsid w:val="0068108F"/>
    <w:rsid w:val="00683CD5"/>
    <w:rsid w:val="006A21FE"/>
    <w:rsid w:val="006B760F"/>
    <w:rsid w:val="00761CBB"/>
    <w:rsid w:val="00764E4E"/>
    <w:rsid w:val="007B1A4E"/>
    <w:rsid w:val="007C17A5"/>
    <w:rsid w:val="007E7A96"/>
    <w:rsid w:val="007F673C"/>
    <w:rsid w:val="00813FCC"/>
    <w:rsid w:val="00826C32"/>
    <w:rsid w:val="008662C7"/>
    <w:rsid w:val="0087401A"/>
    <w:rsid w:val="008C4E4D"/>
    <w:rsid w:val="008D0656"/>
    <w:rsid w:val="008E0904"/>
    <w:rsid w:val="008F4589"/>
    <w:rsid w:val="009341D6"/>
    <w:rsid w:val="009805F8"/>
    <w:rsid w:val="009C7540"/>
    <w:rsid w:val="00A803D0"/>
    <w:rsid w:val="00A96EE3"/>
    <w:rsid w:val="00AC4E07"/>
    <w:rsid w:val="00AF2EC2"/>
    <w:rsid w:val="00B82D9D"/>
    <w:rsid w:val="00BB7923"/>
    <w:rsid w:val="00BC0E2B"/>
    <w:rsid w:val="00C01304"/>
    <w:rsid w:val="00C147C8"/>
    <w:rsid w:val="00C14B46"/>
    <w:rsid w:val="00C3572D"/>
    <w:rsid w:val="00C35873"/>
    <w:rsid w:val="00C37644"/>
    <w:rsid w:val="00C454F8"/>
    <w:rsid w:val="00CB3711"/>
    <w:rsid w:val="00DB3878"/>
    <w:rsid w:val="00E0583C"/>
    <w:rsid w:val="00E126B4"/>
    <w:rsid w:val="00E53E66"/>
    <w:rsid w:val="00E65BF5"/>
    <w:rsid w:val="00E95C6D"/>
    <w:rsid w:val="00F434AD"/>
    <w:rsid w:val="00F871D2"/>
    <w:rsid w:val="00FA3765"/>
    <w:rsid w:val="00FE6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3526B9"/>
  <w15:docId w15:val="{BF4B3E68-6C7A-488F-8A7B-F5AD9A913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A3765"/>
  </w:style>
  <w:style w:type="paragraph" w:styleId="Nagwek1">
    <w:name w:val="heading 1"/>
    <w:basedOn w:val="Normalny"/>
    <w:next w:val="Normalny"/>
    <w:link w:val="Nagwek1Znak"/>
    <w:uiPriority w:val="9"/>
    <w:qFormat/>
    <w:rsid w:val="00FA3765"/>
    <w:pPr>
      <w:keepNext/>
      <w:keepLines/>
      <w:pBdr>
        <w:bottom w:val="single" w:sz="4" w:space="2" w:color="2683C6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A376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2683C6" w:themeColor="accent2"/>
      <w:sz w:val="36"/>
      <w:szCs w:val="3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A376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1C6194" w:themeColor="accent2" w:themeShade="BF"/>
      <w:sz w:val="32"/>
      <w:szCs w:val="32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FA376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134163" w:themeColor="accent2" w:themeShade="80"/>
      <w:sz w:val="28"/>
      <w:szCs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FA376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1C6194" w:themeColor="accent2" w:themeShade="BF"/>
      <w:sz w:val="24"/>
      <w:szCs w:val="24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FA376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134163" w:themeColor="accent2" w:themeShade="80"/>
      <w:sz w:val="24"/>
      <w:szCs w:val="24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A376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134163" w:themeColor="accent2" w:themeShade="80"/>
      <w:sz w:val="22"/>
      <w:szCs w:val="22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A376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134163" w:themeColor="accent2" w:themeShade="80"/>
      <w:sz w:val="22"/>
      <w:szCs w:val="22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A376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134163" w:themeColor="accent2" w:themeShade="80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pistreci1">
    <w:name w:val="toc 1"/>
    <w:basedOn w:val="Normalny"/>
    <w:uiPriority w:val="39"/>
    <w:pPr>
      <w:spacing w:before="140"/>
      <w:ind w:left="503" w:hanging="220"/>
    </w:pPr>
    <w:rPr>
      <w:b/>
      <w:bCs/>
    </w:rPr>
  </w:style>
  <w:style w:type="paragraph" w:styleId="Tekstpodstawowy">
    <w:name w:val="Body Text"/>
    <w:basedOn w:val="Normalny"/>
    <w:uiPriority w:val="1"/>
  </w:style>
  <w:style w:type="paragraph" w:styleId="Tytu">
    <w:name w:val="Title"/>
    <w:basedOn w:val="Normalny"/>
    <w:next w:val="Normalny"/>
    <w:link w:val="TytuZnak"/>
    <w:uiPriority w:val="10"/>
    <w:qFormat/>
    <w:rsid w:val="00FA376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kapitzlist">
    <w:name w:val="List Paragraph"/>
    <w:basedOn w:val="Normalny"/>
    <w:uiPriority w:val="34"/>
    <w:qFormat/>
    <w:pPr>
      <w:ind w:left="720"/>
      <w:contextualSpacing/>
    </w:pPr>
  </w:style>
  <w:style w:type="paragraph" w:customStyle="1" w:styleId="TableParagraph">
    <w:name w:val="Table Paragraph"/>
    <w:basedOn w:val="Normalny"/>
    <w:uiPriority w:val="1"/>
  </w:style>
  <w:style w:type="character" w:styleId="Hipercze">
    <w:name w:val="Hyperlink"/>
    <w:basedOn w:val="Domylnaczcionkaakapitu"/>
    <w:uiPriority w:val="99"/>
    <w:unhideWhenUsed/>
    <w:rsid w:val="00007CF3"/>
    <w:rPr>
      <w:color w:val="6EAC1C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07CF3"/>
    <w:rPr>
      <w:color w:val="605E5C"/>
      <w:shd w:val="clear" w:color="auto" w:fill="E1DFDD"/>
    </w:rPr>
  </w:style>
  <w:style w:type="table" w:styleId="Tabela-Siatka">
    <w:name w:val="Table Grid"/>
    <w:basedOn w:val="Standardowy"/>
    <w:uiPriority w:val="39"/>
    <w:rsid w:val="007E7A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FA3765"/>
    <w:rPr>
      <w:b/>
      <w:bCs/>
    </w:rPr>
  </w:style>
  <w:style w:type="character" w:styleId="Uwydatnienie">
    <w:name w:val="Emphasis"/>
    <w:basedOn w:val="Domylnaczcionkaakapitu"/>
    <w:uiPriority w:val="20"/>
    <w:qFormat/>
    <w:rsid w:val="00FA3765"/>
    <w:rPr>
      <w:i/>
      <w:iCs/>
      <w:color w:val="000000" w:themeColor="text1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A376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FA3765"/>
    <w:rPr>
      <w:caps/>
      <w:color w:val="404040" w:themeColor="text1" w:themeTint="BF"/>
      <w:spacing w:val="20"/>
      <w:sz w:val="28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A3765"/>
    <w:pPr>
      <w:outlineLvl w:val="9"/>
    </w:pPr>
  </w:style>
  <w:style w:type="paragraph" w:styleId="Spistreci3">
    <w:name w:val="toc 3"/>
    <w:basedOn w:val="Normalny"/>
    <w:next w:val="Normalny"/>
    <w:autoRedefine/>
    <w:uiPriority w:val="39"/>
    <w:unhideWhenUsed/>
    <w:rsid w:val="009805F8"/>
    <w:pPr>
      <w:ind w:left="640"/>
    </w:pPr>
  </w:style>
  <w:style w:type="paragraph" w:styleId="Spistreci2">
    <w:name w:val="toc 2"/>
    <w:basedOn w:val="Normalny"/>
    <w:next w:val="Normalny"/>
    <w:autoRedefine/>
    <w:uiPriority w:val="39"/>
    <w:unhideWhenUsed/>
    <w:rsid w:val="009805F8"/>
    <w:pPr>
      <w:ind w:left="320"/>
    </w:pPr>
  </w:style>
  <w:style w:type="paragraph" w:styleId="Nagwek">
    <w:name w:val="header"/>
    <w:basedOn w:val="Normalny"/>
    <w:link w:val="NagwekZnak"/>
    <w:uiPriority w:val="99"/>
    <w:unhideWhenUsed/>
    <w:rsid w:val="00683CD5"/>
    <w:pPr>
      <w:tabs>
        <w:tab w:val="center" w:pos="4536"/>
        <w:tab w:val="right" w:pos="9072"/>
      </w:tabs>
      <w:spacing w:after="0"/>
    </w:pPr>
  </w:style>
  <w:style w:type="character" w:customStyle="1" w:styleId="NagwekZnak">
    <w:name w:val="Nagłówek Znak"/>
    <w:basedOn w:val="Domylnaczcionkaakapitu"/>
    <w:link w:val="Nagwek"/>
    <w:uiPriority w:val="99"/>
    <w:rsid w:val="00683CD5"/>
    <w:rPr>
      <w:rFonts w:ascii="Times New Roman" w:eastAsia="Times New Roman" w:hAnsi="Times New Roman" w:cs="Times New Roman"/>
      <w:b/>
      <w:sz w:val="32"/>
      <w:lang w:val="pl-PL"/>
    </w:rPr>
  </w:style>
  <w:style w:type="paragraph" w:styleId="Stopka">
    <w:name w:val="footer"/>
    <w:basedOn w:val="Normalny"/>
    <w:link w:val="StopkaZnak"/>
    <w:uiPriority w:val="99"/>
    <w:unhideWhenUsed/>
    <w:rsid w:val="00683CD5"/>
    <w:pPr>
      <w:tabs>
        <w:tab w:val="center" w:pos="4536"/>
        <w:tab w:val="right" w:pos="9072"/>
      </w:tabs>
      <w:spacing w:after="0"/>
    </w:pPr>
  </w:style>
  <w:style w:type="character" w:customStyle="1" w:styleId="StopkaZnak">
    <w:name w:val="Stopka Znak"/>
    <w:basedOn w:val="Domylnaczcionkaakapitu"/>
    <w:link w:val="Stopka"/>
    <w:uiPriority w:val="99"/>
    <w:rsid w:val="00683CD5"/>
    <w:rPr>
      <w:rFonts w:ascii="Times New Roman" w:eastAsia="Times New Roman" w:hAnsi="Times New Roman" w:cs="Times New Roman"/>
      <w:b/>
      <w:sz w:val="32"/>
      <w:lang w:val="pl-PL"/>
    </w:rPr>
  </w:style>
  <w:style w:type="character" w:customStyle="1" w:styleId="Nagwek1Znak">
    <w:name w:val="Nagłówek 1 Znak"/>
    <w:basedOn w:val="Domylnaczcionkaakapitu"/>
    <w:link w:val="Nagwek1"/>
    <w:uiPriority w:val="9"/>
    <w:rsid w:val="00FA376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FA3765"/>
    <w:rPr>
      <w:rFonts w:asciiTheme="majorHAnsi" w:eastAsiaTheme="majorEastAsia" w:hAnsiTheme="majorHAnsi" w:cstheme="majorBidi"/>
      <w:color w:val="2683C6" w:themeColor="accent2"/>
      <w:sz w:val="36"/>
      <w:szCs w:val="36"/>
    </w:rPr>
  </w:style>
  <w:style w:type="character" w:customStyle="1" w:styleId="Nagwek3Znak">
    <w:name w:val="Nagłówek 3 Znak"/>
    <w:basedOn w:val="Domylnaczcionkaakapitu"/>
    <w:link w:val="Nagwek3"/>
    <w:uiPriority w:val="9"/>
    <w:rsid w:val="00FA3765"/>
    <w:rPr>
      <w:rFonts w:asciiTheme="majorHAnsi" w:eastAsiaTheme="majorEastAsia" w:hAnsiTheme="majorHAnsi" w:cstheme="majorBidi"/>
      <w:color w:val="1C6194" w:themeColor="accent2" w:themeShade="BF"/>
      <w:sz w:val="32"/>
      <w:szCs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FA3765"/>
    <w:rPr>
      <w:rFonts w:asciiTheme="majorHAnsi" w:eastAsiaTheme="majorEastAsia" w:hAnsiTheme="majorHAnsi" w:cstheme="majorBidi"/>
      <w:i/>
      <w:iCs/>
      <w:color w:val="134163" w:themeColor="accent2" w:themeShade="80"/>
      <w:sz w:val="28"/>
      <w:szCs w:val="28"/>
    </w:rPr>
  </w:style>
  <w:style w:type="character" w:customStyle="1" w:styleId="Nagwek5Znak">
    <w:name w:val="Nagłówek 5 Znak"/>
    <w:basedOn w:val="Domylnaczcionkaakapitu"/>
    <w:link w:val="Nagwek5"/>
    <w:uiPriority w:val="9"/>
    <w:rsid w:val="00FA3765"/>
    <w:rPr>
      <w:rFonts w:asciiTheme="majorHAnsi" w:eastAsiaTheme="majorEastAsia" w:hAnsiTheme="majorHAnsi" w:cstheme="majorBidi"/>
      <w:color w:val="1C6194" w:themeColor="accent2" w:themeShade="BF"/>
      <w:sz w:val="24"/>
      <w:szCs w:val="24"/>
    </w:rPr>
  </w:style>
  <w:style w:type="character" w:customStyle="1" w:styleId="Nagwek6Znak">
    <w:name w:val="Nagłówek 6 Znak"/>
    <w:basedOn w:val="Domylnaczcionkaakapitu"/>
    <w:link w:val="Nagwek6"/>
    <w:uiPriority w:val="9"/>
    <w:rsid w:val="00FA3765"/>
    <w:rPr>
      <w:rFonts w:asciiTheme="majorHAnsi" w:eastAsiaTheme="majorEastAsia" w:hAnsiTheme="majorHAnsi" w:cstheme="majorBidi"/>
      <w:i/>
      <w:iCs/>
      <w:color w:val="134163" w:themeColor="accent2" w:themeShade="80"/>
      <w:sz w:val="24"/>
      <w:szCs w:val="24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A3765"/>
    <w:rPr>
      <w:rFonts w:asciiTheme="majorHAnsi" w:eastAsiaTheme="majorEastAsia" w:hAnsiTheme="majorHAnsi" w:cstheme="majorBidi"/>
      <w:b/>
      <w:bCs/>
      <w:color w:val="134163" w:themeColor="accent2" w:themeShade="80"/>
      <w:sz w:val="22"/>
      <w:szCs w:val="22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A3765"/>
    <w:rPr>
      <w:rFonts w:asciiTheme="majorHAnsi" w:eastAsiaTheme="majorEastAsia" w:hAnsiTheme="majorHAnsi" w:cstheme="majorBidi"/>
      <w:color w:val="134163" w:themeColor="accent2" w:themeShade="80"/>
      <w:sz w:val="22"/>
      <w:szCs w:val="22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A3765"/>
    <w:rPr>
      <w:rFonts w:asciiTheme="majorHAnsi" w:eastAsiaTheme="majorEastAsia" w:hAnsiTheme="majorHAnsi" w:cstheme="majorBidi"/>
      <w:i/>
      <w:iCs/>
      <w:color w:val="134163" w:themeColor="accent2" w:themeShade="80"/>
      <w:sz w:val="22"/>
      <w:szCs w:val="22"/>
    </w:rPr>
  </w:style>
  <w:style w:type="paragraph" w:styleId="Legenda">
    <w:name w:val="caption"/>
    <w:basedOn w:val="Normalny"/>
    <w:next w:val="Normalny"/>
    <w:uiPriority w:val="35"/>
    <w:unhideWhenUsed/>
    <w:qFormat/>
    <w:rsid w:val="00FA376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ytuZnak">
    <w:name w:val="Tytuł Znak"/>
    <w:basedOn w:val="Domylnaczcionkaakapitu"/>
    <w:link w:val="Tytu"/>
    <w:uiPriority w:val="10"/>
    <w:rsid w:val="00FA376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Bezodstpw">
    <w:name w:val="No Spacing"/>
    <w:uiPriority w:val="1"/>
    <w:qFormat/>
    <w:rsid w:val="00FA3765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FA376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FA376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A3765"/>
    <w:pPr>
      <w:pBdr>
        <w:top w:val="single" w:sz="24" w:space="4" w:color="2683C6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A3765"/>
    <w:rPr>
      <w:rFonts w:asciiTheme="majorHAnsi" w:eastAsiaTheme="majorEastAsia" w:hAnsiTheme="majorHAnsi" w:cstheme="majorBidi"/>
      <w:sz w:val="24"/>
      <w:szCs w:val="24"/>
    </w:rPr>
  </w:style>
  <w:style w:type="character" w:styleId="Wyrnieniedelikatne">
    <w:name w:val="Subtle Emphasis"/>
    <w:basedOn w:val="Domylnaczcionkaakapitu"/>
    <w:uiPriority w:val="19"/>
    <w:qFormat/>
    <w:rsid w:val="00FA3765"/>
    <w:rPr>
      <w:i/>
      <w:iCs/>
      <w:color w:val="595959" w:themeColor="text1" w:themeTint="A6"/>
    </w:rPr>
  </w:style>
  <w:style w:type="character" w:styleId="Wyrnienieintensywne">
    <w:name w:val="Intense Emphasis"/>
    <w:basedOn w:val="Domylnaczcionkaakapitu"/>
    <w:uiPriority w:val="21"/>
    <w:qFormat/>
    <w:rsid w:val="00FA3765"/>
    <w:rPr>
      <w:b/>
      <w:bCs/>
      <w:i/>
      <w:iCs/>
      <w:caps w:val="0"/>
      <w:smallCaps w:val="0"/>
      <w:strike w:val="0"/>
      <w:dstrike w:val="0"/>
      <w:color w:val="2683C6" w:themeColor="accent2"/>
    </w:rPr>
  </w:style>
  <w:style w:type="character" w:styleId="Odwoaniedelikatne">
    <w:name w:val="Subtle Reference"/>
    <w:basedOn w:val="Domylnaczcionkaakapitu"/>
    <w:uiPriority w:val="31"/>
    <w:qFormat/>
    <w:rsid w:val="00FA376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FA3765"/>
    <w:rPr>
      <w:b/>
      <w:bCs/>
      <w:caps w:val="0"/>
      <w:smallCaps/>
      <w:color w:val="auto"/>
      <w:spacing w:val="0"/>
      <w:u w:val="single"/>
    </w:rPr>
  </w:style>
  <w:style w:type="character" w:styleId="Tytuksiki">
    <w:name w:val="Book Title"/>
    <w:basedOn w:val="Domylnaczcionkaakapitu"/>
    <w:uiPriority w:val="33"/>
    <w:qFormat/>
    <w:rsid w:val="00FA3765"/>
    <w:rPr>
      <w:b/>
      <w:bCs/>
      <w:caps w:val="0"/>
      <w:smallCaps/>
      <w:spacing w:val="0"/>
    </w:rPr>
  </w:style>
  <w:style w:type="table" w:styleId="Tabelasiatki1jasnaakcent1">
    <w:name w:val="Grid Table 1 Light Accent 1"/>
    <w:basedOn w:val="Standardowy"/>
    <w:uiPriority w:val="46"/>
    <w:rsid w:val="00044DB2"/>
    <w:pPr>
      <w:spacing w:after="0" w:line="240" w:lineRule="auto"/>
    </w:pPr>
    <w:tblPr>
      <w:tblStyleRowBandSize w:val="1"/>
      <w:tblStyleColBandSize w:val="1"/>
      <w:tblBorders>
        <w:top w:val="single" w:sz="4" w:space="0" w:color="A4DDF4" w:themeColor="accent1" w:themeTint="66"/>
        <w:left w:val="single" w:sz="4" w:space="0" w:color="A4DDF4" w:themeColor="accent1" w:themeTint="66"/>
        <w:bottom w:val="single" w:sz="4" w:space="0" w:color="A4DDF4" w:themeColor="accent1" w:themeTint="66"/>
        <w:right w:val="single" w:sz="4" w:space="0" w:color="A4DDF4" w:themeColor="accent1" w:themeTint="66"/>
        <w:insideH w:val="single" w:sz="4" w:space="0" w:color="A4DDF4" w:themeColor="accent1" w:themeTint="66"/>
        <w:insideV w:val="single" w:sz="4" w:space="0" w:color="A4DDF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76CDEE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6CDE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siatki1jasnaakcent2">
    <w:name w:val="Grid Table 1 Light Accent 2"/>
    <w:basedOn w:val="Standardowy"/>
    <w:uiPriority w:val="46"/>
    <w:rsid w:val="00044DB2"/>
    <w:pPr>
      <w:spacing w:after="0" w:line="240" w:lineRule="auto"/>
    </w:pPr>
    <w:tblPr>
      <w:tblStyleRowBandSize w:val="1"/>
      <w:tblStyleColBandSize w:val="1"/>
      <w:tblBorders>
        <w:top w:val="single" w:sz="4" w:space="0" w:color="A3CEED" w:themeColor="accent2" w:themeTint="66"/>
        <w:left w:val="single" w:sz="4" w:space="0" w:color="A3CEED" w:themeColor="accent2" w:themeTint="66"/>
        <w:bottom w:val="single" w:sz="4" w:space="0" w:color="A3CEED" w:themeColor="accent2" w:themeTint="66"/>
        <w:right w:val="single" w:sz="4" w:space="0" w:color="A3CEED" w:themeColor="accent2" w:themeTint="66"/>
        <w:insideH w:val="single" w:sz="4" w:space="0" w:color="A3CEED" w:themeColor="accent2" w:themeTint="66"/>
        <w:insideV w:val="single" w:sz="4" w:space="0" w:color="A3CEED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74B5E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4B5E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siatki4akcent2">
    <w:name w:val="Grid Table 4 Accent 2"/>
    <w:basedOn w:val="Standardowy"/>
    <w:uiPriority w:val="49"/>
    <w:rsid w:val="00044DB2"/>
    <w:pPr>
      <w:spacing w:after="0" w:line="240" w:lineRule="auto"/>
    </w:pPr>
    <w:tblPr>
      <w:tblStyleRowBandSize w:val="1"/>
      <w:tblStyleColBandSize w:val="1"/>
      <w:tblBorders>
        <w:top w:val="single" w:sz="4" w:space="0" w:color="74B5E4" w:themeColor="accent2" w:themeTint="99"/>
        <w:left w:val="single" w:sz="4" w:space="0" w:color="74B5E4" w:themeColor="accent2" w:themeTint="99"/>
        <w:bottom w:val="single" w:sz="4" w:space="0" w:color="74B5E4" w:themeColor="accent2" w:themeTint="99"/>
        <w:right w:val="single" w:sz="4" w:space="0" w:color="74B5E4" w:themeColor="accent2" w:themeTint="99"/>
        <w:insideH w:val="single" w:sz="4" w:space="0" w:color="74B5E4" w:themeColor="accent2" w:themeTint="99"/>
        <w:insideV w:val="single" w:sz="4" w:space="0" w:color="74B5E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83C6" w:themeColor="accent2"/>
          <w:left w:val="single" w:sz="4" w:space="0" w:color="2683C6" w:themeColor="accent2"/>
          <w:bottom w:val="single" w:sz="4" w:space="0" w:color="2683C6" w:themeColor="accent2"/>
          <w:right w:val="single" w:sz="4" w:space="0" w:color="2683C6" w:themeColor="accent2"/>
          <w:insideH w:val="nil"/>
          <w:insideV w:val="nil"/>
        </w:tcBorders>
        <w:shd w:val="clear" w:color="auto" w:fill="2683C6" w:themeFill="accent2"/>
      </w:tcPr>
    </w:tblStylePr>
    <w:tblStylePr w:type="lastRow">
      <w:rPr>
        <w:b/>
        <w:bCs/>
      </w:rPr>
      <w:tblPr/>
      <w:tcPr>
        <w:tcBorders>
          <w:top w:val="double" w:sz="4" w:space="0" w:color="2683C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6F6" w:themeFill="accent2" w:themeFillTint="33"/>
      </w:tcPr>
    </w:tblStylePr>
    <w:tblStylePr w:type="band1Horz">
      <w:tblPr/>
      <w:tcPr>
        <w:shd w:val="clear" w:color="auto" w:fill="D0E6F6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238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2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4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88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9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37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wsiz.edu.pl?utm_source=chatgpt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Niebieski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Niestandardowy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BD11D9-4ED9-440A-B76F-37DF2146A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~WRL3063.tmp</Template>
  <TotalTime>280</TotalTime>
  <Pages>1</Pages>
  <Words>2941</Words>
  <Characters>17651</Characters>
  <Application>Microsoft Office Word</Application>
  <DocSecurity>0</DocSecurity>
  <Lines>147</Lines>
  <Paragraphs>41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Izabela Nieckarz</dc:creator>
  <cp:lastModifiedBy>Karolina Chowaniec</cp:lastModifiedBy>
  <cp:revision>94</cp:revision>
  <cp:lastPrinted>2025-11-24T16:31:00Z</cp:lastPrinted>
  <dcterms:created xsi:type="dcterms:W3CDTF">2025-11-23T00:09:00Z</dcterms:created>
  <dcterms:modified xsi:type="dcterms:W3CDTF">2025-11-24T16:31:00Z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2024-12-17T00:00:00Z</vt:filetime>
  </property>
  <property fmtid="{D5CDD505-2E9C-101B-9397-08002B2CF9AE}" pid="3" name="Creator">
    <vt:lpwstr>Microsoft® Word dla Microsoft 365</vt:lpwstr>
  </property>
  <property fmtid="{D5CDD505-2E9C-101B-9397-08002B2CF9AE}" pid="4" name="LastSaved">
    <vt:filetime>2025-11-23T00:00:00Z</vt:filetime>
  </property>
  <property fmtid="{D5CDD505-2E9C-101B-9397-08002B2CF9AE}" pid="5" name="Producer">
    <vt:lpwstr>Microsoft® Word dla Microsoft 365</vt:lpwstr>
  </property>
</Properties>
</file>